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FDC" w:rsidRDefault="000B6FDC">
      <w:pPr>
        <w:rPr>
          <w:lang w:val="de-DE"/>
        </w:rPr>
      </w:pPr>
      <w:r>
        <w:rPr>
          <w:lang w:val="de-DE"/>
        </w:rPr>
        <w:br w:type="page"/>
      </w:r>
    </w:p>
    <w:p w:rsidR="00C96171" w:rsidRDefault="00C96171" w:rsidP="00C96171">
      <w:pPr>
        <w:pStyle w:val="berschrift1"/>
        <w:rPr>
          <w:rFonts w:eastAsiaTheme="minorHAnsi"/>
          <w:lang w:val="de-DE"/>
        </w:rPr>
      </w:pPr>
      <w:bookmarkStart w:id="0" w:name="_GoBack"/>
      <w:bookmarkEnd w:id="0"/>
      <w:r>
        <w:rPr>
          <w:rFonts w:eastAsiaTheme="minorHAnsi"/>
          <w:lang w:val="de-DE"/>
        </w:rPr>
        <w:lastRenderedPageBreak/>
        <w:t>Dokumentversion</w:t>
      </w:r>
    </w:p>
    <w:p w:rsidR="004B75B8" w:rsidRPr="004B75B8" w:rsidRDefault="004B75B8" w:rsidP="004B75B8">
      <w:pPr>
        <w:rPr>
          <w:lang w:val="de-DE"/>
        </w:rPr>
      </w:pPr>
    </w:p>
    <w:tbl>
      <w:tblPr>
        <w:tblStyle w:val="Gitternetztabelle5dunkelAkzent1"/>
        <w:tblW w:w="0" w:type="auto"/>
        <w:tblLook w:val="04A0" w:firstRow="1" w:lastRow="0" w:firstColumn="1" w:lastColumn="0" w:noHBand="0" w:noVBand="1"/>
      </w:tblPr>
      <w:tblGrid>
        <w:gridCol w:w="1668"/>
        <w:gridCol w:w="1701"/>
        <w:gridCol w:w="1559"/>
        <w:gridCol w:w="1276"/>
        <w:gridCol w:w="3025"/>
      </w:tblGrid>
      <w:tr w:rsidR="00C96171" w:rsidTr="004B7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96171" w:rsidRDefault="00C96171" w:rsidP="00C96171">
            <w:pPr>
              <w:rPr>
                <w:lang w:val="de-DE"/>
              </w:rPr>
            </w:pPr>
            <w:r>
              <w:rPr>
                <w:lang w:val="de-DE"/>
              </w:rPr>
              <w:t>Version</w:t>
            </w:r>
          </w:p>
        </w:tc>
        <w:tc>
          <w:tcPr>
            <w:tcW w:w="1701" w:type="dxa"/>
          </w:tcPr>
          <w:p w:rsidR="00C96171" w:rsidRDefault="00C96171" w:rsidP="00C96171">
            <w:pPr>
              <w:cnfStyle w:val="100000000000" w:firstRow="1" w:lastRow="0" w:firstColumn="0" w:lastColumn="0" w:oddVBand="0" w:evenVBand="0" w:oddHBand="0" w:evenHBand="0" w:firstRowFirstColumn="0" w:firstRowLastColumn="0" w:lastRowFirstColumn="0" w:lastRowLastColumn="0"/>
              <w:rPr>
                <w:lang w:val="de-DE"/>
              </w:rPr>
            </w:pPr>
            <w:r>
              <w:rPr>
                <w:lang w:val="de-DE"/>
              </w:rPr>
              <w:t>Datum</w:t>
            </w:r>
          </w:p>
        </w:tc>
        <w:tc>
          <w:tcPr>
            <w:tcW w:w="1559" w:type="dxa"/>
          </w:tcPr>
          <w:p w:rsidR="00C96171" w:rsidRDefault="00C96171" w:rsidP="00C96171">
            <w:pPr>
              <w:cnfStyle w:val="100000000000" w:firstRow="1" w:lastRow="0" w:firstColumn="0" w:lastColumn="0" w:oddVBand="0" w:evenVBand="0" w:oddHBand="0" w:evenHBand="0" w:firstRowFirstColumn="0" w:firstRowLastColumn="0" w:lastRowFirstColumn="0" w:lastRowLastColumn="0"/>
              <w:rPr>
                <w:lang w:val="de-DE"/>
              </w:rPr>
            </w:pPr>
            <w:r>
              <w:rPr>
                <w:lang w:val="de-DE"/>
              </w:rPr>
              <w:t>Bearbeiter</w:t>
            </w:r>
          </w:p>
        </w:tc>
        <w:tc>
          <w:tcPr>
            <w:tcW w:w="4301" w:type="dxa"/>
            <w:gridSpan w:val="2"/>
          </w:tcPr>
          <w:p w:rsidR="00C96171" w:rsidRDefault="00C96171" w:rsidP="00C96171">
            <w:pP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r>
      <w:tr w:rsidR="004B75B8" w:rsidTr="00231A2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4B75B8" w:rsidRDefault="004B75B8" w:rsidP="00C96171">
            <w:pPr>
              <w:rPr>
                <w:lang w:val="de-DE"/>
              </w:rPr>
            </w:pPr>
            <w:r>
              <w:rPr>
                <w:lang w:val="de-DE"/>
              </w:rPr>
              <w:t>V0.1</w:t>
            </w:r>
          </w:p>
        </w:tc>
        <w:tc>
          <w:tcPr>
            <w:tcW w:w="1701" w:type="dxa"/>
            <w:vMerge w:val="restart"/>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31.03.2014</w:t>
            </w:r>
          </w:p>
        </w:tc>
        <w:tc>
          <w:tcPr>
            <w:tcW w:w="1559" w:type="dxa"/>
            <w:vMerge w:val="restart"/>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Allgemein:</w:t>
            </w:r>
          </w:p>
        </w:tc>
        <w:tc>
          <w:tcPr>
            <w:tcW w:w="3025" w:type="dxa"/>
          </w:tcPr>
          <w:p w:rsidR="004B75B8" w:rsidRDefault="004B75B8" w:rsidP="00231A29">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Dokumentstruktur erstellt, </w:t>
            </w:r>
            <w:proofErr w:type="spellStart"/>
            <w:r>
              <w:rPr>
                <w:lang w:val="de-DE"/>
              </w:rPr>
              <w:t>PkOrg</w:t>
            </w:r>
            <w:proofErr w:type="spellEnd"/>
            <w:r>
              <w:rPr>
                <w:lang w:val="de-DE"/>
              </w:rPr>
              <w:t xml:space="preserve"> Dokumente gelesen, erster Besuchstag Expert</w:t>
            </w:r>
          </w:p>
        </w:tc>
      </w:tr>
      <w:tr w:rsidR="004B75B8" w:rsidTr="004B75B8">
        <w:trPr>
          <w:trHeight w:val="705"/>
        </w:trPr>
        <w:tc>
          <w:tcPr>
            <w:cnfStyle w:val="001000000000" w:firstRow="0" w:lastRow="0" w:firstColumn="1" w:lastColumn="0" w:oddVBand="0" w:evenVBand="0" w:oddHBand="0" w:evenHBand="0" w:firstRowFirstColumn="0" w:firstRowLastColumn="0" w:lastRowFirstColumn="0" w:lastRowLastColumn="0"/>
            <w:tcW w:w="1668" w:type="dxa"/>
            <w:vMerge/>
          </w:tcPr>
          <w:p w:rsidR="004B75B8" w:rsidRDefault="004B75B8" w:rsidP="00C96171">
            <w:pPr>
              <w:rPr>
                <w:lang w:val="de-DE"/>
              </w:rPr>
            </w:pPr>
          </w:p>
        </w:tc>
        <w:tc>
          <w:tcPr>
            <w:tcW w:w="1701" w:type="dxa"/>
            <w:vMerge/>
          </w:tcPr>
          <w:p w:rsidR="004B75B8" w:rsidRDefault="004B75B8" w:rsidP="00C96171">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4B75B8" w:rsidRDefault="004B75B8" w:rsidP="00C96171">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4B75B8" w:rsidRDefault="004B75B8"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Teil 1:</w:t>
            </w:r>
          </w:p>
        </w:tc>
        <w:tc>
          <w:tcPr>
            <w:tcW w:w="3025" w:type="dxa"/>
          </w:tcPr>
          <w:p w:rsidR="004B75B8" w:rsidRDefault="004B75B8" w:rsidP="004B75B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Projektorganisation </w:t>
            </w:r>
            <w:r w:rsidR="00EB37C5">
              <w:rPr>
                <w:lang w:val="de-DE"/>
              </w:rPr>
              <w:t>dokumentiert, Zeitplan erstellt, Arbeitsjournal Tag 1</w:t>
            </w:r>
            <w:r>
              <w:rPr>
                <w:lang w:val="de-DE"/>
              </w:rPr>
              <w:t xml:space="preserve"> </w:t>
            </w:r>
          </w:p>
        </w:tc>
      </w:tr>
      <w:tr w:rsidR="004B75B8" w:rsidTr="004B75B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668" w:type="dxa"/>
            <w:vMerge/>
          </w:tcPr>
          <w:p w:rsidR="004B75B8" w:rsidRDefault="004B75B8" w:rsidP="00C96171">
            <w:pPr>
              <w:rPr>
                <w:lang w:val="de-DE"/>
              </w:rPr>
            </w:pPr>
          </w:p>
        </w:tc>
        <w:tc>
          <w:tcPr>
            <w:tcW w:w="1701"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Teil 2:</w:t>
            </w:r>
          </w:p>
        </w:tc>
        <w:tc>
          <w:tcPr>
            <w:tcW w:w="3025" w:type="dxa"/>
          </w:tcPr>
          <w:p w:rsidR="004B75B8" w:rsidRDefault="004B75B8" w:rsidP="004B75B8">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Projektmethode definiert, Versionsverwaltung eingerichtet, </w:t>
            </w:r>
            <w:proofErr w:type="spellStart"/>
            <w:r w:rsidR="00EB37C5">
              <w:rPr>
                <w:lang w:val="de-DE"/>
              </w:rPr>
              <w:t>Use</w:t>
            </w:r>
            <w:proofErr w:type="spellEnd"/>
            <w:r w:rsidR="00EB37C5">
              <w:rPr>
                <w:lang w:val="de-DE"/>
              </w:rPr>
              <w:t xml:space="preserve"> Cases definiert.</w:t>
            </w:r>
          </w:p>
        </w:tc>
      </w:tr>
      <w:tr w:rsidR="00231A29" w:rsidTr="00231A29">
        <w:trPr>
          <w:trHeight w:val="20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C96171">
            <w:pPr>
              <w:rPr>
                <w:lang w:val="de-DE"/>
              </w:rPr>
            </w:pPr>
            <w:r>
              <w:rPr>
                <w:lang w:val="de-DE"/>
              </w:rPr>
              <w:t>V0.2</w:t>
            </w:r>
          </w:p>
        </w:tc>
        <w:tc>
          <w:tcPr>
            <w:tcW w:w="1701" w:type="dxa"/>
            <w:vMerge w:val="restart"/>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02.04.2014</w:t>
            </w:r>
          </w:p>
        </w:tc>
        <w:tc>
          <w:tcPr>
            <w:tcW w:w="1559" w:type="dxa"/>
            <w:vMerge w:val="restart"/>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Sakir Olgun</w:t>
            </w:r>
          </w:p>
        </w:tc>
        <w:tc>
          <w:tcPr>
            <w:tcW w:w="1276" w:type="dxa"/>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Teil 1:</w:t>
            </w:r>
          </w:p>
        </w:tc>
        <w:tc>
          <w:tcPr>
            <w:tcW w:w="3025" w:type="dxa"/>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Arbeitsjournal Tag 2</w:t>
            </w:r>
          </w:p>
        </w:tc>
      </w:tr>
      <w:tr w:rsidR="004B75B8"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4B75B8" w:rsidRDefault="004B75B8" w:rsidP="00C96171">
            <w:pPr>
              <w:rPr>
                <w:lang w:val="de-DE"/>
              </w:rPr>
            </w:pPr>
          </w:p>
        </w:tc>
        <w:tc>
          <w:tcPr>
            <w:tcW w:w="1701"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4B75B8" w:rsidRDefault="00EB37C5"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Teil 2:</w:t>
            </w:r>
          </w:p>
        </w:tc>
        <w:tc>
          <w:tcPr>
            <w:tcW w:w="3025" w:type="dxa"/>
          </w:tcPr>
          <w:p w:rsidR="004B75B8" w:rsidRDefault="00EB37C5" w:rsidP="00C9617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Use</w:t>
            </w:r>
            <w:proofErr w:type="spellEnd"/>
            <w:r>
              <w:rPr>
                <w:lang w:val="de-DE"/>
              </w:rPr>
              <w:t xml:space="preserve"> Cases fertiggestellt, GUI Design begonnen.</w:t>
            </w:r>
          </w:p>
        </w:tc>
      </w:tr>
      <w:tr w:rsidR="00231A29" w:rsidTr="00231A29">
        <w:trPr>
          <w:trHeight w:val="299"/>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C96171">
            <w:pPr>
              <w:rPr>
                <w:lang w:val="de-DE"/>
              </w:rPr>
            </w:pPr>
            <w:r>
              <w:rPr>
                <w:lang w:val="de-DE"/>
              </w:rPr>
              <w:t>V0.3</w:t>
            </w:r>
          </w:p>
        </w:tc>
        <w:tc>
          <w:tcPr>
            <w:tcW w:w="1701" w:type="dxa"/>
            <w:vMerge w:val="restart"/>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03.04.2014</w:t>
            </w:r>
          </w:p>
        </w:tc>
        <w:tc>
          <w:tcPr>
            <w:tcW w:w="1559" w:type="dxa"/>
            <w:vMerge w:val="restart"/>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Sakir Olgun</w:t>
            </w:r>
          </w:p>
        </w:tc>
        <w:tc>
          <w:tcPr>
            <w:tcW w:w="1276" w:type="dxa"/>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Teil 1:</w:t>
            </w:r>
          </w:p>
        </w:tc>
        <w:tc>
          <w:tcPr>
            <w:tcW w:w="3025" w:type="dxa"/>
          </w:tcPr>
          <w:p w:rsidR="00231A29" w:rsidRDefault="00231A29" w:rsidP="00C96171">
            <w:pPr>
              <w:cnfStyle w:val="000000000000" w:firstRow="0" w:lastRow="0" w:firstColumn="0" w:lastColumn="0" w:oddVBand="0" w:evenVBand="0" w:oddHBand="0" w:evenHBand="0" w:firstRowFirstColumn="0" w:firstRowLastColumn="0" w:lastRowFirstColumn="0" w:lastRowLastColumn="0"/>
              <w:rPr>
                <w:lang w:val="de-DE"/>
              </w:rPr>
            </w:pPr>
            <w:r>
              <w:rPr>
                <w:lang w:val="de-DE"/>
              </w:rPr>
              <w:t>Arbeitsjournal Tag 3</w:t>
            </w:r>
          </w:p>
        </w:tc>
      </w:tr>
      <w:tr w:rsidR="004B75B8"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4B75B8" w:rsidRDefault="004B75B8" w:rsidP="00C96171">
            <w:pPr>
              <w:rPr>
                <w:lang w:val="de-DE"/>
              </w:rPr>
            </w:pPr>
          </w:p>
        </w:tc>
        <w:tc>
          <w:tcPr>
            <w:tcW w:w="1701"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4B75B8" w:rsidRDefault="004B75B8" w:rsidP="00C96171">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4B75B8" w:rsidRDefault="00EB37C5"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Teil 2:</w:t>
            </w:r>
          </w:p>
        </w:tc>
        <w:tc>
          <w:tcPr>
            <w:tcW w:w="3025" w:type="dxa"/>
          </w:tcPr>
          <w:p w:rsidR="004B75B8" w:rsidRDefault="00E66D0F" w:rsidP="00C96171">
            <w:pPr>
              <w:cnfStyle w:val="000000100000" w:firstRow="0" w:lastRow="0" w:firstColumn="0" w:lastColumn="0" w:oddVBand="0" w:evenVBand="0" w:oddHBand="1" w:evenHBand="0" w:firstRowFirstColumn="0" w:firstRowLastColumn="0" w:lastRowFirstColumn="0" w:lastRowLastColumn="0"/>
              <w:rPr>
                <w:lang w:val="de-DE"/>
              </w:rPr>
            </w:pPr>
            <w:r>
              <w:rPr>
                <w:lang w:val="de-DE"/>
              </w:rPr>
              <w:t>Klassendefinitionen erstellt + UML Design, DB Design begonnen</w:t>
            </w:r>
          </w:p>
        </w:tc>
      </w:tr>
      <w:tr w:rsidR="00231A29" w:rsidTr="00231A29">
        <w:trPr>
          <w:trHeight w:val="547"/>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EB37C5">
            <w:pPr>
              <w:rPr>
                <w:lang w:val="de-DE"/>
              </w:rPr>
            </w:pPr>
            <w:r>
              <w:rPr>
                <w:lang w:val="de-DE"/>
              </w:rPr>
              <w:t>V0.4</w:t>
            </w:r>
          </w:p>
        </w:tc>
        <w:tc>
          <w:tcPr>
            <w:tcW w:w="1701" w:type="dxa"/>
            <w:vMerge w:val="restart"/>
          </w:tcPr>
          <w:p w:rsidR="00231A29" w:rsidRDefault="00231A29"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04.04.2014</w:t>
            </w:r>
          </w:p>
        </w:tc>
        <w:tc>
          <w:tcPr>
            <w:tcW w:w="1559" w:type="dxa"/>
            <w:vMerge w:val="restart"/>
          </w:tcPr>
          <w:p w:rsidR="00231A29" w:rsidRDefault="00231A29"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Sakir Olgun</w:t>
            </w:r>
          </w:p>
        </w:tc>
        <w:tc>
          <w:tcPr>
            <w:tcW w:w="1276" w:type="dxa"/>
          </w:tcPr>
          <w:p w:rsidR="00231A29" w:rsidRDefault="00231A29"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1:</w:t>
            </w:r>
          </w:p>
        </w:tc>
        <w:tc>
          <w:tcPr>
            <w:tcW w:w="3025" w:type="dxa"/>
          </w:tcPr>
          <w:p w:rsidR="00231A29" w:rsidRDefault="00231A29"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Arbeitsjournal Tag 4</w:t>
            </w:r>
          </w:p>
        </w:tc>
      </w:tr>
      <w:tr w:rsidR="00EB37C5"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DB Design beendet + erstellt, </w:t>
            </w:r>
          </w:p>
        </w:tc>
      </w:tr>
      <w:tr w:rsidR="00EB37C5" w:rsidTr="00EB37C5">
        <w:trPr>
          <w:trHeight w:val="9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EB37C5" w:rsidRDefault="00EB37C5" w:rsidP="00EB37C5">
            <w:pPr>
              <w:rPr>
                <w:lang w:val="de-DE"/>
              </w:rPr>
            </w:pPr>
            <w:r>
              <w:rPr>
                <w:lang w:val="de-DE"/>
              </w:rPr>
              <w:t>V0.5</w:t>
            </w:r>
          </w:p>
        </w:tc>
        <w:tc>
          <w:tcPr>
            <w:tcW w:w="1701" w:type="dxa"/>
            <w:vMerge w:val="restart"/>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07.04.2014</w:t>
            </w:r>
          </w:p>
        </w:tc>
        <w:tc>
          <w:tcPr>
            <w:tcW w:w="1559" w:type="dxa"/>
            <w:vMerge w:val="restart"/>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Sakir Olgun</w:t>
            </w:r>
          </w:p>
        </w:tc>
        <w:tc>
          <w:tcPr>
            <w:tcW w:w="1276" w:type="dxa"/>
          </w:tcPr>
          <w:p w:rsidR="00EB37C5" w:rsidRDefault="00231A29"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w:t>
            </w:r>
          </w:p>
        </w:tc>
        <w:tc>
          <w:tcPr>
            <w:tcW w:w="3025" w:type="dxa"/>
          </w:tcPr>
          <w:p w:rsidR="00EB37C5" w:rsidRDefault="00C00C3D"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Zweiter Besuchstag Expert</w:t>
            </w:r>
          </w:p>
        </w:tc>
      </w:tr>
      <w:tr w:rsidR="00EB37C5"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1:</w:t>
            </w:r>
          </w:p>
        </w:tc>
        <w:tc>
          <w:tcPr>
            <w:tcW w:w="3025" w:type="dxa"/>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Arbeitsjournal Tag 5</w:t>
            </w:r>
          </w:p>
        </w:tc>
      </w:tr>
      <w:tr w:rsidR="00EB37C5" w:rsidTr="00EB37C5">
        <w:trPr>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Views implementiert</w:t>
            </w:r>
          </w:p>
        </w:tc>
      </w:tr>
      <w:tr w:rsidR="00231A29" w:rsidTr="00231A2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EB37C5">
            <w:pPr>
              <w:rPr>
                <w:lang w:val="de-DE"/>
              </w:rPr>
            </w:pPr>
            <w:r>
              <w:rPr>
                <w:lang w:val="de-DE"/>
              </w:rPr>
              <w:t>V0.6</w:t>
            </w:r>
          </w:p>
        </w:tc>
        <w:tc>
          <w:tcPr>
            <w:tcW w:w="1701"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09.04.2014</w:t>
            </w:r>
          </w:p>
        </w:tc>
        <w:tc>
          <w:tcPr>
            <w:tcW w:w="1559"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1:</w:t>
            </w:r>
          </w:p>
        </w:tc>
        <w:tc>
          <w:tcPr>
            <w:tcW w:w="3025"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Arbeitsjournal Tag 6</w:t>
            </w:r>
          </w:p>
        </w:tc>
      </w:tr>
      <w:tr w:rsidR="00EB37C5" w:rsidTr="00EB37C5">
        <w:trPr>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Controller erstellt, DB Anbindung</w:t>
            </w:r>
          </w:p>
        </w:tc>
      </w:tr>
      <w:tr w:rsidR="00231A29" w:rsidTr="00231A29">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EB37C5">
            <w:pPr>
              <w:rPr>
                <w:lang w:val="de-DE"/>
              </w:rPr>
            </w:pPr>
            <w:r>
              <w:rPr>
                <w:lang w:val="de-DE"/>
              </w:rPr>
              <w:t>V0.7</w:t>
            </w:r>
          </w:p>
        </w:tc>
        <w:tc>
          <w:tcPr>
            <w:tcW w:w="1701"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10.04.2014</w:t>
            </w:r>
          </w:p>
        </w:tc>
        <w:tc>
          <w:tcPr>
            <w:tcW w:w="1559"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1:</w:t>
            </w:r>
          </w:p>
        </w:tc>
        <w:tc>
          <w:tcPr>
            <w:tcW w:w="3025"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Arbeitsjournal Tag 7</w:t>
            </w:r>
          </w:p>
        </w:tc>
      </w:tr>
      <w:tr w:rsidR="00EB37C5" w:rsidTr="00231A29">
        <w:trPr>
          <w:trHeight w:val="742"/>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Modelklassen + </w:t>
            </w:r>
            <w:proofErr w:type="spellStart"/>
            <w:r>
              <w:rPr>
                <w:lang w:val="de-DE"/>
              </w:rPr>
              <w:t>Hibernate</w:t>
            </w:r>
            <w:proofErr w:type="spellEnd"/>
            <w:r>
              <w:rPr>
                <w:lang w:val="de-DE"/>
              </w:rPr>
              <w:t xml:space="preserve"> Mapping implementiert</w:t>
            </w:r>
          </w:p>
        </w:tc>
      </w:tr>
      <w:tr w:rsidR="00231A29" w:rsidTr="00231A29">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EB37C5">
            <w:pPr>
              <w:rPr>
                <w:lang w:val="de-DE"/>
              </w:rPr>
            </w:pPr>
            <w:r>
              <w:rPr>
                <w:lang w:val="de-DE"/>
              </w:rPr>
              <w:t>V0.8</w:t>
            </w:r>
          </w:p>
        </w:tc>
        <w:tc>
          <w:tcPr>
            <w:tcW w:w="1701"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11.04.2014</w:t>
            </w:r>
          </w:p>
        </w:tc>
        <w:tc>
          <w:tcPr>
            <w:tcW w:w="1559"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1:</w:t>
            </w:r>
          </w:p>
        </w:tc>
        <w:tc>
          <w:tcPr>
            <w:tcW w:w="3025"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Arbeitsjournal Tag 8</w:t>
            </w:r>
          </w:p>
        </w:tc>
      </w:tr>
      <w:tr w:rsidR="00EB37C5" w:rsidTr="00EB37C5">
        <w:trPr>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IIS Konfiguriert und </w:t>
            </w:r>
            <w:proofErr w:type="spellStart"/>
            <w:r>
              <w:rPr>
                <w:lang w:val="de-DE"/>
              </w:rPr>
              <w:t>Unittests</w:t>
            </w:r>
            <w:proofErr w:type="spellEnd"/>
            <w:r>
              <w:rPr>
                <w:lang w:val="de-DE"/>
              </w:rPr>
              <w:t xml:space="preserve"> erstellt</w:t>
            </w:r>
          </w:p>
        </w:tc>
      </w:tr>
      <w:tr w:rsidR="00231A29" w:rsidTr="00231A29">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231A29" w:rsidRDefault="00231A29" w:rsidP="00EB37C5">
            <w:pPr>
              <w:rPr>
                <w:lang w:val="de-DE"/>
              </w:rPr>
            </w:pPr>
            <w:r>
              <w:rPr>
                <w:lang w:val="de-DE"/>
              </w:rPr>
              <w:t>V0.9</w:t>
            </w:r>
          </w:p>
        </w:tc>
        <w:tc>
          <w:tcPr>
            <w:tcW w:w="1701"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14.04.2014</w:t>
            </w:r>
          </w:p>
        </w:tc>
        <w:tc>
          <w:tcPr>
            <w:tcW w:w="1559" w:type="dxa"/>
            <w:vMerge w:val="restart"/>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1:</w:t>
            </w:r>
          </w:p>
        </w:tc>
        <w:tc>
          <w:tcPr>
            <w:tcW w:w="3025" w:type="dxa"/>
          </w:tcPr>
          <w:p w:rsidR="00231A29" w:rsidRDefault="00231A29"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Arbeitsjournal Tag 9</w:t>
            </w:r>
          </w:p>
        </w:tc>
      </w:tr>
      <w:tr w:rsidR="00231A29" w:rsidTr="00231A29">
        <w:trPr>
          <w:trHeight w:val="1234"/>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UseCases</w:t>
            </w:r>
            <w:proofErr w:type="spellEnd"/>
            <w:r>
              <w:rPr>
                <w:lang w:val="de-DE"/>
              </w:rPr>
              <w:t xml:space="preserve"> getestet + Implementationsfehler korrigiert + Kommentare hinzugefügt</w:t>
            </w:r>
          </w:p>
        </w:tc>
      </w:tr>
      <w:tr w:rsidR="00231A29"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val="restart"/>
          </w:tcPr>
          <w:p w:rsidR="00EB37C5" w:rsidRDefault="00EB37C5" w:rsidP="00EB37C5">
            <w:pPr>
              <w:rPr>
                <w:lang w:val="de-DE"/>
              </w:rPr>
            </w:pPr>
            <w:r>
              <w:rPr>
                <w:lang w:val="de-DE"/>
              </w:rPr>
              <w:t>V1.0</w:t>
            </w:r>
          </w:p>
        </w:tc>
        <w:tc>
          <w:tcPr>
            <w:tcW w:w="1701" w:type="dxa"/>
            <w:vMerge w:val="restart"/>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16.04.2014</w:t>
            </w:r>
          </w:p>
        </w:tc>
        <w:tc>
          <w:tcPr>
            <w:tcW w:w="1559" w:type="dxa"/>
            <w:vMerge w:val="restart"/>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Sakir Olgun</w:t>
            </w:r>
          </w:p>
        </w:tc>
        <w:tc>
          <w:tcPr>
            <w:tcW w:w="1276" w:type="dxa"/>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Allgemein:</w:t>
            </w:r>
          </w:p>
        </w:tc>
        <w:tc>
          <w:tcPr>
            <w:tcW w:w="3025" w:type="dxa"/>
          </w:tcPr>
          <w:p w:rsidR="00EB37C5" w:rsidRDefault="00C00C3D"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r>
      <w:tr w:rsidR="00231A29" w:rsidTr="00EB37C5">
        <w:trPr>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559" w:type="dxa"/>
            <w:vMerge/>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p>
        </w:tc>
        <w:tc>
          <w:tcPr>
            <w:tcW w:w="1276"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Teil 1:</w:t>
            </w:r>
          </w:p>
        </w:tc>
        <w:tc>
          <w:tcPr>
            <w:tcW w:w="3025" w:type="dxa"/>
          </w:tcPr>
          <w:p w:rsidR="00EB37C5" w:rsidRDefault="00EB37C5" w:rsidP="00EB37C5">
            <w:pPr>
              <w:cnfStyle w:val="000000000000" w:firstRow="0" w:lastRow="0" w:firstColumn="0" w:lastColumn="0" w:oddVBand="0" w:evenVBand="0" w:oddHBand="0" w:evenHBand="0" w:firstRowFirstColumn="0" w:firstRowLastColumn="0" w:lastRowFirstColumn="0" w:lastRowLastColumn="0"/>
              <w:rPr>
                <w:lang w:val="de-DE"/>
              </w:rPr>
            </w:pPr>
            <w:r>
              <w:rPr>
                <w:lang w:val="de-DE"/>
              </w:rPr>
              <w:t>Arbeitsjournal Tag 10</w:t>
            </w:r>
          </w:p>
        </w:tc>
      </w:tr>
      <w:tr w:rsidR="00231A29" w:rsidTr="00EB37C5">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68" w:type="dxa"/>
            <w:vMerge/>
          </w:tcPr>
          <w:p w:rsidR="00EB37C5" w:rsidRDefault="00EB37C5" w:rsidP="00EB37C5">
            <w:pPr>
              <w:rPr>
                <w:lang w:val="de-DE"/>
              </w:rPr>
            </w:pPr>
          </w:p>
        </w:tc>
        <w:tc>
          <w:tcPr>
            <w:tcW w:w="1701"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559" w:type="dxa"/>
            <w:vMerge/>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p>
        </w:tc>
        <w:tc>
          <w:tcPr>
            <w:tcW w:w="1276" w:type="dxa"/>
          </w:tcPr>
          <w:p w:rsidR="00EB37C5" w:rsidRDefault="00EB37C5"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Teil 2:</w:t>
            </w:r>
          </w:p>
        </w:tc>
        <w:tc>
          <w:tcPr>
            <w:tcW w:w="3025" w:type="dxa"/>
          </w:tcPr>
          <w:p w:rsidR="00EB37C5" w:rsidRDefault="003B1B07" w:rsidP="00EB37C5">
            <w:pPr>
              <w:cnfStyle w:val="000000100000" w:firstRow="0" w:lastRow="0" w:firstColumn="0" w:lastColumn="0" w:oddVBand="0" w:evenVBand="0" w:oddHBand="1" w:evenHBand="0" w:firstRowFirstColumn="0" w:firstRowLastColumn="0" w:lastRowFirstColumn="0" w:lastRowLastColumn="0"/>
              <w:rPr>
                <w:lang w:val="de-DE"/>
              </w:rPr>
            </w:pPr>
            <w:r>
              <w:rPr>
                <w:lang w:val="de-DE"/>
              </w:rPr>
              <w:t>Dokumentation fertiggestellt und korrigiert</w:t>
            </w:r>
          </w:p>
        </w:tc>
      </w:tr>
    </w:tbl>
    <w:p w:rsidR="00C96171" w:rsidRDefault="00C96171" w:rsidP="00C96171">
      <w:pPr>
        <w:rPr>
          <w:lang w:val="de-DE"/>
        </w:rPr>
      </w:pPr>
      <w:r>
        <w:rPr>
          <w:lang w:val="de-DE"/>
        </w:rPr>
        <w:br w:type="page"/>
      </w:r>
    </w:p>
    <w:sdt>
      <w:sdtPr>
        <w:rPr>
          <w:rFonts w:asciiTheme="minorHAnsi" w:eastAsiaTheme="minorHAnsi" w:hAnsiTheme="minorHAnsi" w:cstheme="minorBidi"/>
          <w:b w:val="0"/>
          <w:bCs w:val="0"/>
          <w:color w:val="auto"/>
          <w:sz w:val="22"/>
          <w:szCs w:val="22"/>
          <w:lang w:val="de-DE" w:eastAsia="en-US"/>
        </w:rPr>
        <w:id w:val="1556894344"/>
        <w:docPartObj>
          <w:docPartGallery w:val="Table of Contents"/>
          <w:docPartUnique/>
        </w:docPartObj>
      </w:sdtPr>
      <w:sdtContent>
        <w:p w:rsidR="00060392" w:rsidRPr="00124F43" w:rsidRDefault="00060392" w:rsidP="00060392">
          <w:pPr>
            <w:pStyle w:val="Inhaltsverzeichnisberschrift"/>
            <w:rPr>
              <w:rFonts w:asciiTheme="minorHAnsi" w:hAnsiTheme="minorHAnsi"/>
            </w:rPr>
          </w:pPr>
          <w:r w:rsidRPr="00124F43">
            <w:rPr>
              <w:rFonts w:asciiTheme="minorHAnsi" w:hAnsiTheme="minorHAnsi"/>
              <w:lang w:val="de-DE"/>
            </w:rPr>
            <w:t>Inhaltsverzeichnis</w:t>
          </w:r>
        </w:p>
        <w:p w:rsidR="00BB2AC0" w:rsidRDefault="00060392">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r w:rsidRPr="00124F43">
            <w:rPr>
              <w:rFonts w:asciiTheme="minorHAnsi" w:hAnsiTheme="minorHAnsi"/>
              <w:i/>
              <w:iCs/>
              <w:caps w:val="0"/>
            </w:rPr>
            <w:fldChar w:fldCharType="begin"/>
          </w:r>
          <w:r w:rsidRPr="00124F43">
            <w:rPr>
              <w:rFonts w:asciiTheme="minorHAnsi" w:hAnsiTheme="minorHAnsi"/>
              <w:i/>
              <w:iCs/>
              <w:caps w:val="0"/>
            </w:rPr>
            <w:instrText xml:space="preserve"> TOC \o "1-4" \h \z \t "Titel;1" </w:instrText>
          </w:r>
          <w:r w:rsidRPr="00124F43">
            <w:rPr>
              <w:rFonts w:asciiTheme="minorHAnsi" w:hAnsiTheme="minorHAnsi"/>
              <w:i/>
              <w:iCs/>
              <w:caps w:val="0"/>
            </w:rPr>
            <w:fldChar w:fldCharType="separate"/>
          </w:r>
          <w:hyperlink w:anchor="_Toc384633150" w:history="1">
            <w:r w:rsidR="00BB2AC0" w:rsidRPr="004C00D5">
              <w:rPr>
                <w:rStyle w:val="Hyperlink"/>
                <w:noProof/>
              </w:rPr>
              <w:t>1</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Ziel und Zweck</w:t>
            </w:r>
            <w:r w:rsidR="00BB2AC0">
              <w:rPr>
                <w:noProof/>
                <w:webHidden/>
              </w:rPr>
              <w:tab/>
            </w:r>
            <w:r w:rsidR="00BB2AC0">
              <w:rPr>
                <w:noProof/>
                <w:webHidden/>
              </w:rPr>
              <w:fldChar w:fldCharType="begin"/>
            </w:r>
            <w:r w:rsidR="00BB2AC0">
              <w:rPr>
                <w:noProof/>
                <w:webHidden/>
              </w:rPr>
              <w:instrText xml:space="preserve"> PAGEREF _Toc384633150 \h </w:instrText>
            </w:r>
            <w:r w:rsidR="00BB2AC0">
              <w:rPr>
                <w:noProof/>
                <w:webHidden/>
              </w:rPr>
            </w:r>
            <w:r w:rsidR="00BB2AC0">
              <w:rPr>
                <w:noProof/>
                <w:webHidden/>
              </w:rPr>
              <w:fldChar w:fldCharType="separate"/>
            </w:r>
            <w:r w:rsidR="00BB2AC0">
              <w:rPr>
                <w:noProof/>
                <w:webHidden/>
              </w:rPr>
              <w:t>3</w:t>
            </w:r>
            <w:r w:rsidR="00BB2AC0">
              <w:rPr>
                <w:noProof/>
                <w:webHidden/>
              </w:rPr>
              <w:fldChar w:fldCharType="end"/>
            </w:r>
          </w:hyperlink>
        </w:p>
        <w:p w:rsidR="00BB2AC0" w:rsidRDefault="00C96171">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633151" w:history="1">
            <w:r w:rsidR="00BB2AC0" w:rsidRPr="004C00D5">
              <w:rPr>
                <w:rStyle w:val="Hyperlink"/>
                <w:noProof/>
              </w:rPr>
              <w:t>Teil 1: Umfeld und Ablauf</w:t>
            </w:r>
            <w:r w:rsidR="00BB2AC0">
              <w:rPr>
                <w:noProof/>
                <w:webHidden/>
              </w:rPr>
              <w:tab/>
            </w:r>
            <w:r w:rsidR="00BB2AC0">
              <w:rPr>
                <w:noProof/>
                <w:webHidden/>
              </w:rPr>
              <w:fldChar w:fldCharType="begin"/>
            </w:r>
            <w:r w:rsidR="00BB2AC0">
              <w:rPr>
                <w:noProof/>
                <w:webHidden/>
              </w:rPr>
              <w:instrText xml:space="preserve"> PAGEREF _Toc384633151 \h </w:instrText>
            </w:r>
            <w:r w:rsidR="00BB2AC0">
              <w:rPr>
                <w:noProof/>
                <w:webHidden/>
              </w:rPr>
            </w:r>
            <w:r w:rsidR="00BB2AC0">
              <w:rPr>
                <w:noProof/>
                <w:webHidden/>
              </w:rPr>
              <w:fldChar w:fldCharType="separate"/>
            </w:r>
            <w:r w:rsidR="00BB2AC0">
              <w:rPr>
                <w:noProof/>
                <w:webHidden/>
              </w:rPr>
              <w:t>4</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52" w:history="1">
            <w:r w:rsidR="00BB2AC0" w:rsidRPr="004C00D5">
              <w:rPr>
                <w:rStyle w:val="Hyperlink"/>
                <w:noProof/>
              </w:rPr>
              <w:t>2</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Projektorganisation</w:t>
            </w:r>
            <w:r w:rsidR="00BB2AC0">
              <w:rPr>
                <w:noProof/>
                <w:webHidden/>
              </w:rPr>
              <w:tab/>
            </w:r>
            <w:r w:rsidR="00BB2AC0">
              <w:rPr>
                <w:noProof/>
                <w:webHidden/>
              </w:rPr>
              <w:fldChar w:fldCharType="begin"/>
            </w:r>
            <w:r w:rsidR="00BB2AC0">
              <w:rPr>
                <w:noProof/>
                <w:webHidden/>
              </w:rPr>
              <w:instrText xml:space="preserve"> PAGEREF _Toc384633152 \h </w:instrText>
            </w:r>
            <w:r w:rsidR="00BB2AC0">
              <w:rPr>
                <w:noProof/>
                <w:webHidden/>
              </w:rPr>
            </w:r>
            <w:r w:rsidR="00BB2AC0">
              <w:rPr>
                <w:noProof/>
                <w:webHidden/>
              </w:rPr>
              <w:fldChar w:fldCharType="separate"/>
            </w:r>
            <w:r w:rsidR="00BB2AC0">
              <w:rPr>
                <w:noProof/>
                <w:webHidden/>
              </w:rPr>
              <w:t>4</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3" w:history="1">
            <w:r w:rsidR="00BB2AC0" w:rsidRPr="004C00D5">
              <w:rPr>
                <w:rStyle w:val="Hyperlink"/>
                <w:noProof/>
              </w:rPr>
              <w:t>2.1</w:t>
            </w:r>
            <w:r w:rsidR="00BB2AC0">
              <w:rPr>
                <w:rFonts w:eastAsiaTheme="minorEastAsia"/>
                <w:b w:val="0"/>
                <w:bCs w:val="0"/>
                <w:noProof/>
                <w:sz w:val="22"/>
                <w:szCs w:val="22"/>
                <w:lang w:eastAsia="de-CH"/>
              </w:rPr>
              <w:tab/>
            </w:r>
            <w:r w:rsidR="00BB2AC0" w:rsidRPr="004C00D5">
              <w:rPr>
                <w:rStyle w:val="Hyperlink"/>
                <w:noProof/>
              </w:rPr>
              <w:t>Durchführungstage</w:t>
            </w:r>
            <w:r w:rsidR="00BB2AC0">
              <w:rPr>
                <w:noProof/>
                <w:webHidden/>
              </w:rPr>
              <w:tab/>
            </w:r>
            <w:r w:rsidR="00BB2AC0">
              <w:rPr>
                <w:noProof/>
                <w:webHidden/>
              </w:rPr>
              <w:fldChar w:fldCharType="begin"/>
            </w:r>
            <w:r w:rsidR="00BB2AC0">
              <w:rPr>
                <w:noProof/>
                <w:webHidden/>
              </w:rPr>
              <w:instrText xml:space="preserve"> PAGEREF _Toc384633153 \h </w:instrText>
            </w:r>
            <w:r w:rsidR="00BB2AC0">
              <w:rPr>
                <w:noProof/>
                <w:webHidden/>
              </w:rPr>
            </w:r>
            <w:r w:rsidR="00BB2AC0">
              <w:rPr>
                <w:noProof/>
                <w:webHidden/>
              </w:rPr>
              <w:fldChar w:fldCharType="separate"/>
            </w:r>
            <w:r w:rsidR="00BB2AC0">
              <w:rPr>
                <w:noProof/>
                <w:webHidden/>
              </w:rPr>
              <w:t>4</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4" w:history="1">
            <w:r w:rsidR="00BB2AC0" w:rsidRPr="004C00D5">
              <w:rPr>
                <w:rStyle w:val="Hyperlink"/>
                <w:noProof/>
              </w:rPr>
              <w:t>2.2</w:t>
            </w:r>
            <w:r w:rsidR="00BB2AC0">
              <w:rPr>
                <w:rFonts w:eastAsiaTheme="minorEastAsia"/>
                <w:b w:val="0"/>
                <w:bCs w:val="0"/>
                <w:noProof/>
                <w:sz w:val="22"/>
                <w:szCs w:val="22"/>
                <w:lang w:eastAsia="de-CH"/>
              </w:rPr>
              <w:tab/>
            </w:r>
            <w:r w:rsidR="00BB2AC0" w:rsidRPr="004C00D5">
              <w:rPr>
                <w:rStyle w:val="Hyperlink"/>
                <w:noProof/>
              </w:rPr>
              <w:t>Thematik</w:t>
            </w:r>
            <w:r w:rsidR="00BB2AC0">
              <w:rPr>
                <w:noProof/>
                <w:webHidden/>
              </w:rPr>
              <w:tab/>
            </w:r>
            <w:r w:rsidR="00BB2AC0">
              <w:rPr>
                <w:noProof/>
                <w:webHidden/>
              </w:rPr>
              <w:fldChar w:fldCharType="begin"/>
            </w:r>
            <w:r w:rsidR="00BB2AC0">
              <w:rPr>
                <w:noProof/>
                <w:webHidden/>
              </w:rPr>
              <w:instrText xml:space="preserve"> PAGEREF _Toc384633154 \h </w:instrText>
            </w:r>
            <w:r w:rsidR="00BB2AC0">
              <w:rPr>
                <w:noProof/>
                <w:webHidden/>
              </w:rPr>
            </w:r>
            <w:r w:rsidR="00BB2AC0">
              <w:rPr>
                <w:noProof/>
                <w:webHidden/>
              </w:rPr>
              <w:fldChar w:fldCharType="separate"/>
            </w:r>
            <w:r w:rsidR="00BB2AC0">
              <w:rPr>
                <w:noProof/>
                <w:webHidden/>
              </w:rPr>
              <w:t>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5" w:history="1">
            <w:r w:rsidR="00BB2AC0" w:rsidRPr="004C00D5">
              <w:rPr>
                <w:rStyle w:val="Hyperlink"/>
                <w:noProof/>
              </w:rPr>
              <w:t>2.3</w:t>
            </w:r>
            <w:r w:rsidR="00BB2AC0">
              <w:rPr>
                <w:rFonts w:eastAsiaTheme="minorEastAsia"/>
                <w:b w:val="0"/>
                <w:bCs w:val="0"/>
                <w:noProof/>
                <w:sz w:val="22"/>
                <w:szCs w:val="22"/>
                <w:lang w:eastAsia="de-CH"/>
              </w:rPr>
              <w:tab/>
            </w:r>
            <w:r w:rsidR="00BB2AC0" w:rsidRPr="004C00D5">
              <w:rPr>
                <w:rStyle w:val="Hyperlink"/>
                <w:noProof/>
              </w:rPr>
              <w:t>Klassierung</w:t>
            </w:r>
            <w:r w:rsidR="00BB2AC0">
              <w:rPr>
                <w:noProof/>
                <w:webHidden/>
              </w:rPr>
              <w:tab/>
            </w:r>
            <w:r w:rsidR="00BB2AC0">
              <w:rPr>
                <w:noProof/>
                <w:webHidden/>
              </w:rPr>
              <w:fldChar w:fldCharType="begin"/>
            </w:r>
            <w:r w:rsidR="00BB2AC0">
              <w:rPr>
                <w:noProof/>
                <w:webHidden/>
              </w:rPr>
              <w:instrText xml:space="preserve"> PAGEREF _Toc384633155 \h </w:instrText>
            </w:r>
            <w:r w:rsidR="00BB2AC0">
              <w:rPr>
                <w:noProof/>
                <w:webHidden/>
              </w:rPr>
            </w:r>
            <w:r w:rsidR="00BB2AC0">
              <w:rPr>
                <w:noProof/>
                <w:webHidden/>
              </w:rPr>
              <w:fldChar w:fldCharType="separate"/>
            </w:r>
            <w:r w:rsidR="00BB2AC0">
              <w:rPr>
                <w:noProof/>
                <w:webHidden/>
              </w:rPr>
              <w:t>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6" w:history="1">
            <w:r w:rsidR="00BB2AC0" w:rsidRPr="004C00D5">
              <w:rPr>
                <w:rStyle w:val="Hyperlink"/>
                <w:noProof/>
              </w:rPr>
              <w:t>2.4</w:t>
            </w:r>
            <w:r w:rsidR="00BB2AC0">
              <w:rPr>
                <w:rFonts w:eastAsiaTheme="minorEastAsia"/>
                <w:b w:val="0"/>
                <w:bCs w:val="0"/>
                <w:noProof/>
                <w:sz w:val="22"/>
                <w:szCs w:val="22"/>
                <w:lang w:eastAsia="de-CH"/>
              </w:rPr>
              <w:tab/>
            </w:r>
            <w:r w:rsidR="00BB2AC0" w:rsidRPr="004C00D5">
              <w:rPr>
                <w:rStyle w:val="Hyperlink"/>
                <w:noProof/>
              </w:rPr>
              <w:t>Titel der Facharbeit</w:t>
            </w:r>
            <w:r w:rsidR="00BB2AC0">
              <w:rPr>
                <w:noProof/>
                <w:webHidden/>
              </w:rPr>
              <w:tab/>
            </w:r>
            <w:r w:rsidR="00BB2AC0">
              <w:rPr>
                <w:noProof/>
                <w:webHidden/>
              </w:rPr>
              <w:fldChar w:fldCharType="begin"/>
            </w:r>
            <w:r w:rsidR="00BB2AC0">
              <w:rPr>
                <w:noProof/>
                <w:webHidden/>
              </w:rPr>
              <w:instrText xml:space="preserve"> PAGEREF _Toc384633156 \h </w:instrText>
            </w:r>
            <w:r w:rsidR="00BB2AC0">
              <w:rPr>
                <w:noProof/>
                <w:webHidden/>
              </w:rPr>
            </w:r>
            <w:r w:rsidR="00BB2AC0">
              <w:rPr>
                <w:noProof/>
                <w:webHidden/>
              </w:rPr>
              <w:fldChar w:fldCharType="separate"/>
            </w:r>
            <w:r w:rsidR="00BB2AC0">
              <w:rPr>
                <w:noProof/>
                <w:webHidden/>
              </w:rPr>
              <w:t>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7" w:history="1">
            <w:r w:rsidR="00BB2AC0" w:rsidRPr="004C00D5">
              <w:rPr>
                <w:rStyle w:val="Hyperlink"/>
                <w:noProof/>
              </w:rPr>
              <w:t>2.5</w:t>
            </w:r>
            <w:r w:rsidR="00BB2AC0">
              <w:rPr>
                <w:rFonts w:eastAsiaTheme="minorEastAsia"/>
                <w:b w:val="0"/>
                <w:bCs w:val="0"/>
                <w:noProof/>
                <w:sz w:val="22"/>
                <w:szCs w:val="22"/>
                <w:lang w:eastAsia="de-CH"/>
              </w:rPr>
              <w:tab/>
            </w:r>
            <w:r w:rsidR="00BB2AC0" w:rsidRPr="004C00D5">
              <w:rPr>
                <w:rStyle w:val="Hyperlink"/>
                <w:noProof/>
              </w:rPr>
              <w:t>Ausgangslage</w:t>
            </w:r>
            <w:r w:rsidR="00BB2AC0">
              <w:rPr>
                <w:noProof/>
                <w:webHidden/>
              </w:rPr>
              <w:tab/>
            </w:r>
            <w:r w:rsidR="00BB2AC0">
              <w:rPr>
                <w:noProof/>
                <w:webHidden/>
              </w:rPr>
              <w:fldChar w:fldCharType="begin"/>
            </w:r>
            <w:r w:rsidR="00BB2AC0">
              <w:rPr>
                <w:noProof/>
                <w:webHidden/>
              </w:rPr>
              <w:instrText xml:space="preserve"> PAGEREF _Toc384633157 \h </w:instrText>
            </w:r>
            <w:r w:rsidR="00BB2AC0">
              <w:rPr>
                <w:noProof/>
                <w:webHidden/>
              </w:rPr>
            </w:r>
            <w:r w:rsidR="00BB2AC0">
              <w:rPr>
                <w:noProof/>
                <w:webHidden/>
              </w:rPr>
              <w:fldChar w:fldCharType="separate"/>
            </w:r>
            <w:r w:rsidR="00BB2AC0">
              <w:rPr>
                <w:noProof/>
                <w:webHidden/>
              </w:rPr>
              <w:t>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58" w:history="1">
            <w:r w:rsidR="00BB2AC0" w:rsidRPr="004C00D5">
              <w:rPr>
                <w:rStyle w:val="Hyperlink"/>
                <w:noProof/>
              </w:rPr>
              <w:t>2.6</w:t>
            </w:r>
            <w:r w:rsidR="00BB2AC0">
              <w:rPr>
                <w:rFonts w:eastAsiaTheme="minorEastAsia"/>
                <w:b w:val="0"/>
                <w:bCs w:val="0"/>
                <w:noProof/>
                <w:sz w:val="22"/>
                <w:szCs w:val="22"/>
                <w:lang w:eastAsia="de-CH"/>
              </w:rPr>
              <w:tab/>
            </w:r>
            <w:r w:rsidR="00BB2AC0" w:rsidRPr="004C00D5">
              <w:rPr>
                <w:rStyle w:val="Hyperlink"/>
                <w:noProof/>
              </w:rPr>
              <w:t>Detaillierte Aufgabenstellung</w:t>
            </w:r>
            <w:r w:rsidR="00BB2AC0">
              <w:rPr>
                <w:noProof/>
                <w:webHidden/>
              </w:rPr>
              <w:tab/>
            </w:r>
            <w:r w:rsidR="00BB2AC0">
              <w:rPr>
                <w:noProof/>
                <w:webHidden/>
              </w:rPr>
              <w:fldChar w:fldCharType="begin"/>
            </w:r>
            <w:r w:rsidR="00BB2AC0">
              <w:rPr>
                <w:noProof/>
                <w:webHidden/>
              </w:rPr>
              <w:instrText xml:space="preserve"> PAGEREF _Toc384633158 \h </w:instrText>
            </w:r>
            <w:r w:rsidR="00BB2AC0">
              <w:rPr>
                <w:noProof/>
                <w:webHidden/>
              </w:rPr>
            </w:r>
            <w:r w:rsidR="00BB2AC0">
              <w:rPr>
                <w:noProof/>
                <w:webHidden/>
              </w:rPr>
              <w:fldChar w:fldCharType="separate"/>
            </w:r>
            <w:r w:rsidR="00BB2AC0">
              <w:rPr>
                <w:noProof/>
                <w:webHidden/>
              </w:rPr>
              <w:t>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59" w:history="1">
            <w:r w:rsidR="00BB2AC0" w:rsidRPr="004C00D5">
              <w:rPr>
                <w:rStyle w:val="Hyperlink"/>
                <w:noProof/>
              </w:rPr>
              <w:t>2.6.1</w:t>
            </w:r>
            <w:r w:rsidR="00BB2AC0">
              <w:rPr>
                <w:rFonts w:eastAsiaTheme="minorEastAsia"/>
                <w:noProof/>
                <w:sz w:val="22"/>
                <w:szCs w:val="22"/>
                <w:lang w:eastAsia="de-CH"/>
              </w:rPr>
              <w:tab/>
            </w:r>
            <w:r w:rsidR="00BB2AC0" w:rsidRPr="004C00D5">
              <w:rPr>
                <w:rStyle w:val="Hyperlink"/>
                <w:noProof/>
              </w:rPr>
              <w:t>Planungsarbeiten:</w:t>
            </w:r>
            <w:r w:rsidR="00BB2AC0">
              <w:rPr>
                <w:noProof/>
                <w:webHidden/>
              </w:rPr>
              <w:tab/>
            </w:r>
            <w:r w:rsidR="00BB2AC0">
              <w:rPr>
                <w:noProof/>
                <w:webHidden/>
              </w:rPr>
              <w:fldChar w:fldCharType="begin"/>
            </w:r>
            <w:r w:rsidR="00BB2AC0">
              <w:rPr>
                <w:noProof/>
                <w:webHidden/>
              </w:rPr>
              <w:instrText xml:space="preserve"> PAGEREF _Toc384633159 \h </w:instrText>
            </w:r>
            <w:r w:rsidR="00BB2AC0">
              <w:rPr>
                <w:noProof/>
                <w:webHidden/>
              </w:rPr>
            </w:r>
            <w:r w:rsidR="00BB2AC0">
              <w:rPr>
                <w:noProof/>
                <w:webHidden/>
              </w:rPr>
              <w:fldChar w:fldCharType="separate"/>
            </w:r>
            <w:r w:rsidR="00BB2AC0">
              <w:rPr>
                <w:noProof/>
                <w:webHidden/>
              </w:rPr>
              <w:t>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60" w:history="1">
            <w:r w:rsidR="00BB2AC0" w:rsidRPr="004C00D5">
              <w:rPr>
                <w:rStyle w:val="Hyperlink"/>
                <w:noProof/>
              </w:rPr>
              <w:t>2.6.2</w:t>
            </w:r>
            <w:r w:rsidR="00BB2AC0">
              <w:rPr>
                <w:rFonts w:eastAsiaTheme="minorEastAsia"/>
                <w:noProof/>
                <w:sz w:val="22"/>
                <w:szCs w:val="22"/>
                <w:lang w:eastAsia="de-CH"/>
              </w:rPr>
              <w:tab/>
            </w:r>
            <w:r w:rsidR="00BB2AC0" w:rsidRPr="004C00D5">
              <w:rPr>
                <w:rStyle w:val="Hyperlink"/>
                <w:noProof/>
              </w:rPr>
              <w:t>Realisierung:</w:t>
            </w:r>
            <w:r w:rsidR="00BB2AC0">
              <w:rPr>
                <w:noProof/>
                <w:webHidden/>
              </w:rPr>
              <w:tab/>
            </w:r>
            <w:r w:rsidR="00BB2AC0">
              <w:rPr>
                <w:noProof/>
                <w:webHidden/>
              </w:rPr>
              <w:fldChar w:fldCharType="begin"/>
            </w:r>
            <w:r w:rsidR="00BB2AC0">
              <w:rPr>
                <w:noProof/>
                <w:webHidden/>
              </w:rPr>
              <w:instrText xml:space="preserve"> PAGEREF _Toc384633160 \h </w:instrText>
            </w:r>
            <w:r w:rsidR="00BB2AC0">
              <w:rPr>
                <w:noProof/>
                <w:webHidden/>
              </w:rPr>
            </w:r>
            <w:r w:rsidR="00BB2AC0">
              <w:rPr>
                <w:noProof/>
                <w:webHidden/>
              </w:rPr>
              <w:fldChar w:fldCharType="separate"/>
            </w:r>
            <w:r w:rsidR="00BB2AC0">
              <w:rPr>
                <w:noProof/>
                <w:webHidden/>
              </w:rPr>
              <w:t>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61" w:history="1">
            <w:r w:rsidR="00BB2AC0" w:rsidRPr="004C00D5">
              <w:rPr>
                <w:rStyle w:val="Hyperlink"/>
                <w:noProof/>
              </w:rPr>
              <w:t>2.6.3</w:t>
            </w:r>
            <w:r w:rsidR="00BB2AC0">
              <w:rPr>
                <w:rFonts w:eastAsiaTheme="minorEastAsia"/>
                <w:noProof/>
                <w:sz w:val="22"/>
                <w:szCs w:val="22"/>
                <w:lang w:eastAsia="de-CH"/>
              </w:rPr>
              <w:tab/>
            </w:r>
            <w:r w:rsidR="00BB2AC0" w:rsidRPr="004C00D5">
              <w:rPr>
                <w:rStyle w:val="Hyperlink"/>
                <w:noProof/>
              </w:rPr>
              <w:t>Testing:</w:t>
            </w:r>
            <w:r w:rsidR="00BB2AC0">
              <w:rPr>
                <w:noProof/>
                <w:webHidden/>
              </w:rPr>
              <w:tab/>
            </w:r>
            <w:r w:rsidR="00BB2AC0">
              <w:rPr>
                <w:noProof/>
                <w:webHidden/>
              </w:rPr>
              <w:fldChar w:fldCharType="begin"/>
            </w:r>
            <w:r w:rsidR="00BB2AC0">
              <w:rPr>
                <w:noProof/>
                <w:webHidden/>
              </w:rPr>
              <w:instrText xml:space="preserve"> PAGEREF _Toc384633161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62" w:history="1">
            <w:r w:rsidR="00BB2AC0" w:rsidRPr="004C00D5">
              <w:rPr>
                <w:rStyle w:val="Hyperlink"/>
                <w:noProof/>
              </w:rPr>
              <w:t>2.6.4</w:t>
            </w:r>
            <w:r w:rsidR="00BB2AC0">
              <w:rPr>
                <w:rFonts w:eastAsiaTheme="minorEastAsia"/>
                <w:noProof/>
                <w:sz w:val="22"/>
                <w:szCs w:val="22"/>
                <w:lang w:eastAsia="de-CH"/>
              </w:rPr>
              <w:tab/>
            </w:r>
            <w:r w:rsidR="00BB2AC0" w:rsidRPr="004C00D5">
              <w:rPr>
                <w:rStyle w:val="Hyperlink"/>
                <w:noProof/>
              </w:rPr>
              <w:t>Dokumentation:</w:t>
            </w:r>
            <w:r w:rsidR="00BB2AC0">
              <w:rPr>
                <w:noProof/>
                <w:webHidden/>
              </w:rPr>
              <w:tab/>
            </w:r>
            <w:r w:rsidR="00BB2AC0">
              <w:rPr>
                <w:noProof/>
                <w:webHidden/>
              </w:rPr>
              <w:fldChar w:fldCharType="begin"/>
            </w:r>
            <w:r w:rsidR="00BB2AC0">
              <w:rPr>
                <w:noProof/>
                <w:webHidden/>
              </w:rPr>
              <w:instrText xml:space="preserve"> PAGEREF _Toc384633162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63" w:history="1">
            <w:r w:rsidR="00BB2AC0" w:rsidRPr="004C00D5">
              <w:rPr>
                <w:rStyle w:val="Hyperlink"/>
                <w:noProof/>
              </w:rPr>
              <w:t>2.7</w:t>
            </w:r>
            <w:r w:rsidR="00BB2AC0">
              <w:rPr>
                <w:rFonts w:eastAsiaTheme="minorEastAsia"/>
                <w:b w:val="0"/>
                <w:bCs w:val="0"/>
                <w:noProof/>
                <w:sz w:val="22"/>
                <w:szCs w:val="22"/>
                <w:lang w:eastAsia="de-CH"/>
              </w:rPr>
              <w:tab/>
            </w:r>
            <w:r w:rsidR="00BB2AC0" w:rsidRPr="004C00D5">
              <w:rPr>
                <w:rStyle w:val="Hyperlink"/>
                <w:noProof/>
              </w:rPr>
              <w:t>Mittel und Methoden</w:t>
            </w:r>
            <w:r w:rsidR="00BB2AC0">
              <w:rPr>
                <w:noProof/>
                <w:webHidden/>
              </w:rPr>
              <w:tab/>
            </w:r>
            <w:r w:rsidR="00BB2AC0">
              <w:rPr>
                <w:noProof/>
                <w:webHidden/>
              </w:rPr>
              <w:fldChar w:fldCharType="begin"/>
            </w:r>
            <w:r w:rsidR="00BB2AC0">
              <w:rPr>
                <w:noProof/>
                <w:webHidden/>
              </w:rPr>
              <w:instrText xml:space="preserve"> PAGEREF _Toc384633163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64" w:history="1">
            <w:r w:rsidR="00BB2AC0" w:rsidRPr="004C00D5">
              <w:rPr>
                <w:rStyle w:val="Hyperlink"/>
                <w:noProof/>
              </w:rPr>
              <w:t>2.7.1</w:t>
            </w:r>
            <w:r w:rsidR="00BB2AC0">
              <w:rPr>
                <w:rFonts w:eastAsiaTheme="minorEastAsia"/>
                <w:noProof/>
                <w:sz w:val="22"/>
                <w:szCs w:val="22"/>
                <w:lang w:eastAsia="de-CH"/>
              </w:rPr>
              <w:tab/>
            </w:r>
            <w:r w:rsidR="00BB2AC0" w:rsidRPr="004C00D5">
              <w:rPr>
                <w:rStyle w:val="Hyperlink"/>
                <w:noProof/>
              </w:rPr>
              <w:t>Hardware</w:t>
            </w:r>
            <w:r w:rsidR="00BB2AC0">
              <w:rPr>
                <w:noProof/>
                <w:webHidden/>
              </w:rPr>
              <w:tab/>
            </w:r>
            <w:r w:rsidR="00BB2AC0">
              <w:rPr>
                <w:noProof/>
                <w:webHidden/>
              </w:rPr>
              <w:fldChar w:fldCharType="begin"/>
            </w:r>
            <w:r w:rsidR="00BB2AC0">
              <w:rPr>
                <w:noProof/>
                <w:webHidden/>
              </w:rPr>
              <w:instrText xml:space="preserve"> PAGEREF _Toc384633164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65" w:history="1">
            <w:r w:rsidR="00BB2AC0" w:rsidRPr="004C00D5">
              <w:rPr>
                <w:rStyle w:val="Hyperlink"/>
                <w:noProof/>
              </w:rPr>
              <w:t>2.7.2</w:t>
            </w:r>
            <w:r w:rsidR="00BB2AC0">
              <w:rPr>
                <w:rFonts w:eastAsiaTheme="minorEastAsia"/>
                <w:noProof/>
                <w:sz w:val="22"/>
                <w:szCs w:val="22"/>
                <w:lang w:eastAsia="de-CH"/>
              </w:rPr>
              <w:tab/>
            </w:r>
            <w:r w:rsidR="00BB2AC0" w:rsidRPr="004C00D5">
              <w:rPr>
                <w:rStyle w:val="Hyperlink"/>
                <w:noProof/>
              </w:rPr>
              <w:t>Software</w:t>
            </w:r>
            <w:r w:rsidR="00BB2AC0">
              <w:rPr>
                <w:noProof/>
                <w:webHidden/>
              </w:rPr>
              <w:tab/>
            </w:r>
            <w:r w:rsidR="00BB2AC0">
              <w:rPr>
                <w:noProof/>
                <w:webHidden/>
              </w:rPr>
              <w:fldChar w:fldCharType="begin"/>
            </w:r>
            <w:r w:rsidR="00BB2AC0">
              <w:rPr>
                <w:noProof/>
                <w:webHidden/>
              </w:rPr>
              <w:instrText xml:space="preserve"> PAGEREF _Toc384633165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66" w:history="1">
            <w:r w:rsidR="00BB2AC0" w:rsidRPr="004C00D5">
              <w:rPr>
                <w:rStyle w:val="Hyperlink"/>
                <w:noProof/>
              </w:rPr>
              <w:t>2.8</w:t>
            </w:r>
            <w:r w:rsidR="00BB2AC0">
              <w:rPr>
                <w:rFonts w:eastAsiaTheme="minorEastAsia"/>
                <w:b w:val="0"/>
                <w:bCs w:val="0"/>
                <w:noProof/>
                <w:sz w:val="22"/>
                <w:szCs w:val="22"/>
                <w:lang w:eastAsia="de-CH"/>
              </w:rPr>
              <w:tab/>
            </w:r>
            <w:r w:rsidR="00BB2AC0" w:rsidRPr="004C00D5">
              <w:rPr>
                <w:rStyle w:val="Hyperlink"/>
                <w:noProof/>
              </w:rPr>
              <w:t>Vorarbeiten</w:t>
            </w:r>
            <w:r w:rsidR="00BB2AC0">
              <w:rPr>
                <w:noProof/>
                <w:webHidden/>
              </w:rPr>
              <w:tab/>
            </w:r>
            <w:r w:rsidR="00BB2AC0">
              <w:rPr>
                <w:noProof/>
                <w:webHidden/>
              </w:rPr>
              <w:fldChar w:fldCharType="begin"/>
            </w:r>
            <w:r w:rsidR="00BB2AC0">
              <w:rPr>
                <w:noProof/>
                <w:webHidden/>
              </w:rPr>
              <w:instrText xml:space="preserve"> PAGEREF _Toc384633166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67" w:history="1">
            <w:r w:rsidR="00BB2AC0" w:rsidRPr="004C00D5">
              <w:rPr>
                <w:rStyle w:val="Hyperlink"/>
                <w:noProof/>
              </w:rPr>
              <w:t>2.9</w:t>
            </w:r>
            <w:r w:rsidR="00BB2AC0">
              <w:rPr>
                <w:rFonts w:eastAsiaTheme="minorEastAsia"/>
                <w:b w:val="0"/>
                <w:bCs w:val="0"/>
                <w:noProof/>
                <w:sz w:val="22"/>
                <w:szCs w:val="22"/>
                <w:lang w:eastAsia="de-CH"/>
              </w:rPr>
              <w:tab/>
            </w:r>
            <w:r w:rsidR="00BB2AC0" w:rsidRPr="004C00D5">
              <w:rPr>
                <w:rStyle w:val="Hyperlink"/>
                <w:noProof/>
              </w:rPr>
              <w:t>Firmen Standards</w:t>
            </w:r>
            <w:r w:rsidR="00BB2AC0">
              <w:rPr>
                <w:noProof/>
                <w:webHidden/>
              </w:rPr>
              <w:tab/>
            </w:r>
            <w:r w:rsidR="00BB2AC0">
              <w:rPr>
                <w:noProof/>
                <w:webHidden/>
              </w:rPr>
              <w:fldChar w:fldCharType="begin"/>
            </w:r>
            <w:r w:rsidR="00BB2AC0">
              <w:rPr>
                <w:noProof/>
                <w:webHidden/>
              </w:rPr>
              <w:instrText xml:space="preserve"> PAGEREF _Toc384633167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68" w:history="1">
            <w:r w:rsidR="00BB2AC0" w:rsidRPr="004C00D5">
              <w:rPr>
                <w:rStyle w:val="Hyperlink"/>
                <w:noProof/>
              </w:rPr>
              <w:t>2.10</w:t>
            </w:r>
            <w:r w:rsidR="00BB2AC0">
              <w:rPr>
                <w:rFonts w:eastAsiaTheme="minorEastAsia"/>
                <w:b w:val="0"/>
                <w:bCs w:val="0"/>
                <w:noProof/>
                <w:sz w:val="22"/>
                <w:szCs w:val="22"/>
                <w:lang w:eastAsia="de-CH"/>
              </w:rPr>
              <w:tab/>
            </w:r>
            <w:r w:rsidR="00BB2AC0" w:rsidRPr="004C00D5">
              <w:rPr>
                <w:rStyle w:val="Hyperlink"/>
                <w:noProof/>
              </w:rPr>
              <w:t>Vorkenntnisse</w:t>
            </w:r>
            <w:r w:rsidR="00BB2AC0">
              <w:rPr>
                <w:noProof/>
                <w:webHidden/>
              </w:rPr>
              <w:tab/>
            </w:r>
            <w:r w:rsidR="00BB2AC0">
              <w:rPr>
                <w:noProof/>
                <w:webHidden/>
              </w:rPr>
              <w:fldChar w:fldCharType="begin"/>
            </w:r>
            <w:r w:rsidR="00BB2AC0">
              <w:rPr>
                <w:noProof/>
                <w:webHidden/>
              </w:rPr>
              <w:instrText xml:space="preserve"> PAGEREF _Toc384633168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69" w:history="1">
            <w:r w:rsidR="00BB2AC0" w:rsidRPr="004C00D5">
              <w:rPr>
                <w:rStyle w:val="Hyperlink"/>
                <w:noProof/>
              </w:rPr>
              <w:t>2.11</w:t>
            </w:r>
            <w:r w:rsidR="00BB2AC0">
              <w:rPr>
                <w:rFonts w:eastAsiaTheme="minorEastAsia"/>
                <w:b w:val="0"/>
                <w:bCs w:val="0"/>
                <w:noProof/>
                <w:sz w:val="22"/>
                <w:szCs w:val="22"/>
                <w:lang w:eastAsia="de-CH"/>
              </w:rPr>
              <w:tab/>
            </w:r>
            <w:r w:rsidR="00BB2AC0" w:rsidRPr="004C00D5">
              <w:rPr>
                <w:rStyle w:val="Hyperlink"/>
                <w:noProof/>
              </w:rPr>
              <w:t>Neue Lerninhalte</w:t>
            </w:r>
            <w:r w:rsidR="00BB2AC0">
              <w:rPr>
                <w:noProof/>
                <w:webHidden/>
              </w:rPr>
              <w:tab/>
            </w:r>
            <w:r w:rsidR="00BB2AC0">
              <w:rPr>
                <w:noProof/>
                <w:webHidden/>
              </w:rPr>
              <w:fldChar w:fldCharType="begin"/>
            </w:r>
            <w:r w:rsidR="00BB2AC0">
              <w:rPr>
                <w:noProof/>
                <w:webHidden/>
              </w:rPr>
              <w:instrText xml:space="preserve"> PAGEREF _Toc384633169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0" w:history="1">
            <w:r w:rsidR="00BB2AC0" w:rsidRPr="004C00D5">
              <w:rPr>
                <w:rStyle w:val="Hyperlink"/>
                <w:noProof/>
              </w:rPr>
              <w:t>2.12</w:t>
            </w:r>
            <w:r w:rsidR="00BB2AC0">
              <w:rPr>
                <w:rFonts w:eastAsiaTheme="minorEastAsia"/>
                <w:b w:val="0"/>
                <w:bCs w:val="0"/>
                <w:noProof/>
                <w:sz w:val="22"/>
                <w:szCs w:val="22"/>
                <w:lang w:eastAsia="de-CH"/>
              </w:rPr>
              <w:tab/>
            </w:r>
            <w:r w:rsidR="00BB2AC0" w:rsidRPr="004C00D5">
              <w:rPr>
                <w:rStyle w:val="Hyperlink"/>
                <w:noProof/>
              </w:rPr>
              <w:t>Arbeiten in den letzten 6 Monaten</w:t>
            </w:r>
            <w:r w:rsidR="00BB2AC0">
              <w:rPr>
                <w:noProof/>
                <w:webHidden/>
              </w:rPr>
              <w:tab/>
            </w:r>
            <w:r w:rsidR="00BB2AC0">
              <w:rPr>
                <w:noProof/>
                <w:webHidden/>
              </w:rPr>
              <w:fldChar w:fldCharType="begin"/>
            </w:r>
            <w:r w:rsidR="00BB2AC0">
              <w:rPr>
                <w:noProof/>
                <w:webHidden/>
              </w:rPr>
              <w:instrText xml:space="preserve"> PAGEREF _Toc384633170 \h </w:instrText>
            </w:r>
            <w:r w:rsidR="00BB2AC0">
              <w:rPr>
                <w:noProof/>
                <w:webHidden/>
              </w:rPr>
            </w:r>
            <w:r w:rsidR="00BB2AC0">
              <w:rPr>
                <w:noProof/>
                <w:webHidden/>
              </w:rPr>
              <w:fldChar w:fldCharType="separate"/>
            </w:r>
            <w:r w:rsidR="00BB2AC0">
              <w:rPr>
                <w:noProof/>
                <w:webHidden/>
              </w:rPr>
              <w:t>7</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71" w:history="1">
            <w:r w:rsidR="00BB2AC0" w:rsidRPr="004C00D5">
              <w:rPr>
                <w:rStyle w:val="Hyperlink"/>
                <w:noProof/>
              </w:rPr>
              <w:t>3</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Zeitplan</w:t>
            </w:r>
            <w:r w:rsidR="00BB2AC0">
              <w:rPr>
                <w:noProof/>
                <w:webHidden/>
              </w:rPr>
              <w:tab/>
            </w:r>
            <w:r w:rsidR="00BB2AC0">
              <w:rPr>
                <w:noProof/>
                <w:webHidden/>
              </w:rPr>
              <w:fldChar w:fldCharType="begin"/>
            </w:r>
            <w:r w:rsidR="00BB2AC0">
              <w:rPr>
                <w:noProof/>
                <w:webHidden/>
              </w:rPr>
              <w:instrText xml:space="preserve"> PAGEREF _Toc384633171 \h </w:instrText>
            </w:r>
            <w:r w:rsidR="00BB2AC0">
              <w:rPr>
                <w:noProof/>
                <w:webHidden/>
              </w:rPr>
            </w:r>
            <w:r w:rsidR="00BB2AC0">
              <w:rPr>
                <w:noProof/>
                <w:webHidden/>
              </w:rPr>
              <w:fldChar w:fldCharType="separate"/>
            </w:r>
            <w:r w:rsidR="00BB2AC0">
              <w:rPr>
                <w:noProof/>
                <w:webHidden/>
              </w:rPr>
              <w:t>8</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72" w:history="1">
            <w:r w:rsidR="00BB2AC0" w:rsidRPr="004C00D5">
              <w:rPr>
                <w:rStyle w:val="Hyperlink"/>
                <w:noProof/>
              </w:rPr>
              <w:t>4</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Arbeitsjournal</w:t>
            </w:r>
            <w:r w:rsidR="00BB2AC0">
              <w:rPr>
                <w:noProof/>
                <w:webHidden/>
              </w:rPr>
              <w:tab/>
            </w:r>
            <w:r w:rsidR="00BB2AC0">
              <w:rPr>
                <w:noProof/>
                <w:webHidden/>
              </w:rPr>
              <w:fldChar w:fldCharType="begin"/>
            </w:r>
            <w:r w:rsidR="00BB2AC0">
              <w:rPr>
                <w:noProof/>
                <w:webHidden/>
              </w:rPr>
              <w:instrText xml:space="preserve"> PAGEREF _Toc384633172 \h </w:instrText>
            </w:r>
            <w:r w:rsidR="00BB2AC0">
              <w:rPr>
                <w:noProof/>
                <w:webHidden/>
              </w:rPr>
            </w:r>
            <w:r w:rsidR="00BB2AC0">
              <w:rPr>
                <w:noProof/>
                <w:webHidden/>
              </w:rPr>
              <w:fldChar w:fldCharType="separate"/>
            </w:r>
            <w:r w:rsidR="00BB2AC0">
              <w:rPr>
                <w:noProof/>
                <w:webHidden/>
              </w:rPr>
              <w:t>9</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3" w:history="1">
            <w:r w:rsidR="00BB2AC0" w:rsidRPr="004C00D5">
              <w:rPr>
                <w:rStyle w:val="Hyperlink"/>
                <w:noProof/>
              </w:rPr>
              <w:t>4.1</w:t>
            </w:r>
            <w:r w:rsidR="00BB2AC0">
              <w:rPr>
                <w:rFonts w:eastAsiaTheme="minorEastAsia"/>
                <w:b w:val="0"/>
                <w:bCs w:val="0"/>
                <w:noProof/>
                <w:sz w:val="22"/>
                <w:szCs w:val="22"/>
                <w:lang w:eastAsia="de-CH"/>
              </w:rPr>
              <w:tab/>
            </w:r>
            <w:r w:rsidR="00BB2AC0" w:rsidRPr="004C00D5">
              <w:rPr>
                <w:rStyle w:val="Hyperlink"/>
                <w:noProof/>
              </w:rPr>
              <w:t>Tag 1 – Montag 31.03.2014</w:t>
            </w:r>
            <w:r w:rsidR="00BB2AC0">
              <w:rPr>
                <w:noProof/>
                <w:webHidden/>
              </w:rPr>
              <w:tab/>
            </w:r>
            <w:r w:rsidR="00BB2AC0">
              <w:rPr>
                <w:noProof/>
                <w:webHidden/>
              </w:rPr>
              <w:fldChar w:fldCharType="begin"/>
            </w:r>
            <w:r w:rsidR="00BB2AC0">
              <w:rPr>
                <w:noProof/>
                <w:webHidden/>
              </w:rPr>
              <w:instrText xml:space="preserve"> PAGEREF _Toc384633173 \h </w:instrText>
            </w:r>
            <w:r w:rsidR="00BB2AC0">
              <w:rPr>
                <w:noProof/>
                <w:webHidden/>
              </w:rPr>
            </w:r>
            <w:r w:rsidR="00BB2AC0">
              <w:rPr>
                <w:noProof/>
                <w:webHidden/>
              </w:rPr>
              <w:fldChar w:fldCharType="separate"/>
            </w:r>
            <w:r w:rsidR="00BB2AC0">
              <w:rPr>
                <w:noProof/>
                <w:webHidden/>
              </w:rPr>
              <w:t>9</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4" w:history="1">
            <w:r w:rsidR="00BB2AC0" w:rsidRPr="004C00D5">
              <w:rPr>
                <w:rStyle w:val="Hyperlink"/>
                <w:noProof/>
              </w:rPr>
              <w:t>4.2</w:t>
            </w:r>
            <w:r w:rsidR="00BB2AC0">
              <w:rPr>
                <w:rFonts w:eastAsiaTheme="minorEastAsia"/>
                <w:b w:val="0"/>
                <w:bCs w:val="0"/>
                <w:noProof/>
                <w:sz w:val="22"/>
                <w:szCs w:val="22"/>
                <w:lang w:eastAsia="de-CH"/>
              </w:rPr>
              <w:tab/>
            </w:r>
            <w:r w:rsidR="00BB2AC0" w:rsidRPr="004C00D5">
              <w:rPr>
                <w:rStyle w:val="Hyperlink"/>
                <w:noProof/>
              </w:rPr>
              <w:t>Tag 2 – Mittwoch 02.04.2014</w:t>
            </w:r>
            <w:r w:rsidR="00BB2AC0">
              <w:rPr>
                <w:noProof/>
                <w:webHidden/>
              </w:rPr>
              <w:tab/>
            </w:r>
            <w:r w:rsidR="00BB2AC0">
              <w:rPr>
                <w:noProof/>
                <w:webHidden/>
              </w:rPr>
              <w:fldChar w:fldCharType="begin"/>
            </w:r>
            <w:r w:rsidR="00BB2AC0">
              <w:rPr>
                <w:noProof/>
                <w:webHidden/>
              </w:rPr>
              <w:instrText xml:space="preserve"> PAGEREF _Toc384633174 \h </w:instrText>
            </w:r>
            <w:r w:rsidR="00BB2AC0">
              <w:rPr>
                <w:noProof/>
                <w:webHidden/>
              </w:rPr>
            </w:r>
            <w:r w:rsidR="00BB2AC0">
              <w:rPr>
                <w:noProof/>
                <w:webHidden/>
              </w:rPr>
              <w:fldChar w:fldCharType="separate"/>
            </w:r>
            <w:r w:rsidR="00BB2AC0">
              <w:rPr>
                <w:noProof/>
                <w:webHidden/>
              </w:rPr>
              <w:t>10</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5" w:history="1">
            <w:r w:rsidR="00BB2AC0" w:rsidRPr="004C00D5">
              <w:rPr>
                <w:rStyle w:val="Hyperlink"/>
                <w:noProof/>
              </w:rPr>
              <w:t>4.3</w:t>
            </w:r>
            <w:r w:rsidR="00BB2AC0">
              <w:rPr>
                <w:rFonts w:eastAsiaTheme="minorEastAsia"/>
                <w:b w:val="0"/>
                <w:bCs w:val="0"/>
                <w:noProof/>
                <w:sz w:val="22"/>
                <w:szCs w:val="22"/>
                <w:lang w:eastAsia="de-CH"/>
              </w:rPr>
              <w:tab/>
            </w:r>
            <w:r w:rsidR="00BB2AC0" w:rsidRPr="004C00D5">
              <w:rPr>
                <w:rStyle w:val="Hyperlink"/>
                <w:noProof/>
              </w:rPr>
              <w:t>Tag 3 – Donnerstag 03.04.2014</w:t>
            </w:r>
            <w:r w:rsidR="00BB2AC0">
              <w:rPr>
                <w:noProof/>
                <w:webHidden/>
              </w:rPr>
              <w:tab/>
            </w:r>
            <w:r w:rsidR="00BB2AC0">
              <w:rPr>
                <w:noProof/>
                <w:webHidden/>
              </w:rPr>
              <w:fldChar w:fldCharType="begin"/>
            </w:r>
            <w:r w:rsidR="00BB2AC0">
              <w:rPr>
                <w:noProof/>
                <w:webHidden/>
              </w:rPr>
              <w:instrText xml:space="preserve"> PAGEREF _Toc384633175 \h </w:instrText>
            </w:r>
            <w:r w:rsidR="00BB2AC0">
              <w:rPr>
                <w:noProof/>
                <w:webHidden/>
              </w:rPr>
            </w:r>
            <w:r w:rsidR="00BB2AC0">
              <w:rPr>
                <w:noProof/>
                <w:webHidden/>
              </w:rPr>
              <w:fldChar w:fldCharType="separate"/>
            </w:r>
            <w:r w:rsidR="00BB2AC0">
              <w:rPr>
                <w:noProof/>
                <w:webHidden/>
              </w:rPr>
              <w:t>11</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6" w:history="1">
            <w:r w:rsidR="00BB2AC0" w:rsidRPr="004C00D5">
              <w:rPr>
                <w:rStyle w:val="Hyperlink"/>
                <w:noProof/>
              </w:rPr>
              <w:t>4.4</w:t>
            </w:r>
            <w:r w:rsidR="00BB2AC0">
              <w:rPr>
                <w:rFonts w:eastAsiaTheme="minorEastAsia"/>
                <w:b w:val="0"/>
                <w:bCs w:val="0"/>
                <w:noProof/>
                <w:sz w:val="22"/>
                <w:szCs w:val="22"/>
                <w:lang w:eastAsia="de-CH"/>
              </w:rPr>
              <w:tab/>
            </w:r>
            <w:r w:rsidR="00BB2AC0" w:rsidRPr="004C00D5">
              <w:rPr>
                <w:rStyle w:val="Hyperlink"/>
                <w:noProof/>
              </w:rPr>
              <w:t>Tag 4 – Freitag 04.04.2014</w:t>
            </w:r>
            <w:r w:rsidR="00BB2AC0">
              <w:rPr>
                <w:noProof/>
                <w:webHidden/>
              </w:rPr>
              <w:tab/>
            </w:r>
            <w:r w:rsidR="00BB2AC0">
              <w:rPr>
                <w:noProof/>
                <w:webHidden/>
              </w:rPr>
              <w:fldChar w:fldCharType="begin"/>
            </w:r>
            <w:r w:rsidR="00BB2AC0">
              <w:rPr>
                <w:noProof/>
                <w:webHidden/>
              </w:rPr>
              <w:instrText xml:space="preserve"> PAGEREF _Toc384633176 \h </w:instrText>
            </w:r>
            <w:r w:rsidR="00BB2AC0">
              <w:rPr>
                <w:noProof/>
                <w:webHidden/>
              </w:rPr>
            </w:r>
            <w:r w:rsidR="00BB2AC0">
              <w:rPr>
                <w:noProof/>
                <w:webHidden/>
              </w:rPr>
              <w:fldChar w:fldCharType="separate"/>
            </w:r>
            <w:r w:rsidR="00BB2AC0">
              <w:rPr>
                <w:noProof/>
                <w:webHidden/>
              </w:rPr>
              <w:t>12</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7" w:history="1">
            <w:r w:rsidR="00BB2AC0" w:rsidRPr="004C00D5">
              <w:rPr>
                <w:rStyle w:val="Hyperlink"/>
                <w:noProof/>
              </w:rPr>
              <w:t>4.5</w:t>
            </w:r>
            <w:r w:rsidR="00BB2AC0">
              <w:rPr>
                <w:rFonts w:eastAsiaTheme="minorEastAsia"/>
                <w:b w:val="0"/>
                <w:bCs w:val="0"/>
                <w:noProof/>
                <w:sz w:val="22"/>
                <w:szCs w:val="22"/>
                <w:lang w:eastAsia="de-CH"/>
              </w:rPr>
              <w:tab/>
            </w:r>
            <w:r w:rsidR="00BB2AC0" w:rsidRPr="004C00D5">
              <w:rPr>
                <w:rStyle w:val="Hyperlink"/>
                <w:noProof/>
              </w:rPr>
              <w:t>Tag 5 – Montag 07.04.2014</w:t>
            </w:r>
            <w:r w:rsidR="00BB2AC0">
              <w:rPr>
                <w:noProof/>
                <w:webHidden/>
              </w:rPr>
              <w:tab/>
            </w:r>
            <w:r w:rsidR="00BB2AC0">
              <w:rPr>
                <w:noProof/>
                <w:webHidden/>
              </w:rPr>
              <w:fldChar w:fldCharType="begin"/>
            </w:r>
            <w:r w:rsidR="00BB2AC0">
              <w:rPr>
                <w:noProof/>
                <w:webHidden/>
              </w:rPr>
              <w:instrText xml:space="preserve"> PAGEREF _Toc384633177 \h </w:instrText>
            </w:r>
            <w:r w:rsidR="00BB2AC0">
              <w:rPr>
                <w:noProof/>
                <w:webHidden/>
              </w:rPr>
            </w:r>
            <w:r w:rsidR="00BB2AC0">
              <w:rPr>
                <w:noProof/>
                <w:webHidden/>
              </w:rPr>
              <w:fldChar w:fldCharType="separate"/>
            </w:r>
            <w:r w:rsidR="00BB2AC0">
              <w:rPr>
                <w:noProof/>
                <w:webHidden/>
              </w:rPr>
              <w:t>13</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8" w:history="1">
            <w:r w:rsidR="00BB2AC0" w:rsidRPr="004C00D5">
              <w:rPr>
                <w:rStyle w:val="Hyperlink"/>
                <w:noProof/>
              </w:rPr>
              <w:t>4.6</w:t>
            </w:r>
            <w:r w:rsidR="00BB2AC0">
              <w:rPr>
                <w:rFonts w:eastAsiaTheme="minorEastAsia"/>
                <w:b w:val="0"/>
                <w:bCs w:val="0"/>
                <w:noProof/>
                <w:sz w:val="22"/>
                <w:szCs w:val="22"/>
                <w:lang w:eastAsia="de-CH"/>
              </w:rPr>
              <w:tab/>
            </w:r>
            <w:r w:rsidR="00BB2AC0" w:rsidRPr="004C00D5">
              <w:rPr>
                <w:rStyle w:val="Hyperlink"/>
                <w:noProof/>
              </w:rPr>
              <w:t>Tag 6 – Mittwoch 09.04.2014</w:t>
            </w:r>
            <w:r w:rsidR="00BB2AC0">
              <w:rPr>
                <w:noProof/>
                <w:webHidden/>
              </w:rPr>
              <w:tab/>
            </w:r>
            <w:r w:rsidR="00BB2AC0">
              <w:rPr>
                <w:noProof/>
                <w:webHidden/>
              </w:rPr>
              <w:fldChar w:fldCharType="begin"/>
            </w:r>
            <w:r w:rsidR="00BB2AC0">
              <w:rPr>
                <w:noProof/>
                <w:webHidden/>
              </w:rPr>
              <w:instrText xml:space="preserve"> PAGEREF _Toc384633178 \h </w:instrText>
            </w:r>
            <w:r w:rsidR="00BB2AC0">
              <w:rPr>
                <w:noProof/>
                <w:webHidden/>
              </w:rPr>
            </w:r>
            <w:r w:rsidR="00BB2AC0">
              <w:rPr>
                <w:noProof/>
                <w:webHidden/>
              </w:rPr>
              <w:fldChar w:fldCharType="separate"/>
            </w:r>
            <w:r w:rsidR="00BB2AC0">
              <w:rPr>
                <w:noProof/>
                <w:webHidden/>
              </w:rPr>
              <w:t>14</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79" w:history="1">
            <w:r w:rsidR="00BB2AC0" w:rsidRPr="004C00D5">
              <w:rPr>
                <w:rStyle w:val="Hyperlink"/>
                <w:noProof/>
              </w:rPr>
              <w:t>4.7</w:t>
            </w:r>
            <w:r w:rsidR="00BB2AC0">
              <w:rPr>
                <w:rFonts w:eastAsiaTheme="minorEastAsia"/>
                <w:b w:val="0"/>
                <w:bCs w:val="0"/>
                <w:noProof/>
                <w:sz w:val="22"/>
                <w:szCs w:val="22"/>
                <w:lang w:eastAsia="de-CH"/>
              </w:rPr>
              <w:tab/>
            </w:r>
            <w:r w:rsidR="00BB2AC0" w:rsidRPr="004C00D5">
              <w:rPr>
                <w:rStyle w:val="Hyperlink"/>
                <w:noProof/>
              </w:rPr>
              <w:t>Tag 7 – Donnerstag 10.04.2014</w:t>
            </w:r>
            <w:r w:rsidR="00BB2AC0">
              <w:rPr>
                <w:noProof/>
                <w:webHidden/>
              </w:rPr>
              <w:tab/>
            </w:r>
            <w:r w:rsidR="00BB2AC0">
              <w:rPr>
                <w:noProof/>
                <w:webHidden/>
              </w:rPr>
              <w:fldChar w:fldCharType="begin"/>
            </w:r>
            <w:r w:rsidR="00BB2AC0">
              <w:rPr>
                <w:noProof/>
                <w:webHidden/>
              </w:rPr>
              <w:instrText xml:space="preserve"> PAGEREF _Toc384633179 \h </w:instrText>
            </w:r>
            <w:r w:rsidR="00BB2AC0">
              <w:rPr>
                <w:noProof/>
                <w:webHidden/>
              </w:rPr>
            </w:r>
            <w:r w:rsidR="00BB2AC0">
              <w:rPr>
                <w:noProof/>
                <w:webHidden/>
              </w:rPr>
              <w:fldChar w:fldCharType="separate"/>
            </w:r>
            <w:r w:rsidR="00BB2AC0">
              <w:rPr>
                <w:noProof/>
                <w:webHidden/>
              </w:rPr>
              <w:t>15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80" w:history="1">
            <w:r w:rsidR="00BB2AC0" w:rsidRPr="004C00D5">
              <w:rPr>
                <w:rStyle w:val="Hyperlink"/>
                <w:noProof/>
              </w:rPr>
              <w:t>4.8</w:t>
            </w:r>
            <w:r w:rsidR="00BB2AC0">
              <w:rPr>
                <w:rFonts w:eastAsiaTheme="minorEastAsia"/>
                <w:b w:val="0"/>
                <w:bCs w:val="0"/>
                <w:noProof/>
                <w:sz w:val="22"/>
                <w:szCs w:val="22"/>
                <w:lang w:eastAsia="de-CH"/>
              </w:rPr>
              <w:tab/>
            </w:r>
            <w:r w:rsidR="00BB2AC0" w:rsidRPr="004C00D5">
              <w:rPr>
                <w:rStyle w:val="Hyperlink"/>
                <w:noProof/>
              </w:rPr>
              <w:t>Tag 8 – Freitag 11.04.2014</w:t>
            </w:r>
            <w:r w:rsidR="00BB2AC0">
              <w:rPr>
                <w:noProof/>
                <w:webHidden/>
              </w:rPr>
              <w:tab/>
            </w:r>
            <w:r w:rsidR="00BB2AC0">
              <w:rPr>
                <w:noProof/>
                <w:webHidden/>
              </w:rPr>
              <w:fldChar w:fldCharType="begin"/>
            </w:r>
            <w:r w:rsidR="00BB2AC0">
              <w:rPr>
                <w:noProof/>
                <w:webHidden/>
              </w:rPr>
              <w:instrText xml:space="preserve"> PAGEREF _Toc384633180 \h </w:instrText>
            </w:r>
            <w:r w:rsidR="00BB2AC0">
              <w:rPr>
                <w:noProof/>
                <w:webHidden/>
              </w:rPr>
            </w:r>
            <w:r w:rsidR="00BB2AC0">
              <w:rPr>
                <w:noProof/>
                <w:webHidden/>
              </w:rPr>
              <w:fldChar w:fldCharType="separate"/>
            </w:r>
            <w:r w:rsidR="00BB2AC0">
              <w:rPr>
                <w:noProof/>
                <w:webHidden/>
              </w:rPr>
              <w:t>16</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81" w:history="1">
            <w:r w:rsidR="00BB2AC0" w:rsidRPr="004C00D5">
              <w:rPr>
                <w:rStyle w:val="Hyperlink"/>
                <w:noProof/>
              </w:rPr>
              <w:t>4.9</w:t>
            </w:r>
            <w:r w:rsidR="00BB2AC0">
              <w:rPr>
                <w:rFonts w:eastAsiaTheme="minorEastAsia"/>
                <w:b w:val="0"/>
                <w:bCs w:val="0"/>
                <w:noProof/>
                <w:sz w:val="22"/>
                <w:szCs w:val="22"/>
                <w:lang w:eastAsia="de-CH"/>
              </w:rPr>
              <w:tab/>
            </w:r>
            <w:r w:rsidR="00BB2AC0" w:rsidRPr="004C00D5">
              <w:rPr>
                <w:rStyle w:val="Hyperlink"/>
                <w:noProof/>
              </w:rPr>
              <w:t>Tag 9 – Montag 14.04.2014</w:t>
            </w:r>
            <w:r w:rsidR="00BB2AC0">
              <w:rPr>
                <w:noProof/>
                <w:webHidden/>
              </w:rPr>
              <w:tab/>
            </w:r>
            <w:r w:rsidR="00BB2AC0">
              <w:rPr>
                <w:noProof/>
                <w:webHidden/>
              </w:rPr>
              <w:fldChar w:fldCharType="begin"/>
            </w:r>
            <w:r w:rsidR="00BB2AC0">
              <w:rPr>
                <w:noProof/>
                <w:webHidden/>
              </w:rPr>
              <w:instrText xml:space="preserve"> PAGEREF _Toc384633181 \h </w:instrText>
            </w:r>
            <w:r w:rsidR="00BB2AC0">
              <w:rPr>
                <w:noProof/>
                <w:webHidden/>
              </w:rPr>
            </w:r>
            <w:r w:rsidR="00BB2AC0">
              <w:rPr>
                <w:noProof/>
                <w:webHidden/>
              </w:rPr>
              <w:fldChar w:fldCharType="separate"/>
            </w:r>
            <w:r w:rsidR="00BB2AC0">
              <w:rPr>
                <w:noProof/>
                <w:webHidden/>
              </w:rPr>
              <w:t>17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82" w:history="1">
            <w:r w:rsidR="00BB2AC0" w:rsidRPr="004C00D5">
              <w:rPr>
                <w:rStyle w:val="Hyperlink"/>
                <w:noProof/>
              </w:rPr>
              <w:t>4.10</w:t>
            </w:r>
            <w:r w:rsidR="00BB2AC0">
              <w:rPr>
                <w:rFonts w:eastAsiaTheme="minorEastAsia"/>
                <w:b w:val="0"/>
                <w:bCs w:val="0"/>
                <w:noProof/>
                <w:sz w:val="22"/>
                <w:szCs w:val="22"/>
                <w:lang w:eastAsia="de-CH"/>
              </w:rPr>
              <w:tab/>
            </w:r>
            <w:r w:rsidR="00BB2AC0" w:rsidRPr="004C00D5">
              <w:rPr>
                <w:rStyle w:val="Hyperlink"/>
                <w:noProof/>
              </w:rPr>
              <w:t>Tag 10 – Mittwoch 16.04.2014</w:t>
            </w:r>
            <w:r w:rsidR="00BB2AC0">
              <w:rPr>
                <w:noProof/>
                <w:webHidden/>
              </w:rPr>
              <w:tab/>
            </w:r>
            <w:r w:rsidR="00BB2AC0">
              <w:rPr>
                <w:noProof/>
                <w:webHidden/>
              </w:rPr>
              <w:fldChar w:fldCharType="begin"/>
            </w:r>
            <w:r w:rsidR="00BB2AC0">
              <w:rPr>
                <w:noProof/>
                <w:webHidden/>
              </w:rPr>
              <w:instrText xml:space="preserve"> PAGEREF _Toc384633182 \h </w:instrText>
            </w:r>
            <w:r w:rsidR="00BB2AC0">
              <w:rPr>
                <w:noProof/>
                <w:webHidden/>
              </w:rPr>
            </w:r>
            <w:r w:rsidR="00BB2AC0">
              <w:rPr>
                <w:noProof/>
                <w:webHidden/>
              </w:rPr>
              <w:fldChar w:fldCharType="separate"/>
            </w:r>
            <w:r w:rsidR="00BB2AC0">
              <w:rPr>
                <w:noProof/>
                <w:webHidden/>
              </w:rPr>
              <w:t>18</w:t>
            </w:r>
            <w:r w:rsidR="00BB2AC0">
              <w:rPr>
                <w:noProof/>
                <w:webHidden/>
              </w:rPr>
              <w:fldChar w:fldCharType="end"/>
            </w:r>
          </w:hyperlink>
        </w:p>
        <w:p w:rsidR="00BB2AC0" w:rsidRDefault="00C96171">
          <w:pPr>
            <w:pStyle w:val="Verzeichnis1"/>
            <w:tabs>
              <w:tab w:val="right" w:leader="dot" w:pos="9062"/>
            </w:tabs>
            <w:rPr>
              <w:rFonts w:asciiTheme="minorHAnsi" w:eastAsiaTheme="minorEastAsia" w:hAnsiTheme="minorHAnsi"/>
              <w:b w:val="0"/>
              <w:bCs w:val="0"/>
              <w:caps w:val="0"/>
              <w:noProof/>
              <w:sz w:val="22"/>
              <w:szCs w:val="22"/>
              <w:lang w:eastAsia="de-CH"/>
            </w:rPr>
          </w:pPr>
          <w:hyperlink w:anchor="_Toc384633183" w:history="1">
            <w:r w:rsidR="00BB2AC0" w:rsidRPr="004C00D5">
              <w:rPr>
                <w:rStyle w:val="Hyperlink"/>
                <w:noProof/>
              </w:rPr>
              <w:t>Teil 2: Vorgehen und Umsetzung</w:t>
            </w:r>
            <w:r w:rsidR="00BB2AC0">
              <w:rPr>
                <w:noProof/>
                <w:webHidden/>
              </w:rPr>
              <w:tab/>
            </w:r>
            <w:r w:rsidR="00BB2AC0">
              <w:rPr>
                <w:noProof/>
                <w:webHidden/>
              </w:rPr>
              <w:fldChar w:fldCharType="begin"/>
            </w:r>
            <w:r w:rsidR="00BB2AC0">
              <w:rPr>
                <w:noProof/>
                <w:webHidden/>
              </w:rPr>
              <w:instrText xml:space="preserve"> PAGEREF _Toc384633183 \h </w:instrText>
            </w:r>
            <w:r w:rsidR="00BB2AC0">
              <w:rPr>
                <w:noProof/>
                <w:webHidden/>
              </w:rPr>
            </w:r>
            <w:r w:rsidR="00BB2AC0">
              <w:rPr>
                <w:noProof/>
                <w:webHidden/>
              </w:rPr>
              <w:fldChar w:fldCharType="separate"/>
            </w:r>
            <w:r w:rsidR="00BB2AC0">
              <w:rPr>
                <w:noProof/>
                <w:webHidden/>
              </w:rPr>
              <w:t>19</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84" w:history="1">
            <w:r w:rsidR="00BB2AC0" w:rsidRPr="004C00D5">
              <w:rPr>
                <w:rStyle w:val="Hyperlink"/>
                <w:noProof/>
              </w:rPr>
              <w:t>5</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Projektmethode</w:t>
            </w:r>
            <w:r w:rsidR="00BB2AC0">
              <w:rPr>
                <w:noProof/>
                <w:webHidden/>
              </w:rPr>
              <w:tab/>
            </w:r>
            <w:r w:rsidR="00BB2AC0">
              <w:rPr>
                <w:noProof/>
                <w:webHidden/>
              </w:rPr>
              <w:fldChar w:fldCharType="begin"/>
            </w:r>
            <w:r w:rsidR="00BB2AC0">
              <w:rPr>
                <w:noProof/>
                <w:webHidden/>
              </w:rPr>
              <w:instrText xml:space="preserve"> PAGEREF _Toc384633184 \h </w:instrText>
            </w:r>
            <w:r w:rsidR="00BB2AC0">
              <w:rPr>
                <w:noProof/>
                <w:webHidden/>
              </w:rPr>
            </w:r>
            <w:r w:rsidR="00BB2AC0">
              <w:rPr>
                <w:noProof/>
                <w:webHidden/>
              </w:rPr>
              <w:fldChar w:fldCharType="separate"/>
            </w:r>
            <w:r w:rsidR="00BB2AC0">
              <w:rPr>
                <w:noProof/>
                <w:webHidden/>
              </w:rPr>
              <w:t>19</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85" w:history="1">
            <w:r w:rsidR="00BB2AC0" w:rsidRPr="004C00D5">
              <w:rPr>
                <w:rStyle w:val="Hyperlink"/>
                <w:noProof/>
              </w:rPr>
              <w:t>5.1</w:t>
            </w:r>
            <w:r w:rsidR="00BB2AC0">
              <w:rPr>
                <w:rFonts w:eastAsiaTheme="minorEastAsia"/>
                <w:b w:val="0"/>
                <w:bCs w:val="0"/>
                <w:noProof/>
                <w:sz w:val="22"/>
                <w:szCs w:val="22"/>
                <w:lang w:eastAsia="de-CH"/>
              </w:rPr>
              <w:tab/>
            </w:r>
            <w:r w:rsidR="00BB2AC0" w:rsidRPr="004C00D5">
              <w:rPr>
                <w:rStyle w:val="Hyperlink"/>
                <w:noProof/>
              </w:rPr>
              <w:t>SCRUM (Agile Softwareentwicklung)</w:t>
            </w:r>
            <w:r w:rsidR="00BB2AC0">
              <w:rPr>
                <w:noProof/>
                <w:webHidden/>
              </w:rPr>
              <w:tab/>
            </w:r>
            <w:r w:rsidR="00BB2AC0">
              <w:rPr>
                <w:noProof/>
                <w:webHidden/>
              </w:rPr>
              <w:fldChar w:fldCharType="begin"/>
            </w:r>
            <w:r w:rsidR="00BB2AC0">
              <w:rPr>
                <w:noProof/>
                <w:webHidden/>
              </w:rPr>
              <w:instrText xml:space="preserve"> PAGEREF _Toc384633185 \h </w:instrText>
            </w:r>
            <w:r w:rsidR="00BB2AC0">
              <w:rPr>
                <w:noProof/>
                <w:webHidden/>
              </w:rPr>
            </w:r>
            <w:r w:rsidR="00BB2AC0">
              <w:rPr>
                <w:noProof/>
                <w:webHidden/>
              </w:rPr>
              <w:fldChar w:fldCharType="separate"/>
            </w:r>
            <w:r w:rsidR="00BB2AC0">
              <w:rPr>
                <w:noProof/>
                <w:webHidden/>
              </w:rPr>
              <w:t>19</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86" w:history="1">
            <w:r w:rsidR="00BB2AC0" w:rsidRPr="004C00D5">
              <w:rPr>
                <w:rStyle w:val="Hyperlink"/>
                <w:noProof/>
              </w:rPr>
              <w:t>5.2</w:t>
            </w:r>
            <w:r w:rsidR="00BB2AC0">
              <w:rPr>
                <w:rFonts w:eastAsiaTheme="minorEastAsia"/>
                <w:b w:val="0"/>
                <w:bCs w:val="0"/>
                <w:noProof/>
                <w:sz w:val="22"/>
                <w:szCs w:val="22"/>
                <w:lang w:eastAsia="de-CH"/>
              </w:rPr>
              <w:tab/>
            </w:r>
            <w:r w:rsidR="00BB2AC0" w:rsidRPr="004C00D5">
              <w:rPr>
                <w:rStyle w:val="Hyperlink"/>
                <w:noProof/>
              </w:rPr>
              <w:t>IPERKA</w:t>
            </w:r>
            <w:r w:rsidR="00BB2AC0">
              <w:rPr>
                <w:noProof/>
                <w:webHidden/>
              </w:rPr>
              <w:tab/>
            </w:r>
            <w:r w:rsidR="00BB2AC0">
              <w:rPr>
                <w:noProof/>
                <w:webHidden/>
              </w:rPr>
              <w:fldChar w:fldCharType="begin"/>
            </w:r>
            <w:r w:rsidR="00BB2AC0">
              <w:rPr>
                <w:noProof/>
                <w:webHidden/>
              </w:rPr>
              <w:instrText xml:space="preserve"> PAGEREF _Toc384633186 \h </w:instrText>
            </w:r>
            <w:r w:rsidR="00BB2AC0">
              <w:rPr>
                <w:noProof/>
                <w:webHidden/>
              </w:rPr>
            </w:r>
            <w:r w:rsidR="00BB2AC0">
              <w:rPr>
                <w:noProof/>
                <w:webHidden/>
              </w:rPr>
              <w:fldChar w:fldCharType="separate"/>
            </w:r>
            <w:r w:rsidR="00BB2AC0">
              <w:rPr>
                <w:noProof/>
                <w:webHidden/>
              </w:rPr>
              <w:t>20</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87" w:history="1">
            <w:r w:rsidR="00BB2AC0" w:rsidRPr="004C00D5">
              <w:rPr>
                <w:rStyle w:val="Hyperlink"/>
                <w:noProof/>
              </w:rPr>
              <w:t>5.2.1</w:t>
            </w:r>
            <w:r w:rsidR="00BB2AC0">
              <w:rPr>
                <w:rFonts w:eastAsiaTheme="minorEastAsia"/>
                <w:noProof/>
                <w:sz w:val="22"/>
                <w:szCs w:val="22"/>
                <w:lang w:eastAsia="de-CH"/>
              </w:rPr>
              <w:tab/>
            </w:r>
            <w:r w:rsidR="00BB2AC0" w:rsidRPr="004C00D5">
              <w:rPr>
                <w:rStyle w:val="Hyperlink"/>
                <w:noProof/>
              </w:rPr>
              <w:t>Erklärung</w:t>
            </w:r>
            <w:r w:rsidR="00BB2AC0">
              <w:rPr>
                <w:noProof/>
                <w:webHidden/>
              </w:rPr>
              <w:tab/>
            </w:r>
            <w:r w:rsidR="00BB2AC0">
              <w:rPr>
                <w:noProof/>
                <w:webHidden/>
              </w:rPr>
              <w:fldChar w:fldCharType="begin"/>
            </w:r>
            <w:r w:rsidR="00BB2AC0">
              <w:rPr>
                <w:noProof/>
                <w:webHidden/>
              </w:rPr>
              <w:instrText xml:space="preserve"> PAGEREF _Toc384633187 \h </w:instrText>
            </w:r>
            <w:r w:rsidR="00BB2AC0">
              <w:rPr>
                <w:noProof/>
                <w:webHidden/>
              </w:rPr>
            </w:r>
            <w:r w:rsidR="00BB2AC0">
              <w:rPr>
                <w:noProof/>
                <w:webHidden/>
              </w:rPr>
              <w:fldChar w:fldCharType="separate"/>
            </w:r>
            <w:r w:rsidR="00BB2AC0">
              <w:rPr>
                <w:noProof/>
                <w:webHidden/>
              </w:rPr>
              <w:t>20</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88" w:history="1">
            <w:r w:rsidR="00BB2AC0" w:rsidRPr="004C00D5">
              <w:rPr>
                <w:rStyle w:val="Hyperlink"/>
                <w:noProof/>
              </w:rPr>
              <w:t>5.2.2</w:t>
            </w:r>
            <w:r w:rsidR="00BB2AC0">
              <w:rPr>
                <w:rFonts w:eastAsiaTheme="minorEastAsia"/>
                <w:noProof/>
                <w:sz w:val="22"/>
                <w:szCs w:val="22"/>
                <w:lang w:eastAsia="de-CH"/>
              </w:rPr>
              <w:tab/>
            </w:r>
            <w:r w:rsidR="00BB2AC0" w:rsidRPr="004C00D5">
              <w:rPr>
                <w:rStyle w:val="Hyperlink"/>
                <w:noProof/>
              </w:rPr>
              <w:t>Meine Facharbeit</w:t>
            </w:r>
            <w:r w:rsidR="00BB2AC0">
              <w:rPr>
                <w:noProof/>
                <w:webHidden/>
              </w:rPr>
              <w:tab/>
            </w:r>
            <w:r w:rsidR="00BB2AC0">
              <w:rPr>
                <w:noProof/>
                <w:webHidden/>
              </w:rPr>
              <w:fldChar w:fldCharType="begin"/>
            </w:r>
            <w:r w:rsidR="00BB2AC0">
              <w:rPr>
                <w:noProof/>
                <w:webHidden/>
              </w:rPr>
              <w:instrText xml:space="preserve"> PAGEREF _Toc384633188 \h </w:instrText>
            </w:r>
            <w:r w:rsidR="00BB2AC0">
              <w:rPr>
                <w:noProof/>
                <w:webHidden/>
              </w:rPr>
            </w:r>
            <w:r w:rsidR="00BB2AC0">
              <w:rPr>
                <w:noProof/>
                <w:webHidden/>
              </w:rPr>
              <w:fldChar w:fldCharType="separate"/>
            </w:r>
            <w:r w:rsidR="00BB2AC0">
              <w:rPr>
                <w:noProof/>
                <w:webHidden/>
              </w:rPr>
              <w:t>20</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89" w:history="1">
            <w:r w:rsidR="00BB2AC0" w:rsidRPr="004C00D5">
              <w:rPr>
                <w:rStyle w:val="Hyperlink"/>
                <w:noProof/>
              </w:rPr>
              <w:t>6</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Management Summary</w:t>
            </w:r>
            <w:r w:rsidR="00BB2AC0">
              <w:rPr>
                <w:noProof/>
                <w:webHidden/>
              </w:rPr>
              <w:tab/>
            </w:r>
            <w:r w:rsidR="00BB2AC0">
              <w:rPr>
                <w:noProof/>
                <w:webHidden/>
              </w:rPr>
              <w:fldChar w:fldCharType="begin"/>
            </w:r>
            <w:r w:rsidR="00BB2AC0">
              <w:rPr>
                <w:noProof/>
                <w:webHidden/>
              </w:rPr>
              <w:instrText xml:space="preserve"> PAGEREF _Toc384633189 \h </w:instrText>
            </w:r>
            <w:r w:rsidR="00BB2AC0">
              <w:rPr>
                <w:noProof/>
                <w:webHidden/>
              </w:rPr>
            </w:r>
            <w:r w:rsidR="00BB2AC0">
              <w:rPr>
                <w:noProof/>
                <w:webHidden/>
              </w:rPr>
              <w:fldChar w:fldCharType="separate"/>
            </w:r>
            <w:r w:rsidR="00BB2AC0">
              <w:rPr>
                <w:noProof/>
                <w:webHidden/>
              </w:rPr>
              <w:t>21</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90" w:history="1">
            <w:r w:rsidR="00BB2AC0" w:rsidRPr="004C00D5">
              <w:rPr>
                <w:rStyle w:val="Hyperlink"/>
                <w:noProof/>
              </w:rPr>
              <w:t>6.1</w:t>
            </w:r>
            <w:r w:rsidR="00BB2AC0">
              <w:rPr>
                <w:rFonts w:eastAsiaTheme="minorEastAsia"/>
                <w:b w:val="0"/>
                <w:bCs w:val="0"/>
                <w:noProof/>
                <w:sz w:val="22"/>
                <w:szCs w:val="22"/>
                <w:lang w:eastAsia="de-CH"/>
              </w:rPr>
              <w:tab/>
            </w:r>
            <w:r w:rsidR="00BB2AC0" w:rsidRPr="004C00D5">
              <w:rPr>
                <w:rStyle w:val="Hyperlink"/>
                <w:noProof/>
              </w:rPr>
              <w:t>Ausgangssituation</w:t>
            </w:r>
            <w:r w:rsidR="00BB2AC0">
              <w:rPr>
                <w:noProof/>
                <w:webHidden/>
              </w:rPr>
              <w:tab/>
            </w:r>
            <w:r w:rsidR="00BB2AC0">
              <w:rPr>
                <w:noProof/>
                <w:webHidden/>
              </w:rPr>
              <w:fldChar w:fldCharType="begin"/>
            </w:r>
            <w:r w:rsidR="00BB2AC0">
              <w:rPr>
                <w:noProof/>
                <w:webHidden/>
              </w:rPr>
              <w:instrText xml:space="preserve"> PAGEREF _Toc384633190 \h </w:instrText>
            </w:r>
            <w:r w:rsidR="00BB2AC0">
              <w:rPr>
                <w:noProof/>
                <w:webHidden/>
              </w:rPr>
            </w:r>
            <w:r w:rsidR="00BB2AC0">
              <w:rPr>
                <w:noProof/>
                <w:webHidden/>
              </w:rPr>
              <w:fldChar w:fldCharType="separate"/>
            </w:r>
            <w:r w:rsidR="00BB2AC0">
              <w:rPr>
                <w:noProof/>
                <w:webHidden/>
              </w:rPr>
              <w:t>21</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91" w:history="1">
            <w:r w:rsidR="00BB2AC0" w:rsidRPr="004C00D5">
              <w:rPr>
                <w:rStyle w:val="Hyperlink"/>
                <w:noProof/>
              </w:rPr>
              <w:t>6.2</w:t>
            </w:r>
            <w:r w:rsidR="00BB2AC0">
              <w:rPr>
                <w:rFonts w:eastAsiaTheme="minorEastAsia"/>
                <w:b w:val="0"/>
                <w:bCs w:val="0"/>
                <w:noProof/>
                <w:sz w:val="22"/>
                <w:szCs w:val="22"/>
                <w:lang w:eastAsia="de-CH"/>
              </w:rPr>
              <w:tab/>
            </w:r>
            <w:r w:rsidR="00BB2AC0" w:rsidRPr="004C00D5">
              <w:rPr>
                <w:rStyle w:val="Hyperlink"/>
                <w:noProof/>
              </w:rPr>
              <w:t>Umsetzung</w:t>
            </w:r>
            <w:r w:rsidR="00BB2AC0">
              <w:rPr>
                <w:noProof/>
                <w:webHidden/>
              </w:rPr>
              <w:tab/>
            </w:r>
            <w:r w:rsidR="00BB2AC0">
              <w:rPr>
                <w:noProof/>
                <w:webHidden/>
              </w:rPr>
              <w:fldChar w:fldCharType="begin"/>
            </w:r>
            <w:r w:rsidR="00BB2AC0">
              <w:rPr>
                <w:noProof/>
                <w:webHidden/>
              </w:rPr>
              <w:instrText xml:space="preserve"> PAGEREF _Toc384633191 \h </w:instrText>
            </w:r>
            <w:r w:rsidR="00BB2AC0">
              <w:rPr>
                <w:noProof/>
                <w:webHidden/>
              </w:rPr>
            </w:r>
            <w:r w:rsidR="00BB2AC0">
              <w:rPr>
                <w:noProof/>
                <w:webHidden/>
              </w:rPr>
              <w:fldChar w:fldCharType="separate"/>
            </w:r>
            <w:r w:rsidR="00BB2AC0">
              <w:rPr>
                <w:noProof/>
                <w:webHidden/>
              </w:rPr>
              <w:t>21</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92" w:history="1">
            <w:r w:rsidR="00BB2AC0" w:rsidRPr="004C00D5">
              <w:rPr>
                <w:rStyle w:val="Hyperlink"/>
                <w:noProof/>
              </w:rPr>
              <w:t>6.3</w:t>
            </w:r>
            <w:r w:rsidR="00BB2AC0">
              <w:rPr>
                <w:rFonts w:eastAsiaTheme="minorEastAsia"/>
                <w:b w:val="0"/>
                <w:bCs w:val="0"/>
                <w:noProof/>
                <w:sz w:val="22"/>
                <w:szCs w:val="22"/>
                <w:lang w:eastAsia="de-CH"/>
              </w:rPr>
              <w:tab/>
            </w:r>
            <w:r w:rsidR="00BB2AC0" w:rsidRPr="004C00D5">
              <w:rPr>
                <w:rStyle w:val="Hyperlink"/>
                <w:noProof/>
              </w:rPr>
              <w:t>Ergebnis</w:t>
            </w:r>
            <w:r w:rsidR="00BB2AC0">
              <w:rPr>
                <w:noProof/>
                <w:webHidden/>
              </w:rPr>
              <w:tab/>
            </w:r>
            <w:r w:rsidR="00BB2AC0">
              <w:rPr>
                <w:noProof/>
                <w:webHidden/>
              </w:rPr>
              <w:fldChar w:fldCharType="begin"/>
            </w:r>
            <w:r w:rsidR="00BB2AC0">
              <w:rPr>
                <w:noProof/>
                <w:webHidden/>
              </w:rPr>
              <w:instrText xml:space="preserve"> PAGEREF _Toc384633192 \h </w:instrText>
            </w:r>
            <w:r w:rsidR="00BB2AC0">
              <w:rPr>
                <w:noProof/>
                <w:webHidden/>
              </w:rPr>
            </w:r>
            <w:r w:rsidR="00BB2AC0">
              <w:rPr>
                <w:noProof/>
                <w:webHidden/>
              </w:rPr>
              <w:fldChar w:fldCharType="separate"/>
            </w:r>
            <w:r w:rsidR="00BB2AC0">
              <w:rPr>
                <w:noProof/>
                <w:webHidden/>
              </w:rPr>
              <w:t>21</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193" w:history="1">
            <w:r w:rsidR="00BB2AC0" w:rsidRPr="004C00D5">
              <w:rPr>
                <w:rStyle w:val="Hyperlink"/>
                <w:noProof/>
              </w:rPr>
              <w:t>7</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Recherchen für die Implementation</w:t>
            </w:r>
            <w:r w:rsidR="00BB2AC0">
              <w:rPr>
                <w:noProof/>
                <w:webHidden/>
              </w:rPr>
              <w:tab/>
            </w:r>
            <w:r w:rsidR="00BB2AC0">
              <w:rPr>
                <w:noProof/>
                <w:webHidden/>
              </w:rPr>
              <w:fldChar w:fldCharType="begin"/>
            </w:r>
            <w:r w:rsidR="00BB2AC0">
              <w:rPr>
                <w:noProof/>
                <w:webHidden/>
              </w:rPr>
              <w:instrText xml:space="preserve"> PAGEREF _Toc384633193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194" w:history="1">
            <w:r w:rsidR="00BB2AC0" w:rsidRPr="004C00D5">
              <w:rPr>
                <w:rStyle w:val="Hyperlink"/>
                <w:noProof/>
              </w:rPr>
              <w:t>7.1</w:t>
            </w:r>
            <w:r w:rsidR="00BB2AC0">
              <w:rPr>
                <w:rFonts w:eastAsiaTheme="minorEastAsia"/>
                <w:b w:val="0"/>
                <w:bCs w:val="0"/>
                <w:noProof/>
                <w:sz w:val="22"/>
                <w:szCs w:val="22"/>
                <w:lang w:eastAsia="de-CH"/>
              </w:rPr>
              <w:tab/>
            </w:r>
            <w:r w:rsidR="00BB2AC0" w:rsidRPr="004C00D5">
              <w:rPr>
                <w:rStyle w:val="Hyperlink"/>
                <w:noProof/>
              </w:rPr>
              <w:t>Versionisierungstools</w:t>
            </w:r>
            <w:r w:rsidR="00BB2AC0">
              <w:rPr>
                <w:noProof/>
                <w:webHidden/>
              </w:rPr>
              <w:tab/>
            </w:r>
            <w:r w:rsidR="00BB2AC0">
              <w:rPr>
                <w:noProof/>
                <w:webHidden/>
              </w:rPr>
              <w:fldChar w:fldCharType="begin"/>
            </w:r>
            <w:r w:rsidR="00BB2AC0">
              <w:rPr>
                <w:noProof/>
                <w:webHidden/>
              </w:rPr>
              <w:instrText xml:space="preserve"> PAGEREF _Toc384633194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195" w:history="1">
            <w:r w:rsidR="00BB2AC0" w:rsidRPr="004C00D5">
              <w:rPr>
                <w:rStyle w:val="Hyperlink"/>
                <w:noProof/>
              </w:rPr>
              <w:t>7.1.1</w:t>
            </w:r>
            <w:r w:rsidR="00BB2AC0">
              <w:rPr>
                <w:rFonts w:eastAsiaTheme="minorEastAsia"/>
                <w:noProof/>
                <w:sz w:val="22"/>
                <w:szCs w:val="22"/>
                <w:lang w:eastAsia="de-CH"/>
              </w:rPr>
              <w:tab/>
            </w:r>
            <w:r w:rsidR="00BB2AC0" w:rsidRPr="004C00D5">
              <w:rPr>
                <w:rStyle w:val="Hyperlink"/>
                <w:noProof/>
              </w:rPr>
              <w:t>Git: Kurze Beschreibung</w:t>
            </w:r>
            <w:r w:rsidR="00BB2AC0">
              <w:rPr>
                <w:noProof/>
                <w:webHidden/>
              </w:rPr>
              <w:tab/>
            </w:r>
            <w:r w:rsidR="00BB2AC0">
              <w:rPr>
                <w:noProof/>
                <w:webHidden/>
              </w:rPr>
              <w:fldChar w:fldCharType="begin"/>
            </w:r>
            <w:r w:rsidR="00BB2AC0">
              <w:rPr>
                <w:noProof/>
                <w:webHidden/>
              </w:rPr>
              <w:instrText xml:space="preserve"> PAGEREF _Toc384633195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196" w:history="1">
            <w:r w:rsidR="00BB2AC0" w:rsidRPr="004C00D5">
              <w:rPr>
                <w:rStyle w:val="Hyperlink"/>
                <w:noProof/>
              </w:rPr>
              <w:t>7.1.1.1</w:t>
            </w:r>
            <w:r w:rsidR="00BB2AC0">
              <w:rPr>
                <w:rFonts w:eastAsiaTheme="minorEastAsia"/>
                <w:noProof/>
                <w:sz w:val="22"/>
                <w:szCs w:val="22"/>
                <w:lang w:eastAsia="de-CH"/>
              </w:rPr>
              <w:tab/>
            </w:r>
            <w:r w:rsidR="00BB2AC0" w:rsidRPr="004C00D5">
              <w:rPr>
                <w:rStyle w:val="Hyperlink"/>
                <w:noProof/>
              </w:rPr>
              <w:t>Neues Repository</w:t>
            </w:r>
            <w:r w:rsidR="00BB2AC0">
              <w:rPr>
                <w:noProof/>
                <w:webHidden/>
              </w:rPr>
              <w:tab/>
            </w:r>
            <w:r w:rsidR="00BB2AC0">
              <w:rPr>
                <w:noProof/>
                <w:webHidden/>
              </w:rPr>
              <w:fldChar w:fldCharType="begin"/>
            </w:r>
            <w:r w:rsidR="00BB2AC0">
              <w:rPr>
                <w:noProof/>
                <w:webHidden/>
              </w:rPr>
              <w:instrText xml:space="preserve"> PAGEREF _Toc384633196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197" w:history="1">
            <w:r w:rsidR="00BB2AC0" w:rsidRPr="004C00D5">
              <w:rPr>
                <w:rStyle w:val="Hyperlink"/>
                <w:noProof/>
              </w:rPr>
              <w:t>7.1.1.2</w:t>
            </w:r>
            <w:r w:rsidR="00BB2AC0">
              <w:rPr>
                <w:rFonts w:eastAsiaTheme="minorEastAsia"/>
                <w:noProof/>
                <w:sz w:val="22"/>
                <w:szCs w:val="22"/>
                <w:lang w:eastAsia="de-CH"/>
              </w:rPr>
              <w:tab/>
            </w:r>
            <w:r w:rsidR="00BB2AC0" w:rsidRPr="004C00D5">
              <w:rPr>
                <w:rStyle w:val="Hyperlink"/>
                <w:noProof/>
              </w:rPr>
              <w:t>Repository auschecken</w:t>
            </w:r>
            <w:r w:rsidR="00BB2AC0">
              <w:rPr>
                <w:noProof/>
                <w:webHidden/>
              </w:rPr>
              <w:tab/>
            </w:r>
            <w:r w:rsidR="00BB2AC0">
              <w:rPr>
                <w:noProof/>
                <w:webHidden/>
              </w:rPr>
              <w:fldChar w:fldCharType="begin"/>
            </w:r>
            <w:r w:rsidR="00BB2AC0">
              <w:rPr>
                <w:noProof/>
                <w:webHidden/>
              </w:rPr>
              <w:instrText xml:space="preserve"> PAGEREF _Toc384633197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198" w:history="1">
            <w:r w:rsidR="00BB2AC0" w:rsidRPr="004C00D5">
              <w:rPr>
                <w:rStyle w:val="Hyperlink"/>
                <w:noProof/>
              </w:rPr>
              <w:t>7.1.1.3</w:t>
            </w:r>
            <w:r w:rsidR="00BB2AC0">
              <w:rPr>
                <w:rFonts w:eastAsiaTheme="minorEastAsia"/>
                <w:noProof/>
                <w:sz w:val="22"/>
                <w:szCs w:val="22"/>
                <w:lang w:eastAsia="de-CH"/>
              </w:rPr>
              <w:tab/>
            </w:r>
            <w:r w:rsidR="00BB2AC0" w:rsidRPr="004C00D5">
              <w:rPr>
                <w:rStyle w:val="Hyperlink"/>
                <w:noProof/>
              </w:rPr>
              <w:t>Workflow</w:t>
            </w:r>
            <w:r w:rsidR="00BB2AC0">
              <w:rPr>
                <w:noProof/>
                <w:webHidden/>
              </w:rPr>
              <w:tab/>
            </w:r>
            <w:r w:rsidR="00BB2AC0">
              <w:rPr>
                <w:noProof/>
                <w:webHidden/>
              </w:rPr>
              <w:fldChar w:fldCharType="begin"/>
            </w:r>
            <w:r w:rsidR="00BB2AC0">
              <w:rPr>
                <w:noProof/>
                <w:webHidden/>
              </w:rPr>
              <w:instrText xml:space="preserve"> PAGEREF _Toc384633198 \h </w:instrText>
            </w:r>
            <w:r w:rsidR="00BB2AC0">
              <w:rPr>
                <w:noProof/>
                <w:webHidden/>
              </w:rPr>
            </w:r>
            <w:r w:rsidR="00BB2AC0">
              <w:rPr>
                <w:noProof/>
                <w:webHidden/>
              </w:rPr>
              <w:fldChar w:fldCharType="separate"/>
            </w:r>
            <w:r w:rsidR="00BB2AC0">
              <w:rPr>
                <w:noProof/>
                <w:webHidden/>
              </w:rPr>
              <w:t>22</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199" w:history="1">
            <w:r w:rsidR="00BB2AC0" w:rsidRPr="004C00D5">
              <w:rPr>
                <w:rStyle w:val="Hyperlink"/>
                <w:noProof/>
              </w:rPr>
              <w:t>7.1.1.4</w:t>
            </w:r>
            <w:r w:rsidR="00BB2AC0">
              <w:rPr>
                <w:rFonts w:eastAsiaTheme="minorEastAsia"/>
                <w:noProof/>
                <w:sz w:val="22"/>
                <w:szCs w:val="22"/>
                <w:lang w:eastAsia="de-CH"/>
              </w:rPr>
              <w:tab/>
            </w:r>
            <w:r w:rsidR="00BB2AC0" w:rsidRPr="004C00D5">
              <w:rPr>
                <w:rStyle w:val="Hyperlink"/>
                <w:noProof/>
              </w:rPr>
              <w:t>Add &amp; Commit</w:t>
            </w:r>
            <w:r w:rsidR="00BB2AC0">
              <w:rPr>
                <w:noProof/>
                <w:webHidden/>
              </w:rPr>
              <w:tab/>
            </w:r>
            <w:r w:rsidR="00BB2AC0">
              <w:rPr>
                <w:noProof/>
                <w:webHidden/>
              </w:rPr>
              <w:fldChar w:fldCharType="begin"/>
            </w:r>
            <w:r w:rsidR="00BB2AC0">
              <w:rPr>
                <w:noProof/>
                <w:webHidden/>
              </w:rPr>
              <w:instrText xml:space="preserve"> PAGEREF _Toc384633199 \h </w:instrText>
            </w:r>
            <w:r w:rsidR="00BB2AC0">
              <w:rPr>
                <w:noProof/>
                <w:webHidden/>
              </w:rPr>
            </w:r>
            <w:r w:rsidR="00BB2AC0">
              <w:rPr>
                <w:noProof/>
                <w:webHidden/>
              </w:rPr>
              <w:fldChar w:fldCharType="separate"/>
            </w:r>
            <w:r w:rsidR="00BB2AC0">
              <w:rPr>
                <w:noProof/>
                <w:webHidden/>
              </w:rPr>
              <w:t>23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00" w:history="1">
            <w:r w:rsidR="00BB2AC0" w:rsidRPr="004C00D5">
              <w:rPr>
                <w:rStyle w:val="Hyperlink"/>
                <w:noProof/>
              </w:rPr>
              <w:t>7.1.1.5</w:t>
            </w:r>
            <w:r w:rsidR="00BB2AC0">
              <w:rPr>
                <w:rFonts w:eastAsiaTheme="minorEastAsia"/>
                <w:noProof/>
                <w:sz w:val="22"/>
                <w:szCs w:val="22"/>
                <w:lang w:eastAsia="de-CH"/>
              </w:rPr>
              <w:tab/>
            </w:r>
            <w:r w:rsidR="00BB2AC0" w:rsidRPr="004C00D5">
              <w:rPr>
                <w:rStyle w:val="Hyperlink"/>
                <w:noProof/>
              </w:rPr>
              <w:t>Änderungen hochladen (Check-In)</w:t>
            </w:r>
            <w:r w:rsidR="00BB2AC0">
              <w:rPr>
                <w:noProof/>
                <w:webHidden/>
              </w:rPr>
              <w:tab/>
            </w:r>
            <w:r w:rsidR="00BB2AC0">
              <w:rPr>
                <w:noProof/>
                <w:webHidden/>
              </w:rPr>
              <w:fldChar w:fldCharType="begin"/>
            </w:r>
            <w:r w:rsidR="00BB2AC0">
              <w:rPr>
                <w:noProof/>
                <w:webHidden/>
              </w:rPr>
              <w:instrText xml:space="preserve"> PAGEREF _Toc384633200 \h </w:instrText>
            </w:r>
            <w:r w:rsidR="00BB2AC0">
              <w:rPr>
                <w:noProof/>
                <w:webHidden/>
              </w:rPr>
            </w:r>
            <w:r w:rsidR="00BB2AC0">
              <w:rPr>
                <w:noProof/>
                <w:webHidden/>
              </w:rPr>
              <w:fldChar w:fldCharType="separate"/>
            </w:r>
            <w:r w:rsidR="00BB2AC0">
              <w:rPr>
                <w:noProof/>
                <w:webHidden/>
              </w:rPr>
              <w:t>23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01" w:history="1">
            <w:r w:rsidR="00BB2AC0" w:rsidRPr="004C00D5">
              <w:rPr>
                <w:rStyle w:val="Hyperlink"/>
                <w:noProof/>
              </w:rPr>
              <w:t>7.1.1.6</w:t>
            </w:r>
            <w:r w:rsidR="00BB2AC0">
              <w:rPr>
                <w:rFonts w:eastAsiaTheme="minorEastAsia"/>
                <w:noProof/>
                <w:sz w:val="22"/>
                <w:szCs w:val="22"/>
                <w:lang w:eastAsia="de-CH"/>
              </w:rPr>
              <w:tab/>
            </w:r>
            <w:r w:rsidR="00BB2AC0" w:rsidRPr="004C00D5">
              <w:rPr>
                <w:rStyle w:val="Hyperlink"/>
                <w:noProof/>
              </w:rPr>
              <w:t>Branching</w:t>
            </w:r>
            <w:r w:rsidR="00BB2AC0">
              <w:rPr>
                <w:noProof/>
                <w:webHidden/>
              </w:rPr>
              <w:tab/>
            </w:r>
            <w:r w:rsidR="00BB2AC0">
              <w:rPr>
                <w:noProof/>
                <w:webHidden/>
              </w:rPr>
              <w:fldChar w:fldCharType="begin"/>
            </w:r>
            <w:r w:rsidR="00BB2AC0">
              <w:rPr>
                <w:noProof/>
                <w:webHidden/>
              </w:rPr>
              <w:instrText xml:space="preserve"> PAGEREF _Toc384633201 \h </w:instrText>
            </w:r>
            <w:r w:rsidR="00BB2AC0">
              <w:rPr>
                <w:noProof/>
                <w:webHidden/>
              </w:rPr>
            </w:r>
            <w:r w:rsidR="00BB2AC0">
              <w:rPr>
                <w:noProof/>
                <w:webHidden/>
              </w:rPr>
              <w:fldChar w:fldCharType="separate"/>
            </w:r>
            <w:r w:rsidR="00BB2AC0">
              <w:rPr>
                <w:noProof/>
                <w:webHidden/>
              </w:rPr>
              <w:t>23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02" w:history="1">
            <w:r w:rsidR="00BB2AC0" w:rsidRPr="004C00D5">
              <w:rPr>
                <w:rStyle w:val="Hyperlink"/>
                <w:noProof/>
              </w:rPr>
              <w:t>7.1.1.7</w:t>
            </w:r>
            <w:r w:rsidR="00BB2AC0">
              <w:rPr>
                <w:rFonts w:eastAsiaTheme="minorEastAsia"/>
                <w:noProof/>
                <w:sz w:val="22"/>
                <w:szCs w:val="22"/>
                <w:lang w:eastAsia="de-CH"/>
              </w:rPr>
              <w:tab/>
            </w:r>
            <w:r w:rsidR="00BB2AC0" w:rsidRPr="004C00D5">
              <w:rPr>
                <w:rStyle w:val="Hyperlink"/>
                <w:noProof/>
              </w:rPr>
              <w:t>Update &amp; Merge</w:t>
            </w:r>
            <w:r w:rsidR="00BB2AC0">
              <w:rPr>
                <w:noProof/>
                <w:webHidden/>
              </w:rPr>
              <w:tab/>
            </w:r>
            <w:r w:rsidR="00BB2AC0">
              <w:rPr>
                <w:noProof/>
                <w:webHidden/>
              </w:rPr>
              <w:fldChar w:fldCharType="begin"/>
            </w:r>
            <w:r w:rsidR="00BB2AC0">
              <w:rPr>
                <w:noProof/>
                <w:webHidden/>
              </w:rPr>
              <w:instrText xml:space="preserve"> PAGEREF _Toc384633202 \h </w:instrText>
            </w:r>
            <w:r w:rsidR="00BB2AC0">
              <w:rPr>
                <w:noProof/>
                <w:webHidden/>
              </w:rPr>
            </w:r>
            <w:r w:rsidR="00BB2AC0">
              <w:rPr>
                <w:noProof/>
                <w:webHidden/>
              </w:rPr>
              <w:fldChar w:fldCharType="separate"/>
            </w:r>
            <w:r w:rsidR="00BB2AC0">
              <w:rPr>
                <w:noProof/>
                <w:webHidden/>
              </w:rPr>
              <w:t>24</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03" w:history="1">
            <w:r w:rsidR="00BB2AC0" w:rsidRPr="004C00D5">
              <w:rPr>
                <w:rStyle w:val="Hyperlink"/>
                <w:noProof/>
              </w:rPr>
              <w:t>7.1.1.8</w:t>
            </w:r>
            <w:r w:rsidR="00BB2AC0">
              <w:rPr>
                <w:rFonts w:eastAsiaTheme="minorEastAsia"/>
                <w:noProof/>
                <w:sz w:val="22"/>
                <w:szCs w:val="22"/>
                <w:lang w:eastAsia="de-CH"/>
              </w:rPr>
              <w:tab/>
            </w:r>
            <w:r w:rsidR="00BB2AC0" w:rsidRPr="004C00D5">
              <w:rPr>
                <w:rStyle w:val="Hyperlink"/>
                <w:noProof/>
              </w:rPr>
              <w:t>Tagging</w:t>
            </w:r>
            <w:r w:rsidR="00BB2AC0">
              <w:rPr>
                <w:noProof/>
                <w:webHidden/>
              </w:rPr>
              <w:tab/>
            </w:r>
            <w:r w:rsidR="00BB2AC0">
              <w:rPr>
                <w:noProof/>
                <w:webHidden/>
              </w:rPr>
              <w:fldChar w:fldCharType="begin"/>
            </w:r>
            <w:r w:rsidR="00BB2AC0">
              <w:rPr>
                <w:noProof/>
                <w:webHidden/>
              </w:rPr>
              <w:instrText xml:space="preserve"> PAGEREF _Toc384633203 \h </w:instrText>
            </w:r>
            <w:r w:rsidR="00BB2AC0">
              <w:rPr>
                <w:noProof/>
                <w:webHidden/>
              </w:rPr>
            </w:r>
            <w:r w:rsidR="00BB2AC0">
              <w:rPr>
                <w:noProof/>
                <w:webHidden/>
              </w:rPr>
              <w:fldChar w:fldCharType="separate"/>
            </w:r>
            <w:r w:rsidR="00BB2AC0">
              <w:rPr>
                <w:noProof/>
                <w:webHidden/>
              </w:rPr>
              <w:t>24</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04" w:history="1">
            <w:r w:rsidR="00BB2AC0" w:rsidRPr="004C00D5">
              <w:rPr>
                <w:rStyle w:val="Hyperlink"/>
                <w:noProof/>
              </w:rPr>
              <w:t>7.1.1.9</w:t>
            </w:r>
            <w:r w:rsidR="00BB2AC0">
              <w:rPr>
                <w:rFonts w:eastAsiaTheme="minorEastAsia"/>
                <w:noProof/>
                <w:sz w:val="22"/>
                <w:szCs w:val="22"/>
                <w:lang w:eastAsia="de-CH"/>
              </w:rPr>
              <w:tab/>
            </w:r>
            <w:r w:rsidR="00BB2AC0" w:rsidRPr="004C00D5">
              <w:rPr>
                <w:rStyle w:val="Hyperlink"/>
                <w:noProof/>
              </w:rPr>
              <w:t>Änderungen rückgängig machen</w:t>
            </w:r>
            <w:r w:rsidR="00BB2AC0">
              <w:rPr>
                <w:noProof/>
                <w:webHidden/>
              </w:rPr>
              <w:tab/>
            </w:r>
            <w:r w:rsidR="00BB2AC0">
              <w:rPr>
                <w:noProof/>
                <w:webHidden/>
              </w:rPr>
              <w:fldChar w:fldCharType="begin"/>
            </w:r>
            <w:r w:rsidR="00BB2AC0">
              <w:rPr>
                <w:noProof/>
                <w:webHidden/>
              </w:rPr>
              <w:instrText xml:space="preserve"> PAGEREF _Toc384633204 \h </w:instrText>
            </w:r>
            <w:r w:rsidR="00BB2AC0">
              <w:rPr>
                <w:noProof/>
                <w:webHidden/>
              </w:rPr>
            </w:r>
            <w:r w:rsidR="00BB2AC0">
              <w:rPr>
                <w:noProof/>
                <w:webHidden/>
              </w:rPr>
              <w:fldChar w:fldCharType="separate"/>
            </w:r>
            <w:r w:rsidR="00BB2AC0">
              <w:rPr>
                <w:noProof/>
                <w:webHidden/>
              </w:rPr>
              <w:t>24</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05" w:history="1">
            <w:r w:rsidR="00BB2AC0" w:rsidRPr="004C00D5">
              <w:rPr>
                <w:rStyle w:val="Hyperlink"/>
                <w:noProof/>
              </w:rPr>
              <w:t>7.1.2</w:t>
            </w:r>
            <w:r w:rsidR="00BB2AC0">
              <w:rPr>
                <w:rFonts w:eastAsiaTheme="minorEastAsia"/>
                <w:noProof/>
                <w:sz w:val="22"/>
                <w:szCs w:val="22"/>
                <w:lang w:eastAsia="de-CH"/>
              </w:rPr>
              <w:tab/>
            </w:r>
            <w:r w:rsidR="00BB2AC0" w:rsidRPr="004C00D5">
              <w:rPr>
                <w:rStyle w:val="Hyperlink"/>
                <w:noProof/>
              </w:rPr>
              <w:t>Git Funktionalität (Visuelle Darstellung)</w:t>
            </w:r>
            <w:r w:rsidR="00BB2AC0">
              <w:rPr>
                <w:noProof/>
                <w:webHidden/>
              </w:rPr>
              <w:tab/>
            </w:r>
            <w:r w:rsidR="00BB2AC0">
              <w:rPr>
                <w:noProof/>
                <w:webHidden/>
              </w:rPr>
              <w:fldChar w:fldCharType="begin"/>
            </w:r>
            <w:r w:rsidR="00BB2AC0">
              <w:rPr>
                <w:noProof/>
                <w:webHidden/>
              </w:rPr>
              <w:instrText xml:space="preserve"> PAGEREF _Toc384633205 \h </w:instrText>
            </w:r>
            <w:r w:rsidR="00BB2AC0">
              <w:rPr>
                <w:noProof/>
                <w:webHidden/>
              </w:rPr>
            </w:r>
            <w:r w:rsidR="00BB2AC0">
              <w:rPr>
                <w:noProof/>
                <w:webHidden/>
              </w:rPr>
              <w:fldChar w:fldCharType="separate"/>
            </w:r>
            <w:r w:rsidR="00BB2AC0">
              <w:rPr>
                <w:noProof/>
                <w:webHidden/>
              </w:rPr>
              <w:t>25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206" w:history="1">
            <w:r w:rsidR="00BB2AC0" w:rsidRPr="004C00D5">
              <w:rPr>
                <w:rStyle w:val="Hyperlink"/>
                <w:noProof/>
              </w:rPr>
              <w:t>7.2</w:t>
            </w:r>
            <w:r w:rsidR="00BB2AC0">
              <w:rPr>
                <w:rFonts w:eastAsiaTheme="minorEastAsia"/>
                <w:b w:val="0"/>
                <w:bCs w:val="0"/>
                <w:noProof/>
                <w:sz w:val="22"/>
                <w:szCs w:val="22"/>
                <w:lang w:eastAsia="de-CH"/>
              </w:rPr>
              <w:tab/>
            </w:r>
            <w:r w:rsidR="00BB2AC0" w:rsidRPr="004C00D5">
              <w:rPr>
                <w:rStyle w:val="Hyperlink"/>
                <w:noProof/>
              </w:rPr>
              <w:t>UseCases</w:t>
            </w:r>
            <w:r w:rsidR="00BB2AC0">
              <w:rPr>
                <w:noProof/>
                <w:webHidden/>
              </w:rPr>
              <w:tab/>
            </w:r>
            <w:r w:rsidR="00BB2AC0">
              <w:rPr>
                <w:noProof/>
                <w:webHidden/>
              </w:rPr>
              <w:fldChar w:fldCharType="begin"/>
            </w:r>
            <w:r w:rsidR="00BB2AC0">
              <w:rPr>
                <w:noProof/>
                <w:webHidden/>
              </w:rPr>
              <w:instrText xml:space="preserve"> PAGEREF _Toc384633206 \h </w:instrText>
            </w:r>
            <w:r w:rsidR="00BB2AC0">
              <w:rPr>
                <w:noProof/>
                <w:webHidden/>
              </w:rPr>
            </w:r>
            <w:r w:rsidR="00BB2AC0">
              <w:rPr>
                <w:noProof/>
                <w:webHidden/>
              </w:rPr>
              <w:fldChar w:fldCharType="separate"/>
            </w:r>
            <w:r w:rsidR="00BB2AC0">
              <w:rPr>
                <w:noProof/>
                <w:webHidden/>
              </w:rPr>
              <w:t>26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07" w:history="1">
            <w:r w:rsidR="00BB2AC0" w:rsidRPr="004C00D5">
              <w:rPr>
                <w:rStyle w:val="Hyperlink"/>
                <w:noProof/>
              </w:rPr>
              <w:t>7.2.1</w:t>
            </w:r>
            <w:r w:rsidR="00BB2AC0">
              <w:rPr>
                <w:rFonts w:eastAsiaTheme="minorEastAsia"/>
                <w:noProof/>
                <w:sz w:val="22"/>
                <w:szCs w:val="22"/>
                <w:lang w:eastAsia="de-CH"/>
              </w:rPr>
              <w:tab/>
            </w:r>
            <w:r w:rsidR="00BB2AC0" w:rsidRPr="004C00D5">
              <w:rPr>
                <w:rStyle w:val="Hyperlink"/>
                <w:noProof/>
              </w:rPr>
              <w:t>Definition</w:t>
            </w:r>
            <w:r w:rsidR="00BB2AC0">
              <w:rPr>
                <w:noProof/>
                <w:webHidden/>
              </w:rPr>
              <w:tab/>
            </w:r>
            <w:r w:rsidR="00BB2AC0">
              <w:rPr>
                <w:noProof/>
                <w:webHidden/>
              </w:rPr>
              <w:fldChar w:fldCharType="begin"/>
            </w:r>
            <w:r w:rsidR="00BB2AC0">
              <w:rPr>
                <w:noProof/>
                <w:webHidden/>
              </w:rPr>
              <w:instrText xml:space="preserve"> PAGEREF _Toc384633207 \h </w:instrText>
            </w:r>
            <w:r w:rsidR="00BB2AC0">
              <w:rPr>
                <w:noProof/>
                <w:webHidden/>
              </w:rPr>
            </w:r>
            <w:r w:rsidR="00BB2AC0">
              <w:rPr>
                <w:noProof/>
                <w:webHidden/>
              </w:rPr>
              <w:fldChar w:fldCharType="separate"/>
            </w:r>
            <w:r w:rsidR="00BB2AC0">
              <w:rPr>
                <w:noProof/>
                <w:webHidden/>
              </w:rPr>
              <w:t>27</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208" w:history="1">
            <w:r w:rsidR="00BB2AC0" w:rsidRPr="004C00D5">
              <w:rPr>
                <w:rStyle w:val="Hyperlink"/>
                <w:noProof/>
              </w:rPr>
              <w:t>7.3</w:t>
            </w:r>
            <w:r w:rsidR="00BB2AC0">
              <w:rPr>
                <w:rFonts w:eastAsiaTheme="minorEastAsia"/>
                <w:b w:val="0"/>
                <w:bCs w:val="0"/>
                <w:noProof/>
                <w:sz w:val="22"/>
                <w:szCs w:val="22"/>
                <w:lang w:eastAsia="de-CH"/>
              </w:rPr>
              <w:tab/>
            </w:r>
            <w:r w:rsidR="00BB2AC0" w:rsidRPr="004C00D5">
              <w:rPr>
                <w:rStyle w:val="Hyperlink"/>
                <w:noProof/>
              </w:rPr>
              <w:t>GUI Design</w:t>
            </w:r>
            <w:r w:rsidR="00BB2AC0">
              <w:rPr>
                <w:noProof/>
                <w:webHidden/>
              </w:rPr>
              <w:tab/>
            </w:r>
            <w:r w:rsidR="00BB2AC0">
              <w:rPr>
                <w:noProof/>
                <w:webHidden/>
              </w:rPr>
              <w:fldChar w:fldCharType="begin"/>
            </w:r>
            <w:r w:rsidR="00BB2AC0">
              <w:rPr>
                <w:noProof/>
                <w:webHidden/>
              </w:rPr>
              <w:instrText xml:space="preserve"> PAGEREF _Toc384633208 \h </w:instrText>
            </w:r>
            <w:r w:rsidR="00BB2AC0">
              <w:rPr>
                <w:noProof/>
                <w:webHidden/>
              </w:rPr>
            </w:r>
            <w:r w:rsidR="00BB2AC0">
              <w:rPr>
                <w:noProof/>
                <w:webHidden/>
              </w:rPr>
              <w:fldChar w:fldCharType="separate"/>
            </w:r>
            <w:r w:rsidR="00BB2AC0">
              <w:rPr>
                <w:noProof/>
                <w:webHidden/>
              </w:rPr>
              <w:t>32</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09" w:history="1">
            <w:r w:rsidR="00BB2AC0" w:rsidRPr="004C00D5">
              <w:rPr>
                <w:rStyle w:val="Hyperlink"/>
                <w:noProof/>
              </w:rPr>
              <w:t>7.3.1</w:t>
            </w:r>
            <w:r w:rsidR="00BB2AC0">
              <w:rPr>
                <w:rFonts w:eastAsiaTheme="minorEastAsia"/>
                <w:noProof/>
                <w:sz w:val="22"/>
                <w:szCs w:val="22"/>
                <w:lang w:eastAsia="de-CH"/>
              </w:rPr>
              <w:tab/>
            </w:r>
            <w:r w:rsidR="00BB2AC0" w:rsidRPr="004C00D5">
              <w:rPr>
                <w:rStyle w:val="Hyperlink"/>
                <w:noProof/>
              </w:rPr>
              <w:t>Softwareergonomie</w:t>
            </w:r>
            <w:r w:rsidR="00BB2AC0">
              <w:rPr>
                <w:noProof/>
                <w:webHidden/>
              </w:rPr>
              <w:tab/>
            </w:r>
            <w:r w:rsidR="00BB2AC0">
              <w:rPr>
                <w:noProof/>
                <w:webHidden/>
              </w:rPr>
              <w:fldChar w:fldCharType="begin"/>
            </w:r>
            <w:r w:rsidR="00BB2AC0">
              <w:rPr>
                <w:noProof/>
                <w:webHidden/>
              </w:rPr>
              <w:instrText xml:space="preserve"> PAGEREF _Toc384633209 \h </w:instrText>
            </w:r>
            <w:r w:rsidR="00BB2AC0">
              <w:rPr>
                <w:noProof/>
                <w:webHidden/>
              </w:rPr>
            </w:r>
            <w:r w:rsidR="00BB2AC0">
              <w:rPr>
                <w:noProof/>
                <w:webHidden/>
              </w:rPr>
              <w:fldChar w:fldCharType="separate"/>
            </w:r>
            <w:r w:rsidR="00BB2AC0">
              <w:rPr>
                <w:noProof/>
                <w:webHidden/>
              </w:rPr>
              <w:t>32</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10" w:history="1">
            <w:r w:rsidR="00BB2AC0" w:rsidRPr="004C00D5">
              <w:rPr>
                <w:rStyle w:val="Hyperlink"/>
                <w:noProof/>
              </w:rPr>
              <w:t>7.3.2</w:t>
            </w:r>
            <w:r w:rsidR="00BB2AC0">
              <w:rPr>
                <w:rFonts w:eastAsiaTheme="minorEastAsia"/>
                <w:noProof/>
                <w:sz w:val="22"/>
                <w:szCs w:val="22"/>
                <w:lang w:eastAsia="de-CH"/>
              </w:rPr>
              <w:tab/>
            </w:r>
            <w:r w:rsidR="00BB2AC0" w:rsidRPr="004C00D5">
              <w:rPr>
                <w:rStyle w:val="Hyperlink"/>
                <w:noProof/>
              </w:rPr>
              <w:t>Prototypen</w:t>
            </w:r>
            <w:r w:rsidR="00BB2AC0">
              <w:rPr>
                <w:noProof/>
                <w:webHidden/>
              </w:rPr>
              <w:tab/>
            </w:r>
            <w:r w:rsidR="00BB2AC0">
              <w:rPr>
                <w:noProof/>
                <w:webHidden/>
              </w:rPr>
              <w:fldChar w:fldCharType="begin"/>
            </w:r>
            <w:r w:rsidR="00BB2AC0">
              <w:rPr>
                <w:noProof/>
                <w:webHidden/>
              </w:rPr>
              <w:instrText xml:space="preserve"> PAGEREF _Toc384633210 \h </w:instrText>
            </w:r>
            <w:r w:rsidR="00BB2AC0">
              <w:rPr>
                <w:noProof/>
                <w:webHidden/>
              </w:rPr>
            </w:r>
            <w:r w:rsidR="00BB2AC0">
              <w:rPr>
                <w:noProof/>
                <w:webHidden/>
              </w:rPr>
              <w:fldChar w:fldCharType="separate"/>
            </w:r>
            <w:r w:rsidR="00BB2AC0">
              <w:rPr>
                <w:noProof/>
                <w:webHidden/>
              </w:rPr>
              <w:t>32</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211" w:history="1">
            <w:r w:rsidR="00BB2AC0" w:rsidRPr="004C00D5">
              <w:rPr>
                <w:rStyle w:val="Hyperlink"/>
                <w:noProof/>
              </w:rPr>
              <w:t>7.4</w:t>
            </w:r>
            <w:r w:rsidR="00BB2AC0">
              <w:rPr>
                <w:rFonts w:eastAsiaTheme="minorEastAsia"/>
                <w:b w:val="0"/>
                <w:bCs w:val="0"/>
                <w:noProof/>
                <w:sz w:val="22"/>
                <w:szCs w:val="22"/>
                <w:lang w:eastAsia="de-CH"/>
              </w:rPr>
              <w:tab/>
            </w:r>
            <w:r w:rsidR="00BB2AC0" w:rsidRPr="004C00D5">
              <w:rPr>
                <w:rStyle w:val="Hyperlink"/>
                <w:noProof/>
              </w:rPr>
              <w:t>Klassendefinition</w:t>
            </w:r>
            <w:r w:rsidR="00BB2AC0">
              <w:rPr>
                <w:noProof/>
                <w:webHidden/>
              </w:rPr>
              <w:tab/>
            </w:r>
            <w:r w:rsidR="00BB2AC0">
              <w:rPr>
                <w:noProof/>
                <w:webHidden/>
              </w:rPr>
              <w:fldChar w:fldCharType="begin"/>
            </w:r>
            <w:r w:rsidR="00BB2AC0">
              <w:rPr>
                <w:noProof/>
                <w:webHidden/>
              </w:rPr>
              <w:instrText xml:space="preserve"> PAGEREF _Toc384633211 \h </w:instrText>
            </w:r>
            <w:r w:rsidR="00BB2AC0">
              <w:rPr>
                <w:noProof/>
                <w:webHidden/>
              </w:rPr>
            </w:r>
            <w:r w:rsidR="00BB2AC0">
              <w:rPr>
                <w:noProof/>
                <w:webHidden/>
              </w:rPr>
              <w:fldChar w:fldCharType="separate"/>
            </w:r>
            <w:r w:rsidR="00BB2AC0">
              <w:rPr>
                <w:noProof/>
                <w:webHidden/>
              </w:rPr>
              <w:t>33</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12" w:history="1">
            <w:r w:rsidR="00BB2AC0" w:rsidRPr="004C00D5">
              <w:rPr>
                <w:rStyle w:val="Hyperlink"/>
                <w:noProof/>
              </w:rPr>
              <w:t>7.4.1</w:t>
            </w:r>
            <w:r w:rsidR="00BB2AC0">
              <w:rPr>
                <w:rFonts w:eastAsiaTheme="minorEastAsia"/>
                <w:noProof/>
                <w:sz w:val="22"/>
                <w:szCs w:val="22"/>
                <w:lang w:eastAsia="de-CH"/>
              </w:rPr>
              <w:tab/>
            </w:r>
            <w:r w:rsidR="00BB2AC0" w:rsidRPr="004C00D5">
              <w:rPr>
                <w:rStyle w:val="Hyperlink"/>
                <w:noProof/>
              </w:rPr>
              <w:t>UML Klassendiagramm</w:t>
            </w:r>
            <w:r w:rsidR="00BB2AC0">
              <w:rPr>
                <w:noProof/>
                <w:webHidden/>
              </w:rPr>
              <w:tab/>
            </w:r>
            <w:r w:rsidR="00BB2AC0">
              <w:rPr>
                <w:noProof/>
                <w:webHidden/>
              </w:rPr>
              <w:fldChar w:fldCharType="begin"/>
            </w:r>
            <w:r w:rsidR="00BB2AC0">
              <w:rPr>
                <w:noProof/>
                <w:webHidden/>
              </w:rPr>
              <w:instrText xml:space="preserve"> PAGEREF _Toc384633212 \h </w:instrText>
            </w:r>
            <w:r w:rsidR="00BB2AC0">
              <w:rPr>
                <w:noProof/>
                <w:webHidden/>
              </w:rPr>
            </w:r>
            <w:r w:rsidR="00BB2AC0">
              <w:rPr>
                <w:noProof/>
                <w:webHidden/>
              </w:rPr>
              <w:fldChar w:fldCharType="separate"/>
            </w:r>
            <w:r w:rsidR="00BB2AC0">
              <w:rPr>
                <w:noProof/>
                <w:webHidden/>
              </w:rPr>
              <w:t>33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13" w:history="1">
            <w:r w:rsidR="00BB2AC0" w:rsidRPr="004C00D5">
              <w:rPr>
                <w:rStyle w:val="Hyperlink"/>
                <w:noProof/>
              </w:rPr>
              <w:t>7.4.1.1</w:t>
            </w:r>
            <w:r w:rsidR="00BB2AC0">
              <w:rPr>
                <w:rFonts w:eastAsiaTheme="minorEastAsia"/>
                <w:noProof/>
                <w:sz w:val="22"/>
                <w:szCs w:val="22"/>
                <w:lang w:eastAsia="de-CH"/>
              </w:rPr>
              <w:tab/>
            </w:r>
            <w:r w:rsidR="00BB2AC0" w:rsidRPr="004C00D5">
              <w:rPr>
                <w:rStyle w:val="Hyperlink"/>
                <w:noProof/>
              </w:rPr>
              <w:t>Lieferant</w:t>
            </w:r>
            <w:r w:rsidR="00BB2AC0">
              <w:rPr>
                <w:noProof/>
                <w:webHidden/>
              </w:rPr>
              <w:tab/>
            </w:r>
            <w:r w:rsidR="00BB2AC0">
              <w:rPr>
                <w:noProof/>
                <w:webHidden/>
              </w:rPr>
              <w:fldChar w:fldCharType="begin"/>
            </w:r>
            <w:r w:rsidR="00BB2AC0">
              <w:rPr>
                <w:noProof/>
                <w:webHidden/>
              </w:rPr>
              <w:instrText xml:space="preserve"> PAGEREF _Toc384633213 \h </w:instrText>
            </w:r>
            <w:r w:rsidR="00BB2AC0">
              <w:rPr>
                <w:noProof/>
                <w:webHidden/>
              </w:rPr>
            </w:r>
            <w:r w:rsidR="00BB2AC0">
              <w:rPr>
                <w:noProof/>
                <w:webHidden/>
              </w:rPr>
              <w:fldChar w:fldCharType="separate"/>
            </w:r>
            <w:r w:rsidR="00BB2AC0">
              <w:rPr>
                <w:noProof/>
                <w:webHidden/>
              </w:rPr>
              <w:t>33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14" w:history="1">
            <w:r w:rsidR="00BB2AC0" w:rsidRPr="004C00D5">
              <w:rPr>
                <w:rStyle w:val="Hyperlink"/>
                <w:noProof/>
              </w:rPr>
              <w:t>7.4.1.2</w:t>
            </w:r>
            <w:r w:rsidR="00BB2AC0">
              <w:rPr>
                <w:rFonts w:eastAsiaTheme="minorEastAsia"/>
                <w:noProof/>
                <w:sz w:val="22"/>
                <w:szCs w:val="22"/>
                <w:lang w:eastAsia="de-CH"/>
              </w:rPr>
              <w:tab/>
            </w:r>
            <w:r w:rsidR="00BB2AC0" w:rsidRPr="004C00D5">
              <w:rPr>
                <w:rStyle w:val="Hyperlink"/>
                <w:noProof/>
              </w:rPr>
              <w:t>Kundennetzwerk</w:t>
            </w:r>
            <w:r w:rsidR="00BB2AC0">
              <w:rPr>
                <w:noProof/>
                <w:webHidden/>
              </w:rPr>
              <w:tab/>
            </w:r>
            <w:r w:rsidR="00BB2AC0">
              <w:rPr>
                <w:noProof/>
                <w:webHidden/>
              </w:rPr>
              <w:fldChar w:fldCharType="begin"/>
            </w:r>
            <w:r w:rsidR="00BB2AC0">
              <w:rPr>
                <w:noProof/>
                <w:webHidden/>
              </w:rPr>
              <w:instrText xml:space="preserve"> PAGEREF _Toc384633214 \h </w:instrText>
            </w:r>
            <w:r w:rsidR="00BB2AC0">
              <w:rPr>
                <w:noProof/>
                <w:webHidden/>
              </w:rPr>
            </w:r>
            <w:r w:rsidR="00BB2AC0">
              <w:rPr>
                <w:noProof/>
                <w:webHidden/>
              </w:rPr>
              <w:fldChar w:fldCharType="separate"/>
            </w:r>
            <w:r w:rsidR="00BB2AC0">
              <w:rPr>
                <w:noProof/>
                <w:webHidden/>
              </w:rPr>
              <w:t>33</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15" w:history="1">
            <w:r w:rsidR="00BB2AC0" w:rsidRPr="004C00D5">
              <w:rPr>
                <w:rStyle w:val="Hyperlink"/>
                <w:noProof/>
              </w:rPr>
              <w:t>7.4.1.3</w:t>
            </w:r>
            <w:r w:rsidR="00BB2AC0">
              <w:rPr>
                <w:rFonts w:eastAsiaTheme="minorEastAsia"/>
                <w:noProof/>
                <w:sz w:val="22"/>
                <w:szCs w:val="22"/>
                <w:lang w:eastAsia="de-CH"/>
              </w:rPr>
              <w:tab/>
            </w:r>
            <w:r w:rsidR="00BB2AC0" w:rsidRPr="004C00D5">
              <w:rPr>
                <w:rStyle w:val="Hyperlink"/>
                <w:noProof/>
              </w:rPr>
              <w:t>User(Mitarbeiter)</w:t>
            </w:r>
            <w:r w:rsidR="00BB2AC0">
              <w:rPr>
                <w:noProof/>
                <w:webHidden/>
              </w:rPr>
              <w:tab/>
            </w:r>
            <w:r w:rsidR="00BB2AC0">
              <w:rPr>
                <w:noProof/>
                <w:webHidden/>
              </w:rPr>
              <w:fldChar w:fldCharType="begin"/>
            </w:r>
            <w:r w:rsidR="00BB2AC0">
              <w:rPr>
                <w:noProof/>
                <w:webHidden/>
              </w:rPr>
              <w:instrText xml:space="preserve"> PAGEREF _Toc384633215 \h </w:instrText>
            </w:r>
            <w:r w:rsidR="00BB2AC0">
              <w:rPr>
                <w:noProof/>
                <w:webHidden/>
              </w:rPr>
            </w:r>
            <w:r w:rsidR="00BB2AC0">
              <w:rPr>
                <w:noProof/>
                <w:webHidden/>
              </w:rPr>
              <w:fldChar w:fldCharType="separate"/>
            </w:r>
            <w:r w:rsidR="00BB2AC0">
              <w:rPr>
                <w:noProof/>
                <w:webHidden/>
              </w:rPr>
              <w:t>34</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16" w:history="1">
            <w:r w:rsidR="00BB2AC0" w:rsidRPr="004C00D5">
              <w:rPr>
                <w:rStyle w:val="Hyperlink"/>
                <w:noProof/>
              </w:rPr>
              <w:t>7.4.1.4</w:t>
            </w:r>
            <w:r w:rsidR="00BB2AC0">
              <w:rPr>
                <w:rFonts w:eastAsiaTheme="minorEastAsia"/>
                <w:noProof/>
                <w:sz w:val="22"/>
                <w:szCs w:val="22"/>
                <w:lang w:eastAsia="de-CH"/>
              </w:rPr>
              <w:tab/>
            </w:r>
            <w:r w:rsidR="00BB2AC0" w:rsidRPr="004C00D5">
              <w:rPr>
                <w:rStyle w:val="Hyperlink"/>
                <w:noProof/>
              </w:rPr>
              <w:t>Controller</w:t>
            </w:r>
            <w:r w:rsidR="00BB2AC0">
              <w:rPr>
                <w:noProof/>
                <w:webHidden/>
              </w:rPr>
              <w:tab/>
            </w:r>
            <w:r w:rsidR="00BB2AC0">
              <w:rPr>
                <w:noProof/>
                <w:webHidden/>
              </w:rPr>
              <w:fldChar w:fldCharType="begin"/>
            </w:r>
            <w:r w:rsidR="00BB2AC0">
              <w:rPr>
                <w:noProof/>
                <w:webHidden/>
              </w:rPr>
              <w:instrText xml:space="preserve"> PAGEREF _Toc384633216 \h </w:instrText>
            </w:r>
            <w:r w:rsidR="00BB2AC0">
              <w:rPr>
                <w:noProof/>
                <w:webHidden/>
              </w:rPr>
            </w:r>
            <w:r w:rsidR="00BB2AC0">
              <w:rPr>
                <w:noProof/>
                <w:webHidden/>
              </w:rPr>
              <w:fldChar w:fldCharType="separate"/>
            </w:r>
            <w:r w:rsidR="00BB2AC0">
              <w:rPr>
                <w:noProof/>
                <w:webHidden/>
              </w:rPr>
              <w:t>34</w:t>
            </w:r>
            <w:r w:rsidR="00BB2AC0">
              <w:rPr>
                <w:noProof/>
                <w:webHidden/>
              </w:rPr>
              <w:fldChar w:fldCharType="end"/>
            </w:r>
          </w:hyperlink>
        </w:p>
        <w:p w:rsidR="00BB2AC0" w:rsidRDefault="00C96171">
          <w:pPr>
            <w:pStyle w:val="Verzeichnis4"/>
            <w:tabs>
              <w:tab w:val="left" w:pos="1320"/>
              <w:tab w:val="right" w:leader="dot" w:pos="9062"/>
            </w:tabs>
            <w:rPr>
              <w:rFonts w:eastAsiaTheme="minorEastAsia"/>
              <w:noProof/>
              <w:sz w:val="22"/>
              <w:szCs w:val="22"/>
              <w:lang w:eastAsia="de-CH"/>
            </w:rPr>
          </w:pPr>
          <w:hyperlink w:anchor="_Toc384633217" w:history="1">
            <w:r w:rsidR="00BB2AC0" w:rsidRPr="004C00D5">
              <w:rPr>
                <w:rStyle w:val="Hyperlink"/>
                <w:noProof/>
              </w:rPr>
              <w:t>7.4.1.5</w:t>
            </w:r>
            <w:r w:rsidR="00BB2AC0">
              <w:rPr>
                <w:rFonts w:eastAsiaTheme="minorEastAsia"/>
                <w:noProof/>
                <w:sz w:val="22"/>
                <w:szCs w:val="22"/>
                <w:lang w:eastAsia="de-CH"/>
              </w:rPr>
              <w:tab/>
            </w:r>
            <w:r w:rsidR="00BB2AC0" w:rsidRPr="004C00D5">
              <w:rPr>
                <w:rStyle w:val="Hyperlink"/>
                <w:noProof/>
              </w:rPr>
              <w:t>Sonstige Klassen</w:t>
            </w:r>
            <w:r w:rsidR="00BB2AC0">
              <w:rPr>
                <w:noProof/>
                <w:webHidden/>
              </w:rPr>
              <w:tab/>
            </w:r>
            <w:r w:rsidR="00BB2AC0">
              <w:rPr>
                <w:noProof/>
                <w:webHidden/>
              </w:rPr>
              <w:fldChar w:fldCharType="begin"/>
            </w:r>
            <w:r w:rsidR="00BB2AC0">
              <w:rPr>
                <w:noProof/>
                <w:webHidden/>
              </w:rPr>
              <w:instrText xml:space="preserve"> PAGEREF _Toc384633217 \h </w:instrText>
            </w:r>
            <w:r w:rsidR="00BB2AC0">
              <w:rPr>
                <w:noProof/>
                <w:webHidden/>
              </w:rPr>
            </w:r>
            <w:r w:rsidR="00BB2AC0">
              <w:rPr>
                <w:noProof/>
                <w:webHidden/>
              </w:rPr>
              <w:fldChar w:fldCharType="separate"/>
            </w:r>
            <w:r w:rsidR="00BB2AC0">
              <w:rPr>
                <w:noProof/>
                <w:webHidden/>
              </w:rPr>
              <w:t>35</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218" w:history="1">
            <w:r w:rsidR="00BB2AC0" w:rsidRPr="004C00D5">
              <w:rPr>
                <w:rStyle w:val="Hyperlink"/>
                <w:noProof/>
              </w:rPr>
              <w:t>7.5</w:t>
            </w:r>
            <w:r w:rsidR="00BB2AC0">
              <w:rPr>
                <w:rFonts w:eastAsiaTheme="minorEastAsia"/>
                <w:b w:val="0"/>
                <w:bCs w:val="0"/>
                <w:noProof/>
                <w:sz w:val="22"/>
                <w:szCs w:val="22"/>
                <w:lang w:eastAsia="de-CH"/>
              </w:rPr>
              <w:tab/>
            </w:r>
            <w:r w:rsidR="00BB2AC0" w:rsidRPr="004C00D5">
              <w:rPr>
                <w:rStyle w:val="Hyperlink"/>
                <w:noProof/>
              </w:rPr>
              <w:t>MS SQL</w:t>
            </w:r>
            <w:r w:rsidR="00BB2AC0">
              <w:rPr>
                <w:noProof/>
                <w:webHidden/>
              </w:rPr>
              <w:tab/>
            </w:r>
            <w:r w:rsidR="00BB2AC0">
              <w:rPr>
                <w:noProof/>
                <w:webHidden/>
              </w:rPr>
              <w:fldChar w:fldCharType="begin"/>
            </w:r>
            <w:r w:rsidR="00BB2AC0">
              <w:rPr>
                <w:noProof/>
                <w:webHidden/>
              </w:rPr>
              <w:instrText xml:space="preserve"> PAGEREF _Toc384633218 \h </w:instrText>
            </w:r>
            <w:r w:rsidR="00BB2AC0">
              <w:rPr>
                <w:noProof/>
                <w:webHidden/>
              </w:rPr>
            </w:r>
            <w:r w:rsidR="00BB2AC0">
              <w:rPr>
                <w:noProof/>
                <w:webHidden/>
              </w:rPr>
              <w:fldChar w:fldCharType="separate"/>
            </w:r>
            <w:r w:rsidR="00BB2AC0">
              <w:rPr>
                <w:noProof/>
                <w:webHidden/>
              </w:rPr>
              <w:t>36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19" w:history="1">
            <w:r w:rsidR="00BB2AC0" w:rsidRPr="004C00D5">
              <w:rPr>
                <w:rStyle w:val="Hyperlink"/>
                <w:noProof/>
              </w:rPr>
              <w:t>7.5.1</w:t>
            </w:r>
            <w:r w:rsidR="00BB2AC0">
              <w:rPr>
                <w:rFonts w:eastAsiaTheme="minorEastAsia"/>
                <w:noProof/>
                <w:sz w:val="22"/>
                <w:szCs w:val="22"/>
                <w:lang w:eastAsia="de-CH"/>
              </w:rPr>
              <w:tab/>
            </w:r>
            <w:r w:rsidR="00BB2AC0" w:rsidRPr="004C00D5">
              <w:rPr>
                <w:rStyle w:val="Hyperlink"/>
                <w:noProof/>
              </w:rPr>
              <w:t>Tabellendefinition</w:t>
            </w:r>
            <w:r w:rsidR="00BB2AC0">
              <w:rPr>
                <w:noProof/>
                <w:webHidden/>
              </w:rPr>
              <w:tab/>
            </w:r>
            <w:r w:rsidR="00BB2AC0">
              <w:rPr>
                <w:noProof/>
                <w:webHidden/>
              </w:rPr>
              <w:fldChar w:fldCharType="begin"/>
            </w:r>
            <w:r w:rsidR="00BB2AC0">
              <w:rPr>
                <w:noProof/>
                <w:webHidden/>
              </w:rPr>
              <w:instrText xml:space="preserve"> PAGEREF _Toc384633219 \h </w:instrText>
            </w:r>
            <w:r w:rsidR="00BB2AC0">
              <w:rPr>
                <w:noProof/>
                <w:webHidden/>
              </w:rPr>
            </w:r>
            <w:r w:rsidR="00BB2AC0">
              <w:rPr>
                <w:noProof/>
                <w:webHidden/>
              </w:rPr>
              <w:fldChar w:fldCharType="separate"/>
            </w:r>
            <w:r w:rsidR="00BB2AC0">
              <w:rPr>
                <w:noProof/>
                <w:webHidden/>
              </w:rPr>
              <w:t>36</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20" w:history="1">
            <w:r w:rsidR="00BB2AC0" w:rsidRPr="004C00D5">
              <w:rPr>
                <w:rStyle w:val="Hyperlink"/>
                <w:noProof/>
              </w:rPr>
              <w:t>7.5.2</w:t>
            </w:r>
            <w:r w:rsidR="00BB2AC0">
              <w:rPr>
                <w:rFonts w:eastAsiaTheme="minorEastAsia"/>
                <w:noProof/>
                <w:sz w:val="22"/>
                <w:szCs w:val="22"/>
                <w:lang w:eastAsia="de-CH"/>
              </w:rPr>
              <w:tab/>
            </w:r>
            <w:r w:rsidR="00BB2AC0" w:rsidRPr="004C00D5">
              <w:rPr>
                <w:rStyle w:val="Hyperlink"/>
                <w:noProof/>
              </w:rPr>
              <w:t>ERD</w:t>
            </w:r>
            <w:r w:rsidR="00BB2AC0">
              <w:rPr>
                <w:noProof/>
                <w:webHidden/>
              </w:rPr>
              <w:tab/>
            </w:r>
            <w:r w:rsidR="00BB2AC0">
              <w:rPr>
                <w:noProof/>
                <w:webHidden/>
              </w:rPr>
              <w:fldChar w:fldCharType="begin"/>
            </w:r>
            <w:r w:rsidR="00BB2AC0">
              <w:rPr>
                <w:noProof/>
                <w:webHidden/>
              </w:rPr>
              <w:instrText xml:space="preserve"> PAGEREF _Toc384633220 \h </w:instrText>
            </w:r>
            <w:r w:rsidR="00BB2AC0">
              <w:rPr>
                <w:noProof/>
                <w:webHidden/>
              </w:rPr>
            </w:r>
            <w:r w:rsidR="00BB2AC0">
              <w:rPr>
                <w:noProof/>
                <w:webHidden/>
              </w:rPr>
              <w:fldChar w:fldCharType="separate"/>
            </w:r>
            <w:r w:rsidR="00BB2AC0">
              <w:rPr>
                <w:noProof/>
                <w:webHidden/>
              </w:rPr>
              <w:t>36</w:t>
            </w:r>
            <w:r w:rsidR="00BB2AC0">
              <w:rPr>
                <w:noProof/>
                <w:webHidden/>
              </w:rPr>
              <w:fldChar w:fldCharType="end"/>
            </w:r>
          </w:hyperlink>
        </w:p>
        <w:p w:rsidR="00BB2AC0" w:rsidRDefault="00C96171">
          <w:pPr>
            <w:pStyle w:val="Verzeichnis2"/>
            <w:rPr>
              <w:rFonts w:eastAsiaTheme="minorEastAsia"/>
              <w:b w:val="0"/>
              <w:bCs w:val="0"/>
              <w:noProof/>
              <w:sz w:val="22"/>
              <w:szCs w:val="22"/>
              <w:lang w:eastAsia="de-CH"/>
            </w:rPr>
          </w:pPr>
          <w:hyperlink w:anchor="_Toc384633221" w:history="1">
            <w:r w:rsidR="00BB2AC0" w:rsidRPr="004C00D5">
              <w:rPr>
                <w:rStyle w:val="Hyperlink"/>
                <w:noProof/>
              </w:rPr>
              <w:t>7.6</w:t>
            </w:r>
            <w:r w:rsidR="00BB2AC0">
              <w:rPr>
                <w:rFonts w:eastAsiaTheme="minorEastAsia"/>
                <w:b w:val="0"/>
                <w:bCs w:val="0"/>
                <w:noProof/>
                <w:sz w:val="22"/>
                <w:szCs w:val="22"/>
                <w:lang w:eastAsia="de-CH"/>
              </w:rPr>
              <w:tab/>
            </w:r>
            <w:r w:rsidR="00BB2AC0" w:rsidRPr="004C00D5">
              <w:rPr>
                <w:rStyle w:val="Hyperlink"/>
                <w:noProof/>
              </w:rPr>
              <w:t>Implementationsmethodik</w:t>
            </w:r>
            <w:r w:rsidR="00BB2AC0">
              <w:rPr>
                <w:noProof/>
                <w:webHidden/>
              </w:rPr>
              <w:tab/>
            </w:r>
            <w:r w:rsidR="00BB2AC0">
              <w:rPr>
                <w:noProof/>
                <w:webHidden/>
              </w:rPr>
              <w:fldChar w:fldCharType="begin"/>
            </w:r>
            <w:r w:rsidR="00BB2AC0">
              <w:rPr>
                <w:noProof/>
                <w:webHidden/>
              </w:rPr>
              <w:instrText xml:space="preserve"> PAGEREF _Toc384633221 \h </w:instrText>
            </w:r>
            <w:r w:rsidR="00BB2AC0">
              <w:rPr>
                <w:noProof/>
                <w:webHidden/>
              </w:rPr>
            </w:r>
            <w:r w:rsidR="00BB2AC0">
              <w:rPr>
                <w:noProof/>
                <w:webHidden/>
              </w:rPr>
              <w:fldChar w:fldCharType="separate"/>
            </w:r>
            <w:r w:rsidR="00BB2AC0">
              <w:rPr>
                <w:noProof/>
                <w:webHidden/>
              </w:rPr>
              <w:t>37</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22" w:history="1">
            <w:r w:rsidR="00BB2AC0" w:rsidRPr="004C00D5">
              <w:rPr>
                <w:rStyle w:val="Hyperlink"/>
                <w:noProof/>
              </w:rPr>
              <w:t>7.6.1</w:t>
            </w:r>
            <w:r w:rsidR="00BB2AC0">
              <w:rPr>
                <w:rFonts w:eastAsiaTheme="minorEastAsia"/>
                <w:noProof/>
                <w:sz w:val="22"/>
                <w:szCs w:val="22"/>
                <w:lang w:eastAsia="de-CH"/>
              </w:rPr>
              <w:tab/>
            </w:r>
            <w:r w:rsidR="00BB2AC0" w:rsidRPr="004C00D5">
              <w:rPr>
                <w:rStyle w:val="Hyperlink"/>
                <w:noProof/>
              </w:rPr>
              <w:t>ASP.NET mit VB.NET</w:t>
            </w:r>
            <w:r w:rsidR="00BB2AC0">
              <w:rPr>
                <w:noProof/>
                <w:webHidden/>
              </w:rPr>
              <w:tab/>
            </w:r>
            <w:r w:rsidR="00BB2AC0">
              <w:rPr>
                <w:noProof/>
                <w:webHidden/>
              </w:rPr>
              <w:fldChar w:fldCharType="begin"/>
            </w:r>
            <w:r w:rsidR="00BB2AC0">
              <w:rPr>
                <w:noProof/>
                <w:webHidden/>
              </w:rPr>
              <w:instrText xml:space="preserve"> PAGEREF _Toc384633222 \h </w:instrText>
            </w:r>
            <w:r w:rsidR="00BB2AC0">
              <w:rPr>
                <w:noProof/>
                <w:webHidden/>
              </w:rPr>
            </w:r>
            <w:r w:rsidR="00BB2AC0">
              <w:rPr>
                <w:noProof/>
                <w:webHidden/>
              </w:rPr>
              <w:fldChar w:fldCharType="separate"/>
            </w:r>
            <w:r w:rsidR="00BB2AC0">
              <w:rPr>
                <w:noProof/>
                <w:webHidden/>
              </w:rPr>
              <w:t>37</w:t>
            </w:r>
            <w:r w:rsidR="00BB2AC0">
              <w:rPr>
                <w:noProof/>
                <w:webHidden/>
              </w:rPr>
              <w:fldChar w:fldCharType="end"/>
            </w:r>
          </w:hyperlink>
        </w:p>
        <w:p w:rsidR="00BB2AC0" w:rsidRDefault="00C96171">
          <w:pPr>
            <w:pStyle w:val="Verzeichnis3"/>
            <w:tabs>
              <w:tab w:val="left" w:pos="880"/>
              <w:tab w:val="right" w:leader="dot" w:pos="9062"/>
            </w:tabs>
            <w:rPr>
              <w:rFonts w:eastAsiaTheme="minorEastAsia"/>
              <w:noProof/>
              <w:sz w:val="22"/>
              <w:szCs w:val="22"/>
              <w:lang w:eastAsia="de-CH"/>
            </w:rPr>
          </w:pPr>
          <w:hyperlink w:anchor="_Toc384633223" w:history="1">
            <w:r w:rsidR="00BB2AC0" w:rsidRPr="004C00D5">
              <w:rPr>
                <w:rStyle w:val="Hyperlink"/>
                <w:noProof/>
              </w:rPr>
              <w:t>7.6.2</w:t>
            </w:r>
            <w:r w:rsidR="00BB2AC0">
              <w:rPr>
                <w:rFonts w:eastAsiaTheme="minorEastAsia"/>
                <w:noProof/>
                <w:sz w:val="22"/>
                <w:szCs w:val="22"/>
                <w:lang w:eastAsia="de-CH"/>
              </w:rPr>
              <w:tab/>
            </w:r>
            <w:r w:rsidR="00BB2AC0" w:rsidRPr="004C00D5">
              <w:rPr>
                <w:rStyle w:val="Hyperlink"/>
                <w:noProof/>
              </w:rPr>
              <w:t>Model-View-Controller</w:t>
            </w:r>
            <w:r w:rsidR="00BB2AC0">
              <w:rPr>
                <w:noProof/>
                <w:webHidden/>
              </w:rPr>
              <w:tab/>
            </w:r>
            <w:r w:rsidR="00BB2AC0">
              <w:rPr>
                <w:noProof/>
                <w:webHidden/>
              </w:rPr>
              <w:fldChar w:fldCharType="begin"/>
            </w:r>
            <w:r w:rsidR="00BB2AC0">
              <w:rPr>
                <w:noProof/>
                <w:webHidden/>
              </w:rPr>
              <w:instrText xml:space="preserve"> PAGEREF _Toc384633223 \h </w:instrText>
            </w:r>
            <w:r w:rsidR="00BB2AC0">
              <w:rPr>
                <w:noProof/>
                <w:webHidden/>
              </w:rPr>
            </w:r>
            <w:r w:rsidR="00BB2AC0">
              <w:rPr>
                <w:noProof/>
                <w:webHidden/>
              </w:rPr>
              <w:fldChar w:fldCharType="separate"/>
            </w:r>
            <w:r w:rsidR="00BB2AC0">
              <w:rPr>
                <w:noProof/>
                <w:webHidden/>
              </w:rPr>
              <w:t>37</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224" w:history="1">
            <w:r w:rsidR="00BB2AC0" w:rsidRPr="004C00D5">
              <w:rPr>
                <w:rStyle w:val="Hyperlink"/>
                <w:noProof/>
              </w:rPr>
              <w:t>8</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Implementation</w:t>
            </w:r>
            <w:r w:rsidR="00BB2AC0">
              <w:rPr>
                <w:noProof/>
                <w:webHidden/>
              </w:rPr>
              <w:tab/>
            </w:r>
            <w:r w:rsidR="00BB2AC0">
              <w:rPr>
                <w:noProof/>
                <w:webHidden/>
              </w:rPr>
              <w:fldChar w:fldCharType="begin"/>
            </w:r>
            <w:r w:rsidR="00BB2AC0">
              <w:rPr>
                <w:noProof/>
                <w:webHidden/>
              </w:rPr>
              <w:instrText xml:space="preserve"> PAGEREF _Toc384633224 \h </w:instrText>
            </w:r>
            <w:r w:rsidR="00BB2AC0">
              <w:rPr>
                <w:noProof/>
                <w:webHidden/>
              </w:rPr>
            </w:r>
            <w:r w:rsidR="00BB2AC0">
              <w:rPr>
                <w:noProof/>
                <w:webHidden/>
              </w:rPr>
              <w:fldChar w:fldCharType="separate"/>
            </w:r>
            <w:r w:rsidR="00BB2AC0">
              <w:rPr>
                <w:noProof/>
                <w:webHidden/>
              </w:rPr>
              <w:t>38</w:t>
            </w:r>
            <w:r w:rsidR="00BB2AC0">
              <w:rPr>
                <w:noProof/>
                <w:webHidden/>
              </w:rPr>
              <w:fldChar w:fldCharType="end"/>
            </w:r>
          </w:hyperlink>
        </w:p>
        <w:p w:rsidR="00BB2AC0" w:rsidRDefault="00C96171">
          <w:pPr>
            <w:pStyle w:val="Verzeichnis1"/>
            <w:tabs>
              <w:tab w:val="left" w:pos="440"/>
              <w:tab w:val="right" w:leader="dot" w:pos="9062"/>
            </w:tabs>
            <w:rPr>
              <w:rFonts w:asciiTheme="minorHAnsi" w:eastAsiaTheme="minorEastAsia" w:hAnsiTheme="minorHAnsi"/>
              <w:b w:val="0"/>
              <w:bCs w:val="0"/>
              <w:caps w:val="0"/>
              <w:noProof/>
              <w:sz w:val="22"/>
              <w:szCs w:val="22"/>
              <w:lang w:eastAsia="de-CH"/>
            </w:rPr>
          </w:pPr>
          <w:hyperlink w:anchor="_Toc384633225" w:history="1">
            <w:r w:rsidR="00BB2AC0" w:rsidRPr="004C00D5">
              <w:rPr>
                <w:rStyle w:val="Hyperlink"/>
                <w:noProof/>
              </w:rPr>
              <w:t>9</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Testprotokoll</w:t>
            </w:r>
            <w:r w:rsidR="00BB2AC0">
              <w:rPr>
                <w:noProof/>
                <w:webHidden/>
              </w:rPr>
              <w:tab/>
            </w:r>
            <w:r w:rsidR="00BB2AC0">
              <w:rPr>
                <w:noProof/>
                <w:webHidden/>
              </w:rPr>
              <w:fldChar w:fldCharType="begin"/>
            </w:r>
            <w:r w:rsidR="00BB2AC0">
              <w:rPr>
                <w:noProof/>
                <w:webHidden/>
              </w:rPr>
              <w:instrText xml:space="preserve"> PAGEREF _Toc384633225 \h </w:instrText>
            </w:r>
            <w:r w:rsidR="00BB2AC0">
              <w:rPr>
                <w:noProof/>
                <w:webHidden/>
              </w:rPr>
            </w:r>
            <w:r w:rsidR="00BB2AC0">
              <w:rPr>
                <w:noProof/>
                <w:webHidden/>
              </w:rPr>
              <w:fldChar w:fldCharType="separate"/>
            </w:r>
            <w:r w:rsidR="00BB2AC0">
              <w:rPr>
                <w:noProof/>
                <w:webHidden/>
              </w:rPr>
              <w:t>39</w:t>
            </w:r>
            <w:r w:rsidR="00BB2AC0">
              <w:rPr>
                <w:noProof/>
                <w:webHidden/>
              </w:rPr>
              <w:fldChar w:fldCharType="end"/>
            </w:r>
          </w:hyperlink>
        </w:p>
        <w:p w:rsidR="00BB2AC0" w:rsidRDefault="00C96171">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6" w:history="1">
            <w:r w:rsidR="00BB2AC0" w:rsidRPr="004C00D5">
              <w:rPr>
                <w:rStyle w:val="Hyperlink"/>
                <w:noProof/>
              </w:rPr>
              <w:t>10</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Reflexion</w:t>
            </w:r>
            <w:r w:rsidR="00BB2AC0">
              <w:rPr>
                <w:noProof/>
                <w:webHidden/>
              </w:rPr>
              <w:tab/>
            </w:r>
            <w:r w:rsidR="00BB2AC0">
              <w:rPr>
                <w:noProof/>
                <w:webHidden/>
              </w:rPr>
              <w:fldChar w:fldCharType="begin"/>
            </w:r>
            <w:r w:rsidR="00BB2AC0">
              <w:rPr>
                <w:noProof/>
                <w:webHidden/>
              </w:rPr>
              <w:instrText xml:space="preserve"> PAGEREF _Toc384633226 \h </w:instrText>
            </w:r>
            <w:r w:rsidR="00BB2AC0">
              <w:rPr>
                <w:noProof/>
                <w:webHidden/>
              </w:rPr>
            </w:r>
            <w:r w:rsidR="00BB2AC0">
              <w:rPr>
                <w:noProof/>
                <w:webHidden/>
              </w:rPr>
              <w:fldChar w:fldCharType="separate"/>
            </w:r>
            <w:r w:rsidR="00BB2AC0">
              <w:rPr>
                <w:noProof/>
                <w:webHidden/>
              </w:rPr>
              <w:t>40</w:t>
            </w:r>
            <w:r w:rsidR="00BB2AC0">
              <w:rPr>
                <w:noProof/>
                <w:webHidden/>
              </w:rPr>
              <w:fldChar w:fldCharType="end"/>
            </w:r>
          </w:hyperlink>
        </w:p>
        <w:p w:rsidR="00BB2AC0" w:rsidRDefault="00C96171">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7" w:history="1">
            <w:r w:rsidR="00BB2AC0" w:rsidRPr="004C00D5">
              <w:rPr>
                <w:rStyle w:val="Hyperlink"/>
                <w:noProof/>
              </w:rPr>
              <w:t>11</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Quellverzeichnis</w:t>
            </w:r>
            <w:r w:rsidR="00BB2AC0">
              <w:rPr>
                <w:noProof/>
                <w:webHidden/>
              </w:rPr>
              <w:tab/>
            </w:r>
            <w:r w:rsidR="00BB2AC0">
              <w:rPr>
                <w:noProof/>
                <w:webHidden/>
              </w:rPr>
              <w:fldChar w:fldCharType="begin"/>
            </w:r>
            <w:r w:rsidR="00BB2AC0">
              <w:rPr>
                <w:noProof/>
                <w:webHidden/>
              </w:rPr>
              <w:instrText xml:space="preserve"> PAGEREF _Toc384633227 \h </w:instrText>
            </w:r>
            <w:r w:rsidR="00BB2AC0">
              <w:rPr>
                <w:noProof/>
                <w:webHidden/>
              </w:rPr>
            </w:r>
            <w:r w:rsidR="00BB2AC0">
              <w:rPr>
                <w:noProof/>
                <w:webHidden/>
              </w:rPr>
              <w:fldChar w:fldCharType="separate"/>
            </w:r>
            <w:r w:rsidR="00BB2AC0">
              <w:rPr>
                <w:noProof/>
                <w:webHidden/>
              </w:rPr>
              <w:t>41</w:t>
            </w:r>
            <w:r w:rsidR="00BB2AC0">
              <w:rPr>
                <w:noProof/>
                <w:webHidden/>
              </w:rPr>
              <w:fldChar w:fldCharType="end"/>
            </w:r>
          </w:hyperlink>
        </w:p>
        <w:p w:rsidR="00BB2AC0" w:rsidRDefault="00C96171">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8" w:history="1">
            <w:r w:rsidR="00BB2AC0" w:rsidRPr="004C00D5">
              <w:rPr>
                <w:rStyle w:val="Hyperlink"/>
                <w:noProof/>
              </w:rPr>
              <w:t>12</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Glossar</w:t>
            </w:r>
            <w:r w:rsidR="00BB2AC0">
              <w:rPr>
                <w:noProof/>
                <w:webHidden/>
              </w:rPr>
              <w:tab/>
            </w:r>
            <w:r w:rsidR="00BB2AC0">
              <w:rPr>
                <w:noProof/>
                <w:webHidden/>
              </w:rPr>
              <w:fldChar w:fldCharType="begin"/>
            </w:r>
            <w:r w:rsidR="00BB2AC0">
              <w:rPr>
                <w:noProof/>
                <w:webHidden/>
              </w:rPr>
              <w:instrText xml:space="preserve"> PAGEREF _Toc384633228 \h </w:instrText>
            </w:r>
            <w:r w:rsidR="00BB2AC0">
              <w:rPr>
                <w:noProof/>
                <w:webHidden/>
              </w:rPr>
            </w:r>
            <w:r w:rsidR="00BB2AC0">
              <w:rPr>
                <w:noProof/>
                <w:webHidden/>
              </w:rPr>
              <w:fldChar w:fldCharType="separate"/>
            </w:r>
            <w:r w:rsidR="00BB2AC0">
              <w:rPr>
                <w:noProof/>
                <w:webHidden/>
              </w:rPr>
              <w:t>42</w:t>
            </w:r>
            <w:r w:rsidR="00BB2AC0">
              <w:rPr>
                <w:noProof/>
                <w:webHidden/>
              </w:rPr>
              <w:fldChar w:fldCharType="end"/>
            </w:r>
          </w:hyperlink>
        </w:p>
        <w:p w:rsidR="00BB2AC0" w:rsidRDefault="00C96171">
          <w:pPr>
            <w:pStyle w:val="Verzeichnis1"/>
            <w:tabs>
              <w:tab w:val="left" w:pos="660"/>
              <w:tab w:val="right" w:leader="dot" w:pos="9062"/>
            </w:tabs>
            <w:rPr>
              <w:rFonts w:asciiTheme="minorHAnsi" w:eastAsiaTheme="minorEastAsia" w:hAnsiTheme="minorHAnsi"/>
              <w:b w:val="0"/>
              <w:bCs w:val="0"/>
              <w:caps w:val="0"/>
              <w:noProof/>
              <w:sz w:val="22"/>
              <w:szCs w:val="22"/>
              <w:lang w:eastAsia="de-CH"/>
            </w:rPr>
          </w:pPr>
          <w:hyperlink w:anchor="_Toc384633229" w:history="1">
            <w:r w:rsidR="00BB2AC0" w:rsidRPr="004C00D5">
              <w:rPr>
                <w:rStyle w:val="Hyperlink"/>
                <w:noProof/>
              </w:rPr>
              <w:t>13</w:t>
            </w:r>
            <w:r w:rsidR="00BB2AC0">
              <w:rPr>
                <w:rFonts w:asciiTheme="minorHAnsi" w:eastAsiaTheme="minorEastAsia" w:hAnsiTheme="minorHAnsi"/>
                <w:b w:val="0"/>
                <w:bCs w:val="0"/>
                <w:caps w:val="0"/>
                <w:noProof/>
                <w:sz w:val="22"/>
                <w:szCs w:val="22"/>
                <w:lang w:eastAsia="de-CH"/>
              </w:rPr>
              <w:tab/>
            </w:r>
            <w:r w:rsidR="00BB2AC0" w:rsidRPr="004C00D5">
              <w:rPr>
                <w:rStyle w:val="Hyperlink"/>
                <w:noProof/>
              </w:rPr>
              <w:t>Anhang</w:t>
            </w:r>
            <w:r w:rsidR="00BB2AC0">
              <w:rPr>
                <w:noProof/>
                <w:webHidden/>
              </w:rPr>
              <w:tab/>
            </w:r>
            <w:r w:rsidR="00BB2AC0">
              <w:rPr>
                <w:noProof/>
                <w:webHidden/>
              </w:rPr>
              <w:fldChar w:fldCharType="begin"/>
            </w:r>
            <w:r w:rsidR="00BB2AC0">
              <w:rPr>
                <w:noProof/>
                <w:webHidden/>
              </w:rPr>
              <w:instrText xml:space="preserve"> PAGEREF _Toc384633229 \h </w:instrText>
            </w:r>
            <w:r w:rsidR="00BB2AC0">
              <w:rPr>
                <w:noProof/>
                <w:webHidden/>
              </w:rPr>
            </w:r>
            <w:r w:rsidR="00BB2AC0">
              <w:rPr>
                <w:noProof/>
                <w:webHidden/>
              </w:rPr>
              <w:fldChar w:fldCharType="separate"/>
            </w:r>
            <w:r w:rsidR="00BB2AC0">
              <w:rPr>
                <w:noProof/>
                <w:webHidden/>
              </w:rPr>
              <w:t>43</w:t>
            </w:r>
            <w:r w:rsidR="00BB2AC0">
              <w:rPr>
                <w:noProof/>
                <w:webHidden/>
              </w:rPr>
              <w:fldChar w:fldCharType="end"/>
            </w:r>
          </w:hyperlink>
        </w:p>
        <w:p w:rsidR="00060392" w:rsidRPr="00124F43" w:rsidRDefault="00060392" w:rsidP="00060392">
          <w:r w:rsidRPr="00124F43">
            <w:rPr>
              <w:i/>
              <w:iCs/>
              <w:caps/>
              <w:sz w:val="24"/>
              <w:szCs w:val="24"/>
            </w:rPr>
            <w:fldChar w:fldCharType="end"/>
          </w:r>
        </w:p>
      </w:sdtContent>
    </w:sdt>
    <w:p w:rsidR="00060392" w:rsidRPr="00124F43" w:rsidRDefault="00060392" w:rsidP="00060392"/>
    <w:p w:rsidR="00060392" w:rsidRDefault="00060392" w:rsidP="00060392">
      <w:r w:rsidRPr="00124F43">
        <w:br w:type="page"/>
      </w:r>
    </w:p>
    <w:p w:rsidR="00060392" w:rsidRPr="00124F43" w:rsidRDefault="00DE6FBD" w:rsidP="00DE6FBD">
      <w:pPr>
        <w:pStyle w:val="berschrift1"/>
        <w:rPr>
          <w:rFonts w:asciiTheme="minorHAnsi" w:hAnsiTheme="minorHAnsi"/>
        </w:rPr>
      </w:pPr>
      <w:bookmarkStart w:id="1" w:name="_Toc384633150"/>
      <w:r w:rsidRPr="00124F43">
        <w:rPr>
          <w:rFonts w:asciiTheme="minorHAnsi" w:hAnsiTheme="minorHAnsi"/>
        </w:rPr>
        <w:lastRenderedPageBreak/>
        <w:t>Ziel und Zweck</w:t>
      </w:r>
      <w:bookmarkEnd w:id="1"/>
      <w:r w:rsidRPr="00124F43">
        <w:rPr>
          <w:rFonts w:asciiTheme="minorHAnsi" w:hAnsiTheme="minorHAnsi"/>
        </w:rPr>
        <w:t xml:space="preserve"> </w:t>
      </w:r>
    </w:p>
    <w:p w:rsidR="00DE6FBD" w:rsidRDefault="00A973D0" w:rsidP="00DE6FBD">
      <w:r>
        <w:t xml:space="preserve">Zum Abschluss der 4 Jährigen Ausbildung wird nun mit dieser Abschlussarbeit gezeigt was gelernt wurde. In diesem Dokument geht es um ein Projekt von der Planung bis hin zur Realisierung und kurz vor der Einführung in der Firma. </w:t>
      </w:r>
    </w:p>
    <w:p w:rsidR="00A973D0" w:rsidRDefault="00A973D0" w:rsidP="00DE6FBD"/>
    <w:p w:rsidR="00A973D0" w:rsidRPr="00124F43" w:rsidRDefault="00A973D0" w:rsidP="00DE6FBD">
      <w:r>
        <w:t>Im ersten Teil sind organisatorische Informationen dokumentiert. Der Zeitplan mit SOLL und IST Vergleich und die Arbeitsjournale für die 10 Tage sind auch in diesem Kapitel beschrieben.</w:t>
      </w:r>
    </w:p>
    <w:p w:rsidR="00A973D0" w:rsidRDefault="00A973D0"/>
    <w:p w:rsidR="00C667AA" w:rsidRPr="00124F43" w:rsidRDefault="00A973D0">
      <w:r>
        <w:t>Im zweiten Teil geht um die eigentliche Arbeit. Die Beschreibung des Projektes</w:t>
      </w:r>
      <w:r w:rsidR="0033689C">
        <w:t xml:space="preserve"> sowie der Aufbau,</w:t>
      </w:r>
      <w:r>
        <w:t xml:space="preserve"> </w:t>
      </w:r>
      <w:r w:rsidR="0033689C">
        <w:t>die Planung, Realisierung und das Testen ist der Hauptbestandteil des zweiten Teiles.</w:t>
      </w:r>
      <w:r w:rsidR="00C667AA" w:rsidRPr="00124F43">
        <w:br w:type="page"/>
      </w:r>
    </w:p>
    <w:p w:rsidR="00DE6FBD" w:rsidRPr="00124F43" w:rsidRDefault="00DE6FBD" w:rsidP="00DE6FBD"/>
    <w:p w:rsidR="00060392" w:rsidRPr="00124F43" w:rsidRDefault="00060392" w:rsidP="00DE6FBD">
      <w:pPr>
        <w:pStyle w:val="Titel"/>
        <w:rPr>
          <w:rFonts w:asciiTheme="minorHAnsi" w:hAnsiTheme="minorHAnsi"/>
        </w:rPr>
      </w:pPr>
      <w:bookmarkStart w:id="2" w:name="_Toc384633151"/>
      <w:r w:rsidRPr="00124F43">
        <w:rPr>
          <w:rFonts w:asciiTheme="minorHAnsi" w:hAnsiTheme="minorHAnsi"/>
          <w:b/>
        </w:rPr>
        <w:t>Teil 1</w:t>
      </w:r>
      <w:r w:rsidR="006138FE" w:rsidRPr="00124F43">
        <w:rPr>
          <w:rFonts w:asciiTheme="minorHAnsi" w:hAnsiTheme="minorHAnsi"/>
          <w:b/>
        </w:rPr>
        <w:t>:</w:t>
      </w:r>
      <w:r w:rsidR="006138FE" w:rsidRPr="00124F43">
        <w:rPr>
          <w:rFonts w:asciiTheme="minorHAnsi" w:hAnsiTheme="minorHAnsi"/>
        </w:rPr>
        <w:t xml:space="preserve"> Umfeld und Ablauf</w:t>
      </w:r>
      <w:bookmarkEnd w:id="2"/>
    </w:p>
    <w:p w:rsidR="00973D1A" w:rsidRPr="00124F43" w:rsidRDefault="006138FE" w:rsidP="00DE6FBD">
      <w:pPr>
        <w:pStyle w:val="berschrift1"/>
        <w:rPr>
          <w:rFonts w:asciiTheme="minorHAnsi" w:hAnsiTheme="minorHAnsi"/>
        </w:rPr>
      </w:pPr>
      <w:bookmarkStart w:id="3" w:name="_Toc384633152"/>
      <w:r w:rsidRPr="00124F43">
        <w:rPr>
          <w:rFonts w:asciiTheme="minorHAnsi" w:hAnsiTheme="minorHAnsi"/>
        </w:rPr>
        <w:t>Projektorganisation</w:t>
      </w:r>
      <w:bookmarkEnd w:id="3"/>
    </w:p>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6138FE" w:rsidP="006138FE">
            <w:r w:rsidRPr="00124F43">
              <w:t>Lernender:</w:t>
            </w:r>
          </w:p>
        </w:tc>
        <w:tc>
          <w:tcPr>
            <w:tcW w:w="4851" w:type="dxa"/>
          </w:tcPr>
          <w:p w:rsidR="006138FE" w:rsidRPr="00124F43" w:rsidRDefault="006138FE" w:rsidP="006138FE">
            <w:pPr>
              <w:cnfStyle w:val="100000000000" w:firstRow="1" w:lastRow="0" w:firstColumn="0" w:lastColumn="0" w:oddVBand="0" w:evenVBand="0" w:oddHBand="0" w:evenHBand="0" w:firstRowFirstColumn="0" w:firstRowLastColumn="0" w:lastRowFirstColumn="0" w:lastRowLastColumn="0"/>
            </w:pPr>
            <w:r w:rsidRPr="00124F43">
              <w:t>Lehrbetrieb:</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1405C" w:rsidRPr="0021405C" w:rsidRDefault="000142D4" w:rsidP="0021405C">
            <w:r>
              <w:t xml:space="preserve">Herr </w:t>
            </w:r>
            <w:r w:rsidR="0021405C" w:rsidRPr="0021405C">
              <w:t xml:space="preserve">Olgun Sakir </w:t>
            </w:r>
          </w:p>
          <w:p w:rsidR="0021405C" w:rsidRPr="0021405C" w:rsidRDefault="0021405C" w:rsidP="0021405C">
            <w:pPr>
              <w:rPr>
                <w:b w:val="0"/>
              </w:rPr>
            </w:pPr>
            <w:r w:rsidRPr="0021405C">
              <w:rPr>
                <w:b w:val="0"/>
              </w:rPr>
              <w:t xml:space="preserve">St. Gallerstrasse 54 </w:t>
            </w:r>
          </w:p>
          <w:p w:rsidR="0021405C" w:rsidRPr="0021405C" w:rsidRDefault="0021405C" w:rsidP="0021405C">
            <w:pPr>
              <w:rPr>
                <w:b w:val="0"/>
              </w:rPr>
            </w:pPr>
            <w:r w:rsidRPr="0021405C">
              <w:rPr>
                <w:b w:val="0"/>
              </w:rPr>
              <w:t xml:space="preserve">8853 Lachen SZ </w:t>
            </w:r>
          </w:p>
          <w:p w:rsidR="0021405C" w:rsidRDefault="0021405C" w:rsidP="0021405C">
            <w:pPr>
              <w:rPr>
                <w:b w:val="0"/>
              </w:rPr>
            </w:pPr>
            <w:r w:rsidRPr="0021405C">
              <w:rPr>
                <w:b w:val="0"/>
              </w:rPr>
              <w:t xml:space="preserve">G: </w:t>
            </w:r>
            <w:r>
              <w:rPr>
                <w:b w:val="0"/>
              </w:rPr>
              <w:t>0</w:t>
            </w:r>
            <w:r w:rsidRPr="0021405C">
              <w:rPr>
                <w:b w:val="0"/>
              </w:rPr>
              <w:t>79 700 13 76</w:t>
            </w:r>
          </w:p>
          <w:p w:rsidR="0021405C" w:rsidRPr="0021405C" w:rsidRDefault="0021405C" w:rsidP="0021405C">
            <w:pPr>
              <w:rPr>
                <w:b w:val="0"/>
              </w:rPr>
            </w:pPr>
            <w:r w:rsidRPr="0021405C">
              <w:rPr>
                <w:b w:val="0"/>
              </w:rPr>
              <w:t xml:space="preserve">N: </w:t>
            </w:r>
            <w:r>
              <w:rPr>
                <w:b w:val="0"/>
              </w:rPr>
              <w:t>0</w:t>
            </w:r>
            <w:r w:rsidRPr="0021405C">
              <w:rPr>
                <w:b w:val="0"/>
              </w:rPr>
              <w:t xml:space="preserve">79 700 13 76 </w:t>
            </w:r>
          </w:p>
          <w:p w:rsidR="00ED1433" w:rsidRPr="0021405C" w:rsidRDefault="0021405C" w:rsidP="0021405C">
            <w:r w:rsidRPr="0021405C">
              <w:rPr>
                <w:b w:val="0"/>
              </w:rPr>
              <w:t>Mail: sakirolgun@gmx.ch</w:t>
            </w:r>
          </w:p>
        </w:tc>
        <w:tc>
          <w:tcPr>
            <w:tcW w:w="4851" w:type="dxa"/>
          </w:tcPr>
          <w:p w:rsidR="006138FE" w:rsidRPr="00124F43" w:rsidRDefault="00ED1433" w:rsidP="006138FE">
            <w:pPr>
              <w:cnfStyle w:val="000000100000" w:firstRow="0" w:lastRow="0" w:firstColumn="0" w:lastColumn="0" w:oddVBand="0" w:evenVBand="0" w:oddHBand="1" w:evenHBand="0" w:firstRowFirstColumn="0" w:firstRowLastColumn="0" w:lastRowFirstColumn="0" w:lastRowLastColumn="0"/>
              <w:rPr>
                <w:b/>
              </w:rPr>
            </w:pPr>
            <w:proofErr w:type="spellStart"/>
            <w:r w:rsidRPr="00124F43">
              <w:rPr>
                <w:b/>
              </w:rPr>
              <w:t>Atrix</w:t>
            </w:r>
            <w:proofErr w:type="spellEnd"/>
            <w:r w:rsidRPr="00124F43">
              <w:rPr>
                <w:b/>
              </w:rPr>
              <w:t xml:space="preserve"> </w:t>
            </w:r>
            <w:proofErr w:type="spellStart"/>
            <w:r w:rsidRPr="00124F43">
              <w:rPr>
                <w:b/>
              </w:rPr>
              <w:t>Consult</w:t>
            </w:r>
            <w:proofErr w:type="spellEnd"/>
            <w:r w:rsidRPr="00124F43">
              <w:rPr>
                <w:b/>
              </w:rPr>
              <w:t xml:space="preserve"> GmbH</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proofErr w:type="spellStart"/>
            <w:r w:rsidRPr="00124F43">
              <w:t>Hardturmstrasse</w:t>
            </w:r>
            <w:proofErr w:type="spellEnd"/>
            <w:r w:rsidRPr="00124F43">
              <w:t xml:space="preserve"> 169</w:t>
            </w:r>
          </w:p>
          <w:p w:rsidR="00ED1433" w:rsidRPr="00124F43" w:rsidRDefault="00ED1433" w:rsidP="006138FE">
            <w:pPr>
              <w:cnfStyle w:val="000000100000" w:firstRow="0" w:lastRow="0" w:firstColumn="0" w:lastColumn="0" w:oddVBand="0" w:evenVBand="0" w:oddHBand="1" w:evenHBand="0" w:firstRowFirstColumn="0" w:firstRowLastColumn="0" w:lastRowFirstColumn="0" w:lastRowLastColumn="0"/>
            </w:pPr>
            <w:r w:rsidRPr="00124F43">
              <w:t>8005-Zürich</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Fachvorgesetzter</w:t>
            </w:r>
            <w:r w:rsidR="00DC0EB8" w:rsidRPr="00124F43">
              <w:t xml:space="preserve"> / Berufsbildner</w:t>
            </w:r>
            <w:r w:rsidRPr="00124F43">
              <w:t>:</w:t>
            </w:r>
          </w:p>
        </w:tc>
        <w:tc>
          <w:tcPr>
            <w:tcW w:w="4851" w:type="dxa"/>
          </w:tcPr>
          <w:p w:rsidR="006138FE" w:rsidRPr="00124F43" w:rsidRDefault="00ED1433" w:rsidP="006138FE">
            <w:pPr>
              <w:cnfStyle w:val="100000000000" w:firstRow="1" w:lastRow="0" w:firstColumn="0" w:lastColumn="0" w:oddVBand="0" w:evenVBand="0" w:oddHBand="0" w:evenHBand="0" w:firstRowFirstColumn="0" w:firstRowLastColumn="0" w:lastRowFirstColumn="0" w:lastRowLastColumn="0"/>
            </w:pPr>
            <w:r w:rsidRPr="00124F43">
              <w:t>Validierungsverantwortlicher:</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B85E2D" w:rsidP="006138FE">
            <w:r w:rsidRPr="00124F43">
              <w:t xml:space="preserve">Herr </w:t>
            </w:r>
            <w:r w:rsidR="00ED1433" w:rsidRPr="00124F43">
              <w:t>Jeanpierre Rosano</w:t>
            </w:r>
          </w:p>
          <w:p w:rsidR="00F144AC" w:rsidRPr="00124F43" w:rsidRDefault="00F144AC" w:rsidP="006138FE">
            <w:pPr>
              <w:rPr>
                <w:b w:val="0"/>
              </w:rPr>
            </w:pPr>
            <w:proofErr w:type="spellStart"/>
            <w:r w:rsidRPr="00124F43">
              <w:rPr>
                <w:b w:val="0"/>
              </w:rPr>
              <w:t>Welbrigring</w:t>
            </w:r>
            <w:proofErr w:type="spellEnd"/>
            <w:r w:rsidRPr="00124F43">
              <w:rPr>
                <w:b w:val="0"/>
              </w:rPr>
              <w:t xml:space="preserve"> 25</w:t>
            </w:r>
          </w:p>
          <w:p w:rsidR="00F144AC" w:rsidRPr="00124F43" w:rsidRDefault="00F144AC" w:rsidP="006138FE">
            <w:pPr>
              <w:rPr>
                <w:b w:val="0"/>
              </w:rPr>
            </w:pPr>
            <w:r w:rsidRPr="00124F43">
              <w:rPr>
                <w:b w:val="0"/>
              </w:rPr>
              <w:t xml:space="preserve">8954 </w:t>
            </w:r>
            <w:proofErr w:type="spellStart"/>
            <w:r w:rsidRPr="00124F43">
              <w:rPr>
                <w:b w:val="0"/>
              </w:rPr>
              <w:t>Geroldswil</w:t>
            </w:r>
            <w:proofErr w:type="spellEnd"/>
          </w:p>
          <w:p w:rsidR="00F144AC" w:rsidRPr="00124F43" w:rsidRDefault="00B85E2D" w:rsidP="006138FE">
            <w:pPr>
              <w:rPr>
                <w:b w:val="0"/>
              </w:rPr>
            </w:pPr>
            <w:r w:rsidRPr="00124F43">
              <w:rPr>
                <w:b w:val="0"/>
              </w:rPr>
              <w:t xml:space="preserve">G: 044 </w:t>
            </w:r>
            <w:r w:rsidR="00F144AC" w:rsidRPr="00124F43">
              <w:rPr>
                <w:b w:val="0"/>
              </w:rPr>
              <w:t>445 70 40</w:t>
            </w:r>
          </w:p>
          <w:p w:rsidR="00F144AC" w:rsidRPr="00124F43" w:rsidRDefault="00F144AC" w:rsidP="006138FE">
            <w:pPr>
              <w:rPr>
                <w:b w:val="0"/>
              </w:rPr>
            </w:pPr>
            <w:r w:rsidRPr="00124F43">
              <w:rPr>
                <w:b w:val="0"/>
              </w:rPr>
              <w:t>Mail: rosano@atrix.ch</w:t>
            </w:r>
          </w:p>
        </w:tc>
        <w:tc>
          <w:tcPr>
            <w:tcW w:w="4851" w:type="dxa"/>
          </w:tcPr>
          <w:p w:rsidR="0021405C" w:rsidRPr="0021405C" w:rsidRDefault="0021405C" w:rsidP="0021405C">
            <w:pPr>
              <w:cnfStyle w:val="000000100000" w:firstRow="0" w:lastRow="0" w:firstColumn="0" w:lastColumn="0" w:oddVBand="0" w:evenVBand="0" w:oddHBand="1" w:evenHBand="0" w:firstRowFirstColumn="0" w:firstRowLastColumn="0" w:lastRowFirstColumn="0" w:lastRowLastColumn="0"/>
              <w:rPr>
                <w:b/>
              </w:rPr>
            </w:pPr>
            <w:r>
              <w:rPr>
                <w:b/>
              </w:rPr>
              <w:t xml:space="preserve">Herr </w:t>
            </w:r>
            <w:proofErr w:type="spellStart"/>
            <w:r>
              <w:rPr>
                <w:b/>
              </w:rPr>
              <w:t>Bonfranchi</w:t>
            </w:r>
            <w:proofErr w:type="spellEnd"/>
            <w:r>
              <w:rPr>
                <w:b/>
              </w:rPr>
              <w:t xml:space="preserve"> Renzo</w:t>
            </w:r>
          </w:p>
          <w:p w:rsidR="00002E6B" w:rsidRDefault="0021405C" w:rsidP="0021405C">
            <w:pPr>
              <w:cnfStyle w:val="000000100000" w:firstRow="0" w:lastRow="0" w:firstColumn="0" w:lastColumn="0" w:oddVBand="0" w:evenVBand="0" w:oddHBand="1" w:evenHBand="0" w:firstRowFirstColumn="0" w:firstRowLastColumn="0" w:lastRowFirstColumn="0" w:lastRowLastColumn="0"/>
            </w:pPr>
            <w:r w:rsidRPr="0021405C">
              <w:t>P: 043 266 61</w:t>
            </w:r>
            <w:r w:rsidR="000142D4">
              <w:t xml:space="preserve"> </w:t>
            </w:r>
            <w:r w:rsidRPr="0021405C">
              <w:t xml:space="preserve">87 </w:t>
            </w:r>
          </w:p>
          <w:p w:rsidR="00B85E2D" w:rsidRPr="0021405C" w:rsidRDefault="0021405C" w:rsidP="0021405C">
            <w:pPr>
              <w:cnfStyle w:val="000000100000" w:firstRow="0" w:lastRow="0" w:firstColumn="0" w:lastColumn="0" w:oddVBand="0" w:evenVBand="0" w:oddHBand="1" w:evenHBand="0" w:firstRowFirstColumn="0" w:firstRowLastColumn="0" w:lastRowFirstColumn="0" w:lastRowLastColumn="0"/>
            </w:pPr>
            <w:r w:rsidRPr="0021405C">
              <w:t>N: 079 652 46</w:t>
            </w:r>
            <w:r w:rsidR="000142D4">
              <w:t xml:space="preserve"> </w:t>
            </w:r>
            <w:r w:rsidRPr="0021405C">
              <w:t>76</w:t>
            </w:r>
          </w:p>
        </w:tc>
      </w:tr>
    </w:tbl>
    <w:p w:rsidR="006138FE" w:rsidRPr="00124F43" w:rsidRDefault="006138FE" w:rsidP="006138FE"/>
    <w:tbl>
      <w:tblPr>
        <w:tblStyle w:val="HelleListe-Akzent1"/>
        <w:tblW w:w="0" w:type="auto"/>
        <w:tblLook w:val="04A0" w:firstRow="1" w:lastRow="0" w:firstColumn="1" w:lastColumn="0" w:noHBand="0" w:noVBand="1"/>
      </w:tblPr>
      <w:tblGrid>
        <w:gridCol w:w="4361"/>
        <w:gridCol w:w="4851"/>
      </w:tblGrid>
      <w:tr w:rsidR="006138FE" w:rsidRPr="00124F43" w:rsidTr="00B85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138FE" w:rsidRPr="00124F43" w:rsidRDefault="00ED1433" w:rsidP="006138FE">
            <w:r w:rsidRPr="00124F43">
              <w:t>Hauptexperte:</w:t>
            </w:r>
          </w:p>
        </w:tc>
        <w:tc>
          <w:tcPr>
            <w:tcW w:w="4851" w:type="dxa"/>
          </w:tcPr>
          <w:p w:rsidR="006138FE" w:rsidRPr="00124F43" w:rsidRDefault="00B85E2D" w:rsidP="006138FE">
            <w:pPr>
              <w:cnfStyle w:val="100000000000" w:firstRow="1" w:lastRow="0" w:firstColumn="0" w:lastColumn="0" w:oddVBand="0" w:evenVBand="0" w:oddHBand="0" w:evenHBand="0" w:firstRowFirstColumn="0" w:firstRowLastColumn="0" w:lastRowFirstColumn="0" w:lastRowLastColumn="0"/>
            </w:pPr>
            <w:r w:rsidRPr="00124F43">
              <w:t>Zweit-</w:t>
            </w:r>
            <w:r w:rsidR="00ED1433" w:rsidRPr="00124F43">
              <w:t xml:space="preserve"> Experte</w:t>
            </w:r>
          </w:p>
        </w:tc>
      </w:tr>
      <w:tr w:rsidR="006138FE" w:rsidRPr="00124F43" w:rsidTr="00B85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002E6B" w:rsidRPr="00002E6B" w:rsidRDefault="00B85E2D" w:rsidP="00002E6B">
            <w:r w:rsidRPr="00124F43">
              <w:t xml:space="preserve">Herr </w:t>
            </w:r>
            <w:r w:rsidR="00002E6B">
              <w:t>Ursprung</w:t>
            </w:r>
            <w:r w:rsidR="00DC0EB8" w:rsidRPr="00124F43">
              <w:t xml:space="preserve"> </w:t>
            </w:r>
            <w:r w:rsidR="00002E6B">
              <w:t>Sascha</w:t>
            </w:r>
            <w:r w:rsidR="00DC0EB8" w:rsidRPr="00124F43">
              <w:rPr>
                <w:b w:val="0"/>
              </w:rPr>
              <w:br/>
            </w:r>
            <w:r w:rsidR="00002E6B" w:rsidRPr="00002E6B">
              <w:rPr>
                <w:b w:val="0"/>
              </w:rPr>
              <w:t xml:space="preserve">Vogtackerweg 19 B </w:t>
            </w:r>
          </w:p>
          <w:p w:rsidR="00DC0EB8" w:rsidRPr="00124F43" w:rsidRDefault="00002E6B" w:rsidP="00002E6B">
            <w:pPr>
              <w:rPr>
                <w:b w:val="0"/>
              </w:rPr>
            </w:pPr>
            <w:r w:rsidRPr="00002E6B">
              <w:rPr>
                <w:b w:val="0"/>
              </w:rPr>
              <w:t xml:space="preserve">4148 </w:t>
            </w:r>
            <w:proofErr w:type="spellStart"/>
            <w:r w:rsidRPr="00002E6B">
              <w:rPr>
                <w:b w:val="0"/>
              </w:rPr>
              <w:t>Pfeffingen</w:t>
            </w:r>
            <w:proofErr w:type="spellEnd"/>
            <w:r w:rsidRPr="00002E6B">
              <w:rPr>
                <w:b w:val="0"/>
              </w:rPr>
              <w:t xml:space="preserve">  </w:t>
            </w:r>
          </w:p>
          <w:p w:rsidR="00002E6B" w:rsidRDefault="00DC0EB8" w:rsidP="006138FE">
            <w:pPr>
              <w:rPr>
                <w:b w:val="0"/>
              </w:rPr>
            </w:pPr>
            <w:r w:rsidRPr="00124F43">
              <w:rPr>
                <w:b w:val="0"/>
              </w:rPr>
              <w:t xml:space="preserve">G: </w:t>
            </w:r>
            <w:r w:rsidR="00002E6B" w:rsidRPr="00002E6B">
              <w:rPr>
                <w:b w:val="0"/>
              </w:rPr>
              <w:t>079 889 15 46</w:t>
            </w:r>
          </w:p>
          <w:p w:rsidR="00B85E2D" w:rsidRPr="00124F43" w:rsidRDefault="00DC0EB8" w:rsidP="006138FE">
            <w:pPr>
              <w:rPr>
                <w:b w:val="0"/>
              </w:rPr>
            </w:pPr>
            <w:r w:rsidRPr="00124F43">
              <w:rPr>
                <w:b w:val="0"/>
              </w:rPr>
              <w:t xml:space="preserve">N: </w:t>
            </w:r>
            <w:r w:rsidR="00002E6B" w:rsidRPr="00002E6B">
              <w:rPr>
                <w:b w:val="0"/>
              </w:rPr>
              <w:t>079 889 15 46</w:t>
            </w:r>
          </w:p>
        </w:tc>
        <w:tc>
          <w:tcPr>
            <w:tcW w:w="4851" w:type="dxa"/>
          </w:tcPr>
          <w:p w:rsidR="006138FE" w:rsidRPr="00124F43" w:rsidRDefault="00B85E2D" w:rsidP="006138FE">
            <w:pPr>
              <w:cnfStyle w:val="000000100000" w:firstRow="0" w:lastRow="0" w:firstColumn="0" w:lastColumn="0" w:oddVBand="0" w:evenVBand="0" w:oddHBand="1" w:evenHBand="0" w:firstRowFirstColumn="0" w:firstRowLastColumn="0" w:lastRowFirstColumn="0" w:lastRowLastColumn="0"/>
              <w:rPr>
                <w:b/>
              </w:rPr>
            </w:pPr>
            <w:r w:rsidRPr="00124F43">
              <w:rPr>
                <w:b/>
              </w:rPr>
              <w:t xml:space="preserve">Herr </w:t>
            </w:r>
            <w:proofErr w:type="spellStart"/>
            <w:r w:rsidR="00002E6B">
              <w:rPr>
                <w:b/>
              </w:rPr>
              <w:t>Gerschwiler</w:t>
            </w:r>
            <w:proofErr w:type="spellEnd"/>
            <w:r w:rsidR="00002E6B">
              <w:rPr>
                <w:b/>
              </w:rPr>
              <w:t xml:space="preserve"> Frank</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AXA Technology Services Schweiz AG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PL1.118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Paulstrasse 12 </w:t>
            </w:r>
          </w:p>
          <w:p w:rsidR="00002E6B" w:rsidRDefault="00002E6B" w:rsidP="00002E6B">
            <w:pPr>
              <w:cnfStyle w:val="000000100000" w:firstRow="0" w:lastRow="0" w:firstColumn="0" w:lastColumn="0" w:oddVBand="0" w:evenVBand="0" w:oddHBand="1" w:evenHBand="0" w:firstRowFirstColumn="0" w:firstRowLastColumn="0" w:lastRowFirstColumn="0" w:lastRowLastColumn="0"/>
            </w:pPr>
            <w:r>
              <w:t xml:space="preserve">8401 Winterthur </w:t>
            </w:r>
          </w:p>
          <w:p w:rsidR="00002E6B" w:rsidRDefault="00B85E2D" w:rsidP="00002E6B">
            <w:pPr>
              <w:cnfStyle w:val="000000100000" w:firstRow="0" w:lastRow="0" w:firstColumn="0" w:lastColumn="0" w:oddVBand="0" w:evenVBand="0" w:oddHBand="1" w:evenHBand="0" w:firstRowFirstColumn="0" w:firstRowLastColumn="0" w:lastRowFirstColumn="0" w:lastRowLastColumn="0"/>
            </w:pPr>
            <w:r w:rsidRPr="00124F43">
              <w:t xml:space="preserve">G: </w:t>
            </w:r>
            <w:r w:rsidR="000142D4">
              <w:t>052 261</w:t>
            </w:r>
            <w:r w:rsidRPr="00124F43">
              <w:t xml:space="preserve"> </w:t>
            </w:r>
            <w:r w:rsidR="000142D4">
              <w:t>31 41</w:t>
            </w:r>
          </w:p>
          <w:p w:rsidR="00B85E2D" w:rsidRPr="00124F43" w:rsidRDefault="00B85E2D" w:rsidP="000142D4">
            <w:pPr>
              <w:cnfStyle w:val="000000100000" w:firstRow="0" w:lastRow="0" w:firstColumn="0" w:lastColumn="0" w:oddVBand="0" w:evenVBand="0" w:oddHBand="1" w:evenHBand="0" w:firstRowFirstColumn="0" w:firstRowLastColumn="0" w:lastRowFirstColumn="0" w:lastRowLastColumn="0"/>
            </w:pPr>
            <w:r w:rsidRPr="00124F43">
              <w:t xml:space="preserve">N: </w:t>
            </w:r>
            <w:r w:rsidR="000142D4">
              <w:t>076 377 09 73</w:t>
            </w:r>
          </w:p>
        </w:tc>
      </w:tr>
    </w:tbl>
    <w:p w:rsidR="006138FE" w:rsidRPr="00124F43" w:rsidRDefault="006138FE" w:rsidP="006138FE"/>
    <w:p w:rsidR="003B2BA8" w:rsidRPr="00124F43" w:rsidRDefault="003B2BA8" w:rsidP="003B2BA8">
      <w:pPr>
        <w:pStyle w:val="berschrift2"/>
        <w:rPr>
          <w:rFonts w:asciiTheme="minorHAnsi" w:hAnsiTheme="minorHAnsi"/>
        </w:rPr>
      </w:pPr>
      <w:bookmarkStart w:id="4" w:name="_Toc384633153"/>
      <w:r w:rsidRPr="00124F43">
        <w:rPr>
          <w:rFonts w:asciiTheme="minorHAnsi" w:hAnsiTheme="minorHAnsi"/>
        </w:rPr>
        <w:t>Durchführungstage</w:t>
      </w:r>
      <w:bookmarkEnd w:id="4"/>
    </w:p>
    <w:p w:rsidR="003B2BA8" w:rsidRPr="00124F43" w:rsidRDefault="003B2BA8" w:rsidP="003B2BA8"/>
    <w:p w:rsidR="003B2BA8" w:rsidRPr="00124F43" w:rsidRDefault="00002E6B" w:rsidP="003B2BA8">
      <w:r>
        <w:t>31.03.2014 – 16</w:t>
      </w:r>
      <w:r w:rsidR="003B2BA8" w:rsidRPr="00124F43">
        <w:t>.0</w:t>
      </w:r>
      <w:r>
        <w:t>4</w:t>
      </w:r>
      <w:r w:rsidR="003B2BA8" w:rsidRPr="00124F43">
        <w:t>.2014</w:t>
      </w:r>
    </w:p>
    <w:p w:rsidR="003B2BA8" w:rsidRPr="00124F43" w:rsidRDefault="003B2BA8" w:rsidP="003B2BA8"/>
    <w:tbl>
      <w:tblPr>
        <w:tblStyle w:val="HelleListe-Akzent1"/>
        <w:tblW w:w="0" w:type="auto"/>
        <w:tblLook w:val="04A0" w:firstRow="1" w:lastRow="0" w:firstColumn="1" w:lastColumn="0" w:noHBand="0" w:noVBand="1"/>
      </w:tblPr>
      <w:tblGrid>
        <w:gridCol w:w="959"/>
        <w:gridCol w:w="1559"/>
        <w:gridCol w:w="6694"/>
      </w:tblGrid>
      <w:tr w:rsidR="003B2BA8"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Tage:</w:t>
            </w:r>
          </w:p>
        </w:tc>
        <w:tc>
          <w:tcPr>
            <w:tcW w:w="1559"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Datum:</w:t>
            </w:r>
          </w:p>
        </w:tc>
        <w:tc>
          <w:tcPr>
            <w:tcW w:w="6694" w:type="dxa"/>
          </w:tcPr>
          <w:p w:rsidR="003B2BA8" w:rsidRPr="00124F43" w:rsidRDefault="003B2BA8" w:rsidP="00234547">
            <w:pPr>
              <w:cnfStyle w:val="100000000000" w:firstRow="1" w:lastRow="0" w:firstColumn="0" w:lastColumn="0" w:oddVBand="0" w:evenVBand="0" w:oddHBand="0" w:evenHBand="0" w:firstRowFirstColumn="0" w:firstRowLastColumn="0" w:lastRowFirstColumn="0" w:lastRowLastColumn="0"/>
            </w:pPr>
            <w:r w:rsidRPr="00124F43">
              <w:t>Bemerkung:</w:t>
            </w: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31</w:t>
            </w:r>
            <w:r w:rsidR="003B2BA8" w:rsidRPr="00124F43">
              <w:t>.03.2014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r w:rsidRPr="00124F43">
              <w:t>Beginn / 1.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2.Tag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3.Tag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03.04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4.Tag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04.04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5.Tag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07.04</w:t>
            </w:r>
            <w:r w:rsidR="003B2BA8" w:rsidRPr="00124F43">
              <w:t>.2014</w:t>
            </w:r>
          </w:p>
        </w:tc>
        <w:tc>
          <w:tcPr>
            <w:tcW w:w="6694"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rsidRPr="00124F43">
              <w:t>2. Expertenbesuch</w:t>
            </w: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6.Tag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09.04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7.Tag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10.04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8.Tag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11.04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p>
        </w:tc>
      </w:tr>
      <w:tr w:rsidR="003B2BA8"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9.Tag</w:t>
            </w:r>
          </w:p>
        </w:tc>
        <w:tc>
          <w:tcPr>
            <w:tcW w:w="1559" w:type="dxa"/>
          </w:tcPr>
          <w:p w:rsidR="003B2BA8" w:rsidRPr="00124F43" w:rsidRDefault="00002E6B" w:rsidP="00234547">
            <w:pPr>
              <w:cnfStyle w:val="000000100000" w:firstRow="0" w:lastRow="0" w:firstColumn="0" w:lastColumn="0" w:oddVBand="0" w:evenVBand="0" w:oddHBand="1" w:evenHBand="0" w:firstRowFirstColumn="0" w:firstRowLastColumn="0" w:lastRowFirstColumn="0" w:lastRowLastColumn="0"/>
            </w:pPr>
            <w:r>
              <w:t>14.04</w:t>
            </w:r>
            <w:r w:rsidR="003B2BA8" w:rsidRPr="00124F43">
              <w:t>.2014</w:t>
            </w:r>
          </w:p>
        </w:tc>
        <w:tc>
          <w:tcPr>
            <w:tcW w:w="6694" w:type="dxa"/>
          </w:tcPr>
          <w:p w:rsidR="003B2BA8" w:rsidRPr="00124F43" w:rsidRDefault="003B2BA8" w:rsidP="00234547">
            <w:pPr>
              <w:cnfStyle w:val="000000100000" w:firstRow="0" w:lastRow="0" w:firstColumn="0" w:lastColumn="0" w:oddVBand="0" w:evenVBand="0" w:oddHBand="1" w:evenHBand="0" w:firstRowFirstColumn="0" w:firstRowLastColumn="0" w:lastRowFirstColumn="0" w:lastRowLastColumn="0"/>
            </w:pPr>
          </w:p>
        </w:tc>
      </w:tr>
      <w:tr w:rsidR="003B2BA8" w:rsidRPr="00124F43" w:rsidTr="00234547">
        <w:tc>
          <w:tcPr>
            <w:cnfStyle w:val="001000000000" w:firstRow="0" w:lastRow="0" w:firstColumn="1" w:lastColumn="0" w:oddVBand="0" w:evenVBand="0" w:oddHBand="0" w:evenHBand="0" w:firstRowFirstColumn="0" w:firstRowLastColumn="0" w:lastRowFirstColumn="0" w:lastRowLastColumn="0"/>
            <w:tcW w:w="959" w:type="dxa"/>
          </w:tcPr>
          <w:p w:rsidR="003B2BA8" w:rsidRPr="00124F43" w:rsidRDefault="003B2BA8" w:rsidP="00234547">
            <w:r w:rsidRPr="00124F43">
              <w:t>10 Tag</w:t>
            </w:r>
          </w:p>
        </w:tc>
        <w:tc>
          <w:tcPr>
            <w:tcW w:w="1559" w:type="dxa"/>
          </w:tcPr>
          <w:p w:rsidR="003B2BA8" w:rsidRPr="00124F43" w:rsidRDefault="00002E6B" w:rsidP="00234547">
            <w:pPr>
              <w:cnfStyle w:val="000000000000" w:firstRow="0" w:lastRow="0" w:firstColumn="0" w:lastColumn="0" w:oddVBand="0" w:evenVBand="0" w:oddHBand="0" w:evenHBand="0" w:firstRowFirstColumn="0" w:firstRowLastColumn="0" w:lastRowFirstColumn="0" w:lastRowLastColumn="0"/>
            </w:pPr>
            <w:r>
              <w:t>16.04</w:t>
            </w:r>
            <w:r w:rsidR="003B2BA8" w:rsidRPr="00124F43">
              <w:t>.2014</w:t>
            </w:r>
          </w:p>
        </w:tc>
        <w:tc>
          <w:tcPr>
            <w:tcW w:w="6694" w:type="dxa"/>
          </w:tcPr>
          <w:p w:rsidR="003B2BA8" w:rsidRPr="00124F43" w:rsidRDefault="003B2BA8" w:rsidP="00234547">
            <w:pPr>
              <w:cnfStyle w:val="000000000000" w:firstRow="0" w:lastRow="0" w:firstColumn="0" w:lastColumn="0" w:oddVBand="0" w:evenVBand="0" w:oddHBand="0" w:evenHBand="0" w:firstRowFirstColumn="0" w:firstRowLastColumn="0" w:lastRowFirstColumn="0" w:lastRowLastColumn="0"/>
            </w:pPr>
            <w:r w:rsidRPr="00124F43">
              <w:t>Abgabe</w:t>
            </w:r>
            <w:r w:rsidR="00C22B59" w:rsidRPr="00124F43">
              <w:t xml:space="preserve"> 18 Uhr</w:t>
            </w:r>
          </w:p>
        </w:tc>
      </w:tr>
    </w:tbl>
    <w:p w:rsidR="003B2BA8" w:rsidRPr="00124F43" w:rsidRDefault="003B2BA8" w:rsidP="003B2BA8"/>
    <w:p w:rsidR="003B2BA8" w:rsidRPr="00124F43" w:rsidRDefault="003B2BA8" w:rsidP="003B2BA8">
      <w:pPr>
        <w:sectPr w:rsidR="003B2BA8" w:rsidRPr="00124F43" w:rsidSect="003B1B07">
          <w:headerReference w:type="default" r:id="rId9"/>
          <w:footerReference w:type="default" r:id="rId10"/>
          <w:headerReference w:type="first" r:id="rId11"/>
          <w:footerReference w:type="first" r:id="rId12"/>
          <w:pgSz w:w="11906" w:h="16838"/>
          <w:pgMar w:top="993" w:right="1417" w:bottom="1134" w:left="1417" w:header="708" w:footer="708" w:gutter="0"/>
          <w:pgNumType w:start="0"/>
          <w:cols w:space="708"/>
          <w:titlePg/>
          <w:docGrid w:linePitch="360"/>
        </w:sectPr>
      </w:pPr>
    </w:p>
    <w:p w:rsidR="006138FE" w:rsidRPr="00124F43" w:rsidRDefault="00B00DAF" w:rsidP="006138FE">
      <w:pPr>
        <w:pStyle w:val="berschrift2"/>
        <w:rPr>
          <w:rFonts w:asciiTheme="minorHAnsi" w:hAnsiTheme="minorHAnsi"/>
        </w:rPr>
      </w:pPr>
      <w:bookmarkStart w:id="5" w:name="_Toc384633154"/>
      <w:r w:rsidRPr="00124F43">
        <w:rPr>
          <w:rFonts w:asciiTheme="minorHAnsi" w:hAnsiTheme="minorHAnsi"/>
        </w:rPr>
        <w:lastRenderedPageBreak/>
        <w:t>Thematik</w:t>
      </w:r>
      <w:bookmarkEnd w:id="5"/>
      <w:r w:rsidRPr="00124F43">
        <w:rPr>
          <w:rFonts w:asciiTheme="minorHAnsi" w:hAnsiTheme="minorHAnsi"/>
        </w:rPr>
        <w:t xml:space="preserve"> </w:t>
      </w:r>
    </w:p>
    <w:p w:rsidR="00B807D4" w:rsidRDefault="00002E6B" w:rsidP="00B807D4">
      <w:r w:rsidRPr="00002E6B">
        <w:t>Entwicklung eines Systems, um die Kundenanfragen oder Arbeiten strukturi</w:t>
      </w:r>
      <w:r>
        <w:t>ert zu verwalten.</w:t>
      </w:r>
    </w:p>
    <w:p w:rsidR="001869CE" w:rsidRPr="00124F43" w:rsidRDefault="001869CE" w:rsidP="00B807D4"/>
    <w:p w:rsidR="00B00DAF" w:rsidRPr="00124F43" w:rsidRDefault="00B00DAF" w:rsidP="00B00DAF">
      <w:pPr>
        <w:pStyle w:val="berschrift2"/>
        <w:rPr>
          <w:rFonts w:asciiTheme="minorHAnsi" w:hAnsiTheme="minorHAnsi"/>
        </w:rPr>
      </w:pPr>
      <w:bookmarkStart w:id="6" w:name="_Toc384633155"/>
      <w:r w:rsidRPr="00124F43">
        <w:rPr>
          <w:rFonts w:asciiTheme="minorHAnsi" w:hAnsiTheme="minorHAnsi"/>
        </w:rPr>
        <w:t>Klassierung</w:t>
      </w:r>
      <w:bookmarkEnd w:id="6"/>
      <w:r w:rsidRPr="00124F43">
        <w:rPr>
          <w:rFonts w:asciiTheme="minorHAnsi" w:hAnsiTheme="minorHAnsi"/>
        </w:rPr>
        <w:t xml:space="preserve"> </w:t>
      </w:r>
    </w:p>
    <w:p w:rsidR="00002E6B" w:rsidRDefault="00002E6B" w:rsidP="00002E6B">
      <w:pPr>
        <w:pStyle w:val="Listenabsatz"/>
        <w:numPr>
          <w:ilvl w:val="0"/>
          <w:numId w:val="16"/>
        </w:numPr>
      </w:pPr>
      <w:r>
        <w:t>Applikationsentwicklung prozedural</w:t>
      </w:r>
    </w:p>
    <w:p w:rsidR="00002E6B" w:rsidRDefault="00002E6B" w:rsidP="00002E6B">
      <w:pPr>
        <w:pStyle w:val="Listenabsatz"/>
        <w:numPr>
          <w:ilvl w:val="0"/>
          <w:numId w:val="16"/>
        </w:numPr>
      </w:pPr>
      <w:r>
        <w:t>MS Windows</w:t>
      </w:r>
    </w:p>
    <w:p w:rsidR="001869CE" w:rsidRPr="00124F43" w:rsidRDefault="00002E6B" w:rsidP="001869CE">
      <w:pPr>
        <w:pStyle w:val="Listenabsatz"/>
        <w:numPr>
          <w:ilvl w:val="0"/>
          <w:numId w:val="16"/>
        </w:numPr>
      </w:pPr>
      <w:r>
        <w:t>Visual Basic / VBA / VB.net</w:t>
      </w:r>
    </w:p>
    <w:p w:rsidR="00B807D4" w:rsidRPr="00124F43" w:rsidRDefault="00B807D4" w:rsidP="00B807D4">
      <w:pPr>
        <w:pStyle w:val="berschrift2"/>
        <w:rPr>
          <w:rFonts w:asciiTheme="minorHAnsi" w:hAnsiTheme="minorHAnsi"/>
        </w:rPr>
      </w:pPr>
      <w:bookmarkStart w:id="7" w:name="_Toc384633156"/>
      <w:r w:rsidRPr="00124F43">
        <w:rPr>
          <w:rFonts w:asciiTheme="minorHAnsi" w:hAnsiTheme="minorHAnsi"/>
        </w:rPr>
        <w:t>Titel der Facharbeit</w:t>
      </w:r>
      <w:bookmarkEnd w:id="7"/>
    </w:p>
    <w:p w:rsidR="00B81509" w:rsidRDefault="00002E6B" w:rsidP="00B00DAF">
      <w:r w:rsidRPr="00002E6B">
        <w:t>Intranet mit SQL-Anbindung</w:t>
      </w:r>
    </w:p>
    <w:p w:rsidR="001869CE" w:rsidRPr="00124F43" w:rsidRDefault="001869CE" w:rsidP="00B00DAF"/>
    <w:p w:rsidR="00B807D4" w:rsidRPr="00124F43" w:rsidRDefault="00B807D4" w:rsidP="00B807D4">
      <w:pPr>
        <w:pStyle w:val="berschrift2"/>
        <w:rPr>
          <w:rFonts w:asciiTheme="minorHAnsi" w:hAnsiTheme="minorHAnsi"/>
        </w:rPr>
      </w:pPr>
      <w:bookmarkStart w:id="8" w:name="_Toc384633157"/>
      <w:r w:rsidRPr="00124F43">
        <w:rPr>
          <w:rFonts w:asciiTheme="minorHAnsi" w:hAnsiTheme="minorHAnsi"/>
        </w:rPr>
        <w:t>Ausgangslage</w:t>
      </w:r>
      <w:bookmarkEnd w:id="8"/>
    </w:p>
    <w:p w:rsidR="00002E6B" w:rsidRDefault="00002E6B" w:rsidP="00002E6B">
      <w:r>
        <w:t xml:space="preserve">Das bestehende, eigene Intranet ist unflexibel und basiert auf statische </w:t>
      </w:r>
      <w:r w:rsidR="000C1F74">
        <w:t>HTML</w:t>
      </w:r>
      <w:r>
        <w:t xml:space="preserve">-Dateien. </w:t>
      </w:r>
    </w:p>
    <w:p w:rsidR="00B807D4" w:rsidRPr="00124F43" w:rsidRDefault="00002E6B" w:rsidP="00002E6B">
      <w:r>
        <w:t>Um betriebliche Informationen, welche für die Administration und technischer Kundenbetreuung benötigt werden, flexibler verwalten zu können, wird ein neues Programm programmiert. Dieses soll als Intranet-Applikation genutzt werden können. Aufgrund der SQL-Anbindung wird ein automatischer Datenaustausch mit weiteren SQL-Datenbanken bzw. weiteren internen Applikationen erfolgen können.</w:t>
      </w:r>
    </w:p>
    <w:p w:rsidR="00060392" w:rsidRPr="00124F43" w:rsidRDefault="00060392" w:rsidP="00060392">
      <w:r w:rsidRPr="00124F43">
        <w:br w:type="page"/>
      </w:r>
    </w:p>
    <w:p w:rsidR="00060392" w:rsidRPr="00124F43" w:rsidRDefault="00060392" w:rsidP="00060392"/>
    <w:p w:rsidR="00060392" w:rsidRPr="00124F43" w:rsidRDefault="00060392" w:rsidP="00060392">
      <w:pPr>
        <w:pStyle w:val="berschrift2"/>
        <w:rPr>
          <w:rFonts w:asciiTheme="minorHAnsi" w:hAnsiTheme="minorHAnsi"/>
        </w:rPr>
      </w:pPr>
      <w:bookmarkStart w:id="9" w:name="_Toc384633158"/>
      <w:r w:rsidRPr="00124F43">
        <w:rPr>
          <w:rFonts w:asciiTheme="minorHAnsi" w:hAnsiTheme="minorHAnsi"/>
        </w:rPr>
        <w:t>Detaillierte Aufgabenstellung</w:t>
      </w:r>
      <w:bookmarkEnd w:id="9"/>
    </w:p>
    <w:p w:rsidR="00002E6B" w:rsidRDefault="00002E6B" w:rsidP="00002E6B">
      <w:r>
        <w:t>Basis für die nachfolgenden Arbeiten bilden die Vorgaben ‚</w:t>
      </w:r>
      <w:proofErr w:type="spellStart"/>
      <w:r>
        <w:t>Anforderungen_Intranet_Atrix</w:t>
      </w:r>
      <w:proofErr w:type="spellEnd"/>
      <w:r>
        <w:t>“ (Anforderungskatalog) und die „</w:t>
      </w:r>
      <w:proofErr w:type="spellStart"/>
      <w:r>
        <w:t>Programmierrichtlinien_Atrix</w:t>
      </w:r>
      <w:proofErr w:type="spellEnd"/>
      <w:r>
        <w:t>“. Der Anforderungskatalog beinhaltet die Anwendungsanalyse (</w:t>
      </w:r>
      <w:proofErr w:type="spellStart"/>
      <w:r>
        <w:t>Use</w:t>
      </w:r>
      <w:proofErr w:type="spellEnd"/>
      <w:r>
        <w:t xml:space="preserve"> Case, Feldbeschreibungen und Testvorgehen).</w:t>
      </w:r>
    </w:p>
    <w:p w:rsidR="00060392" w:rsidRDefault="00002E6B" w:rsidP="00002E6B">
      <w:pPr>
        <w:rPr>
          <w:rFonts w:cs="Arial"/>
        </w:rPr>
      </w:pPr>
      <w:r>
        <w:t>Nachstehend ergänzende Punkte zum Anforderungskatalog.</w:t>
      </w:r>
    </w:p>
    <w:p w:rsidR="00002E6B" w:rsidRPr="00124F43" w:rsidRDefault="00002E6B" w:rsidP="00060392">
      <w:pPr>
        <w:rPr>
          <w:rFonts w:cs="Arial"/>
        </w:rPr>
      </w:pPr>
    </w:p>
    <w:p w:rsidR="00002E6B" w:rsidRDefault="00002E6B" w:rsidP="00002E6B">
      <w:pPr>
        <w:pStyle w:val="berschrift3"/>
      </w:pPr>
      <w:bookmarkStart w:id="10" w:name="_Toc384633159"/>
      <w:r>
        <w:t>Planungsarbeiten:</w:t>
      </w:r>
      <w:bookmarkEnd w:id="10"/>
    </w:p>
    <w:p w:rsidR="00002E6B" w:rsidRDefault="00002E6B" w:rsidP="00002E6B">
      <w:r>
        <w:t>•</w:t>
      </w:r>
      <w:r>
        <w:tab/>
        <w:t xml:space="preserve">Erstellen und nachführen eines Projektplanes mit MS Project. Die 10 Tage IPA sind tagesgenau verplant. </w:t>
      </w:r>
    </w:p>
    <w:p w:rsidR="00002E6B" w:rsidRDefault="00002E6B" w:rsidP="00002E6B">
      <w:r>
        <w:t>•</w:t>
      </w:r>
      <w:r>
        <w:tab/>
        <w:t>Erstellen einer Word-Dokumentenvorlage mit der Dokumentenstruktur für die IPA-Dokumentation. Die Dokumentenvorlage muss ein Inhaltsverzeichnis haben, welches sich aufgrund der Gliederungsstufen 1 – 4 erstellen bzw. aktualisieren lässt. Zudem soll ein Abbildverzeichnis erstellt bzw. aktualisiert werden können.</w:t>
      </w:r>
    </w:p>
    <w:p w:rsidR="00002E6B" w:rsidRDefault="00002E6B" w:rsidP="00002E6B">
      <w:r>
        <w:t>Design/Analyse:</w:t>
      </w:r>
    </w:p>
    <w:p w:rsidR="00002E6B" w:rsidRDefault="00002E6B" w:rsidP="00002E6B">
      <w:r>
        <w:t>•</w:t>
      </w:r>
      <w:r>
        <w:tab/>
        <w:t xml:space="preserve">Aufgrund der Anforderungen (Vorgabe) ein </w:t>
      </w:r>
      <w:proofErr w:type="spellStart"/>
      <w:r>
        <w:t>Entity</w:t>
      </w:r>
      <w:proofErr w:type="spellEnd"/>
      <w:r>
        <w:t xml:space="preserve"> Relation </w:t>
      </w:r>
      <w:proofErr w:type="spellStart"/>
      <w:r>
        <w:t>Diagram</w:t>
      </w:r>
      <w:proofErr w:type="spellEnd"/>
      <w:r>
        <w:t xml:space="preserve"> (ERD) erstellen, dass im Minimum das Kapitel ‚Funktionalität‘ aus dem Anforderungskatalog abbildet.</w:t>
      </w:r>
    </w:p>
    <w:p w:rsidR="00002E6B" w:rsidRDefault="00002E6B" w:rsidP="00002E6B">
      <w:r>
        <w:t>•</w:t>
      </w:r>
      <w:r>
        <w:tab/>
        <w:t>Erstellen einer GUI-Vorlage. Die wesentlichen Elemente der Applikation (Navigations-, Such-, Übersichts- und Bearbeitungselemente müssen definiert und positioniert werden. Unabhängig der darzustellenden Daten werden immer die gleichen Elemente in der Applikation verwendet.</w:t>
      </w:r>
    </w:p>
    <w:p w:rsidR="001869CE" w:rsidRDefault="001869CE" w:rsidP="00002E6B"/>
    <w:p w:rsidR="00002E6B" w:rsidRDefault="00002E6B" w:rsidP="00002E6B">
      <w:pPr>
        <w:pStyle w:val="berschrift3"/>
      </w:pPr>
      <w:bookmarkStart w:id="11" w:name="_Toc384633160"/>
      <w:r>
        <w:t>Realisierung:</w:t>
      </w:r>
      <w:bookmarkEnd w:id="11"/>
    </w:p>
    <w:p w:rsidR="00002E6B" w:rsidRDefault="00002E6B" w:rsidP="00002E6B">
      <w:r>
        <w:t>•</w:t>
      </w:r>
      <w:r>
        <w:tab/>
        <w:t xml:space="preserve">Aufgrund des erstellten ERDs wird eine neue Datenbank in Microsoft SQL erstellt. Nach Möglichkeit soll die Tabellenstruktur bis zur 3. Normalisierungsstufe erstellt werden. </w:t>
      </w:r>
    </w:p>
    <w:p w:rsidR="00002E6B" w:rsidRDefault="00002E6B" w:rsidP="00002E6B">
      <w:r>
        <w:t>•</w:t>
      </w:r>
      <w:r>
        <w:tab/>
        <w:t>Sämtliche Windows-Domänenbenutzer haben Lese-, Lösch-, Ausführungs- und Schreibrechte für die neue Datenbank.</w:t>
      </w:r>
    </w:p>
    <w:p w:rsidR="00002E6B" w:rsidRDefault="00002E6B" w:rsidP="00002E6B">
      <w:r>
        <w:t>•</w:t>
      </w:r>
      <w:r>
        <w:tab/>
        <w:t>Programmierung sämtlicher Anforderungen und Klassendefinition aus der Vorarbeit. Programmiert wird mit Visual Basic mit der Programmierumgebung Visual Studio 2012.</w:t>
      </w:r>
    </w:p>
    <w:p w:rsidR="00002E6B" w:rsidRDefault="00002E6B" w:rsidP="00002E6B">
      <w:r>
        <w:t>•</w:t>
      </w:r>
      <w:r>
        <w:tab/>
        <w:t xml:space="preserve">Die Architektur basiert auf einem 3-Schichten-Modell: Datenschicht (Datenhaltung), Programmschicht (Präsentation) und Logikschicht (Businesslogikschicht) beinhalten. </w:t>
      </w:r>
    </w:p>
    <w:p w:rsidR="00002E6B" w:rsidRDefault="00002E6B" w:rsidP="00002E6B">
      <w:r>
        <w:t>•</w:t>
      </w:r>
      <w:r>
        <w:tab/>
        <w:t>Installation und Konfiguration der Software auf dem bestehenden, internen IIS-Server. Die Applikation wird ausschliesslich im internen Firmennetz und von allen Anwendern angewendet. Eine Verschlüsselung der Übertragung oder ein separates Anmeldeprozedere ist nicht umzusetzen.</w:t>
      </w:r>
    </w:p>
    <w:p w:rsidR="00002E6B" w:rsidRDefault="00002E6B" w:rsidP="00002E6B">
      <w:r>
        <w:t>•</w:t>
      </w:r>
      <w:r>
        <w:tab/>
        <w:t xml:space="preserve">Die Verschlüsselung und Entschlüsselung muss als </w:t>
      </w:r>
      <w:proofErr w:type="spellStart"/>
      <w:r>
        <w:t>Stored</w:t>
      </w:r>
      <w:proofErr w:type="spellEnd"/>
      <w:r>
        <w:t xml:space="preserve"> </w:t>
      </w:r>
      <w:proofErr w:type="spellStart"/>
      <w:r>
        <w:t>Procedure</w:t>
      </w:r>
      <w:proofErr w:type="spellEnd"/>
      <w:r>
        <w:t xml:space="preserve"> (SP in T-SQL) oder als Tabellen-Trigger umgesetzt werden; um ein Passwort verschlüsselt in einer Tabelle bzw. Feld abzulegen, wird eine SP oder ein Trigger angewendet. Muss das Passwort als Klartext ausgewiesen werden, wird dies mit einer eigene SP umgesetzt.</w:t>
      </w:r>
    </w:p>
    <w:p w:rsidR="00002E6B" w:rsidRDefault="00002E6B" w:rsidP="00002E6B">
      <w:r>
        <w:br w:type="page"/>
      </w:r>
    </w:p>
    <w:p w:rsidR="00002E6B" w:rsidRDefault="00002E6B" w:rsidP="00002E6B">
      <w:pPr>
        <w:pStyle w:val="berschrift3"/>
      </w:pPr>
      <w:bookmarkStart w:id="12" w:name="_Toc384633161"/>
      <w:proofErr w:type="spellStart"/>
      <w:r>
        <w:lastRenderedPageBreak/>
        <w:t>Testing</w:t>
      </w:r>
      <w:proofErr w:type="spellEnd"/>
      <w:r>
        <w:t>:</w:t>
      </w:r>
      <w:bookmarkEnd w:id="12"/>
    </w:p>
    <w:p w:rsidR="001869CE" w:rsidRDefault="00002E6B" w:rsidP="00002E6B">
      <w:r>
        <w:t>•</w:t>
      </w:r>
      <w:r>
        <w:tab/>
        <w:t>Beschreibung im Anforderungskatalog</w:t>
      </w:r>
    </w:p>
    <w:p w:rsidR="00002E6B" w:rsidRDefault="00002E6B" w:rsidP="00002E6B">
      <w:pPr>
        <w:pStyle w:val="berschrift3"/>
      </w:pPr>
      <w:bookmarkStart w:id="13" w:name="_Toc384633162"/>
      <w:r>
        <w:t>Dokumentation:</w:t>
      </w:r>
      <w:bookmarkEnd w:id="13"/>
    </w:p>
    <w:p w:rsidR="00002E6B" w:rsidRDefault="00002E6B" w:rsidP="00002E6B">
      <w:r>
        <w:t>• Die der IPA-Dokumentation soll u.a. die nachfolgenden Punkte enthalten:</w:t>
      </w:r>
    </w:p>
    <w:p w:rsidR="00002E6B" w:rsidRDefault="00002E6B" w:rsidP="00002E6B">
      <w:r>
        <w:t>-</w:t>
      </w:r>
      <w:r>
        <w:tab/>
        <w:t>das ERD</w:t>
      </w:r>
    </w:p>
    <w:p w:rsidR="00002E6B" w:rsidRDefault="00002E6B" w:rsidP="00002E6B">
      <w:r>
        <w:t>-</w:t>
      </w:r>
      <w:r>
        <w:tab/>
        <w:t xml:space="preserve">alle </w:t>
      </w:r>
      <w:proofErr w:type="spellStart"/>
      <w:r>
        <w:t>Use</w:t>
      </w:r>
      <w:proofErr w:type="spellEnd"/>
      <w:r>
        <w:t xml:space="preserve"> Cases</w:t>
      </w:r>
    </w:p>
    <w:p w:rsidR="00002E6B" w:rsidRDefault="00002E6B" w:rsidP="00002E6B">
      <w:r>
        <w:t>-</w:t>
      </w:r>
      <w:r>
        <w:tab/>
        <w:t>Klassendefinition (Klassendiagramm)</w:t>
      </w:r>
    </w:p>
    <w:p w:rsidR="00002E6B" w:rsidRDefault="00002E6B" w:rsidP="00002E6B">
      <w:r>
        <w:t>-</w:t>
      </w:r>
      <w:r>
        <w:tab/>
        <w:t>Beschreibung der Schnittstellen</w:t>
      </w:r>
    </w:p>
    <w:p w:rsidR="00002E6B" w:rsidRDefault="00002E6B" w:rsidP="00002E6B">
      <w:r>
        <w:t>-</w:t>
      </w:r>
      <w:r>
        <w:tab/>
        <w:t>Programmverweise mit Versionsangabe</w:t>
      </w:r>
    </w:p>
    <w:p w:rsidR="00002E6B" w:rsidRDefault="00002E6B" w:rsidP="00002E6B">
      <w:r>
        <w:t>-</w:t>
      </w:r>
      <w:r>
        <w:tab/>
        <w:t xml:space="preserve">Ablagestruktur des </w:t>
      </w:r>
      <w:proofErr w:type="spellStart"/>
      <w:r>
        <w:t>Sourcecode</w:t>
      </w:r>
      <w:proofErr w:type="spellEnd"/>
      <w:r>
        <w:t xml:space="preserve"> (im Filesystem)</w:t>
      </w:r>
    </w:p>
    <w:p w:rsidR="00002E6B" w:rsidRDefault="00002E6B" w:rsidP="00002E6B">
      <w:r>
        <w:t>-</w:t>
      </w:r>
      <w:r>
        <w:tab/>
        <w:t>Installationsanleitung IIS</w:t>
      </w:r>
    </w:p>
    <w:p w:rsidR="00002E6B" w:rsidRDefault="00002E6B" w:rsidP="00002E6B">
      <w:r>
        <w:t>-</w:t>
      </w:r>
      <w:r>
        <w:tab/>
        <w:t>Allfällige Zugangsdaten für den Betrieb und Installation</w:t>
      </w:r>
    </w:p>
    <w:p w:rsidR="00060392" w:rsidRPr="00124F43" w:rsidRDefault="00060392" w:rsidP="00060392">
      <w:pPr>
        <w:pStyle w:val="berschrift2"/>
        <w:rPr>
          <w:rFonts w:asciiTheme="minorHAnsi" w:hAnsiTheme="minorHAnsi"/>
        </w:rPr>
      </w:pPr>
      <w:bookmarkStart w:id="14" w:name="_Toc384633163"/>
      <w:r w:rsidRPr="00124F43">
        <w:rPr>
          <w:rFonts w:asciiTheme="minorHAnsi" w:hAnsiTheme="minorHAnsi"/>
        </w:rPr>
        <w:t>Mittel und Methoden</w:t>
      </w:r>
      <w:bookmarkEnd w:id="14"/>
    </w:p>
    <w:p w:rsidR="00002E6B" w:rsidRDefault="00002E6B" w:rsidP="00002E6B">
      <w:pPr>
        <w:pStyle w:val="berschrift3"/>
      </w:pPr>
      <w:bookmarkStart w:id="15" w:name="_Toc384633164"/>
      <w:r>
        <w:t>Hardware</w:t>
      </w:r>
      <w:bookmarkEnd w:id="15"/>
    </w:p>
    <w:p w:rsidR="00002E6B" w:rsidRDefault="00002E6B" w:rsidP="00002E6B">
      <w:pPr>
        <w:pStyle w:val="Listenabsatz"/>
        <w:numPr>
          <w:ilvl w:val="0"/>
          <w:numId w:val="19"/>
        </w:numPr>
      </w:pPr>
      <w:r>
        <w:t xml:space="preserve">Entwicklungs-PC </w:t>
      </w:r>
    </w:p>
    <w:p w:rsidR="00002E6B" w:rsidRDefault="00002E6B" w:rsidP="00002E6B">
      <w:pPr>
        <w:pStyle w:val="berschrift3"/>
      </w:pPr>
      <w:bookmarkStart w:id="16" w:name="_Toc384633165"/>
      <w:r>
        <w:t>Software</w:t>
      </w:r>
      <w:bookmarkEnd w:id="16"/>
      <w:r>
        <w:t xml:space="preserve"> </w:t>
      </w:r>
    </w:p>
    <w:p w:rsidR="00002E6B" w:rsidRDefault="00002E6B" w:rsidP="00002E6B">
      <w:pPr>
        <w:pStyle w:val="Listenabsatz"/>
        <w:numPr>
          <w:ilvl w:val="0"/>
          <w:numId w:val="18"/>
        </w:numPr>
      </w:pPr>
      <w:r>
        <w:t>Visual Studio 2012, Programmiersprache Visual Basic</w:t>
      </w:r>
    </w:p>
    <w:p w:rsidR="00002E6B" w:rsidRDefault="00002E6B" w:rsidP="00002E6B">
      <w:pPr>
        <w:pStyle w:val="Listenabsatz"/>
        <w:numPr>
          <w:ilvl w:val="0"/>
          <w:numId w:val="18"/>
        </w:numPr>
      </w:pPr>
      <w:r>
        <w:t>SQL Server 2012 mit einer gemeinsamen Entwicklungsinstanz</w:t>
      </w:r>
    </w:p>
    <w:p w:rsidR="00002E6B" w:rsidRPr="00BC27F9" w:rsidRDefault="00002E6B" w:rsidP="00002E6B">
      <w:pPr>
        <w:pStyle w:val="Listenabsatz"/>
        <w:numPr>
          <w:ilvl w:val="0"/>
          <w:numId w:val="18"/>
        </w:numPr>
        <w:rPr>
          <w:lang w:val="fr-CH"/>
        </w:rPr>
      </w:pPr>
      <w:r w:rsidRPr="00BC27F9">
        <w:rPr>
          <w:lang w:val="fr-CH"/>
        </w:rPr>
        <w:t>MS Of</w:t>
      </w:r>
      <w:r>
        <w:rPr>
          <w:lang w:val="fr-CH"/>
        </w:rPr>
        <w:t>fice 2010/2013 (Project, W</w:t>
      </w:r>
      <w:r w:rsidRPr="00BC27F9">
        <w:rPr>
          <w:lang w:val="fr-CH"/>
        </w:rPr>
        <w:t>ord, Visio, etc.)</w:t>
      </w:r>
    </w:p>
    <w:p w:rsidR="00060392" w:rsidRPr="00124F43" w:rsidRDefault="00060392" w:rsidP="00060392">
      <w:pPr>
        <w:pStyle w:val="berschrift2"/>
        <w:rPr>
          <w:rFonts w:asciiTheme="minorHAnsi" w:hAnsiTheme="minorHAnsi"/>
        </w:rPr>
      </w:pPr>
      <w:bookmarkStart w:id="17" w:name="_Toc384633166"/>
      <w:r w:rsidRPr="00124F43">
        <w:rPr>
          <w:rFonts w:asciiTheme="minorHAnsi" w:hAnsiTheme="minorHAnsi"/>
        </w:rPr>
        <w:t>Vorarbeiten</w:t>
      </w:r>
      <w:bookmarkEnd w:id="17"/>
    </w:p>
    <w:p w:rsidR="00002E6B" w:rsidRDefault="00002E6B" w:rsidP="00002E6B">
      <w:pPr>
        <w:pStyle w:val="Listenabsatz"/>
        <w:numPr>
          <w:ilvl w:val="0"/>
          <w:numId w:val="20"/>
        </w:numPr>
      </w:pPr>
      <w:r>
        <w:t>Anforderungen für die Applikation (Intranet)</w:t>
      </w:r>
    </w:p>
    <w:p w:rsidR="00002E6B" w:rsidRPr="00BC27F9" w:rsidRDefault="00002E6B" w:rsidP="00002E6B">
      <w:pPr>
        <w:pStyle w:val="Listenabsatz"/>
        <w:numPr>
          <w:ilvl w:val="0"/>
          <w:numId w:val="20"/>
        </w:numPr>
      </w:pPr>
      <w:r>
        <w:t>Programmierrichtlinien</w:t>
      </w:r>
    </w:p>
    <w:p w:rsidR="00E03B61" w:rsidRPr="00124F43" w:rsidRDefault="00E03B61" w:rsidP="00E03B61">
      <w:pPr>
        <w:pStyle w:val="berschrift2"/>
        <w:rPr>
          <w:rFonts w:asciiTheme="minorHAnsi" w:hAnsiTheme="minorHAnsi"/>
        </w:rPr>
      </w:pPr>
      <w:bookmarkStart w:id="18" w:name="_Toc384633167"/>
      <w:r w:rsidRPr="00124F43">
        <w:rPr>
          <w:rFonts w:asciiTheme="minorHAnsi" w:hAnsiTheme="minorHAnsi"/>
        </w:rPr>
        <w:t>Firmen Standards</w:t>
      </w:r>
      <w:bookmarkEnd w:id="18"/>
    </w:p>
    <w:p w:rsidR="00E03B61" w:rsidRPr="00124F43" w:rsidRDefault="00E03B61" w:rsidP="00E03B61"/>
    <w:tbl>
      <w:tblPr>
        <w:tblStyle w:val="HelleListe-Akzent1"/>
        <w:tblW w:w="0" w:type="auto"/>
        <w:tblLook w:val="04A0" w:firstRow="1" w:lastRow="0" w:firstColumn="1" w:lastColumn="0" w:noHBand="0" w:noVBand="1"/>
      </w:tblPr>
      <w:tblGrid>
        <w:gridCol w:w="4606"/>
        <w:gridCol w:w="4606"/>
      </w:tblGrid>
      <w:tr w:rsidR="00E03B61" w:rsidRPr="00124F43" w:rsidTr="00234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E03B61" w:rsidP="00234547">
            <w:r w:rsidRPr="00124F43">
              <w:t>Komponente:</w:t>
            </w:r>
          </w:p>
        </w:tc>
        <w:tc>
          <w:tcPr>
            <w:tcW w:w="4606" w:type="dxa"/>
          </w:tcPr>
          <w:p w:rsidR="00E03B61" w:rsidRPr="00124F43" w:rsidRDefault="00E03B61" w:rsidP="00234547">
            <w:pPr>
              <w:cnfStyle w:val="100000000000" w:firstRow="1" w:lastRow="0" w:firstColumn="0" w:lastColumn="0" w:oddVBand="0" w:evenVBand="0" w:oddHBand="0" w:evenHBand="0" w:firstRowFirstColumn="0" w:firstRowLastColumn="0" w:lastRowFirstColumn="0" w:lastRowLastColumn="0"/>
            </w:pPr>
            <w:r w:rsidRPr="00124F43">
              <w:t>Beschreibung</w:t>
            </w:r>
          </w:p>
        </w:tc>
      </w:tr>
      <w:tr w:rsidR="00E03B61" w:rsidRPr="00124F43" w:rsidTr="00234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03B61" w:rsidRPr="00124F43" w:rsidRDefault="00002E6B" w:rsidP="00234547">
            <w:r w:rsidRPr="00002E6B">
              <w:t>Programmierrichtlinien</w:t>
            </w:r>
          </w:p>
        </w:tc>
        <w:tc>
          <w:tcPr>
            <w:tcW w:w="4606" w:type="dxa"/>
          </w:tcPr>
          <w:p w:rsidR="00E03B61" w:rsidRPr="00124F43" w:rsidRDefault="00002E6B" w:rsidP="00234547">
            <w:pPr>
              <w:cnfStyle w:val="000000100000" w:firstRow="0" w:lastRow="0" w:firstColumn="0" w:lastColumn="0" w:oddVBand="0" w:evenVBand="0" w:oddHBand="1" w:evenHBand="0" w:firstRowFirstColumn="0" w:firstRowLastColumn="0" w:lastRowFirstColumn="0" w:lastRowLastColumn="0"/>
            </w:pPr>
            <w:r>
              <w:t xml:space="preserve">Implementationsregeln </w:t>
            </w:r>
          </w:p>
        </w:tc>
      </w:tr>
    </w:tbl>
    <w:p w:rsidR="00E03B61" w:rsidRPr="00124F43" w:rsidRDefault="00E03B61" w:rsidP="00E03B61">
      <w:pPr>
        <w:pStyle w:val="berschrift2"/>
        <w:rPr>
          <w:rFonts w:asciiTheme="minorHAnsi" w:hAnsiTheme="minorHAnsi"/>
        </w:rPr>
      </w:pPr>
      <w:bookmarkStart w:id="19" w:name="_Toc384633168"/>
      <w:r w:rsidRPr="00124F43">
        <w:rPr>
          <w:rFonts w:asciiTheme="minorHAnsi" w:hAnsiTheme="minorHAnsi"/>
        </w:rPr>
        <w:t>Vorkenntnisse</w:t>
      </w:r>
      <w:bookmarkEnd w:id="19"/>
    </w:p>
    <w:p w:rsidR="00002E6B" w:rsidRDefault="00002E6B" w:rsidP="00002E6B">
      <w:pPr>
        <w:pStyle w:val="Listenabsatz"/>
        <w:numPr>
          <w:ilvl w:val="0"/>
          <w:numId w:val="21"/>
        </w:numPr>
      </w:pPr>
      <w:r>
        <w:t xml:space="preserve">VB.NET: Mehrere Projekte Implementiert. </w:t>
      </w:r>
    </w:p>
    <w:p w:rsidR="00002E6B" w:rsidRDefault="00002E6B" w:rsidP="00002E6B">
      <w:pPr>
        <w:pStyle w:val="Listenabsatz"/>
        <w:numPr>
          <w:ilvl w:val="0"/>
          <w:numId w:val="21"/>
        </w:numPr>
      </w:pPr>
      <w:r>
        <w:t>ASP.NET: Im vorherigem Betrieb in einigen Projekten Erweiterungen gemacht. (Grundkenntnisse)</w:t>
      </w:r>
    </w:p>
    <w:p w:rsidR="00002E6B" w:rsidRDefault="00002E6B" w:rsidP="00002E6B">
      <w:pPr>
        <w:pStyle w:val="Listenabsatz"/>
        <w:numPr>
          <w:ilvl w:val="0"/>
          <w:numId w:val="21"/>
        </w:numPr>
      </w:pPr>
      <w:r>
        <w:t>SQL: Schulkenntnisse(Theorie), sowie Kenntnisse vom Selbststudium(Theorie)</w:t>
      </w:r>
    </w:p>
    <w:p w:rsidR="00002E6B" w:rsidRDefault="00002E6B" w:rsidP="00002E6B">
      <w:pPr>
        <w:pStyle w:val="Listenabsatz"/>
        <w:numPr>
          <w:ilvl w:val="0"/>
          <w:numId w:val="21"/>
        </w:numPr>
      </w:pPr>
      <w:r>
        <w:t xml:space="preserve">IIS Konfiguration: Neu, bisher keine vergleichbare Arbeit in der Praxis gemacht. </w:t>
      </w:r>
    </w:p>
    <w:p w:rsidR="00E03B61" w:rsidRPr="00124F43" w:rsidRDefault="00002E6B" w:rsidP="00E03B61">
      <w:pPr>
        <w:pStyle w:val="Listenabsatz"/>
        <w:numPr>
          <w:ilvl w:val="0"/>
          <w:numId w:val="21"/>
        </w:numPr>
      </w:pPr>
      <w:r>
        <w:t>Visual Studio 12: Neue Version der bisherigen benutzten Umgebung.</w:t>
      </w:r>
    </w:p>
    <w:p w:rsidR="00060392" w:rsidRPr="00002E6B" w:rsidRDefault="00060392" w:rsidP="00060392">
      <w:pPr>
        <w:pStyle w:val="berschrift2"/>
        <w:rPr>
          <w:rFonts w:asciiTheme="minorHAnsi" w:hAnsiTheme="minorHAnsi"/>
        </w:rPr>
      </w:pPr>
      <w:bookmarkStart w:id="20" w:name="_Toc384633169"/>
      <w:r w:rsidRPr="00124F43">
        <w:rPr>
          <w:rFonts w:asciiTheme="minorHAnsi" w:hAnsiTheme="minorHAnsi"/>
        </w:rPr>
        <w:t>Neue Lerninhalte</w:t>
      </w:r>
      <w:bookmarkEnd w:id="20"/>
    </w:p>
    <w:p w:rsidR="00B807D4" w:rsidRPr="00002E6B" w:rsidRDefault="00002E6B" w:rsidP="00002E6B">
      <w:pPr>
        <w:pStyle w:val="Listenabsatz"/>
        <w:numPr>
          <w:ilvl w:val="0"/>
          <w:numId w:val="22"/>
        </w:numPr>
      </w:pPr>
      <w:r w:rsidRPr="00BC27F9">
        <w:t xml:space="preserve">Programmierung von </w:t>
      </w:r>
      <w:proofErr w:type="spellStart"/>
      <w:r w:rsidRPr="00BC27F9">
        <w:t>Stored</w:t>
      </w:r>
      <w:proofErr w:type="spellEnd"/>
      <w:r w:rsidRPr="00BC27F9">
        <w:t xml:space="preserve"> </w:t>
      </w:r>
      <w:proofErr w:type="spellStart"/>
      <w:r w:rsidRPr="00BC27F9">
        <w:t>Procedure</w:t>
      </w:r>
      <w:proofErr w:type="spellEnd"/>
      <w:r w:rsidRPr="00BC27F9">
        <w:t xml:space="preserve"> in T-SQL</w:t>
      </w:r>
    </w:p>
    <w:p w:rsidR="00060392" w:rsidRPr="00124F43" w:rsidRDefault="00060392" w:rsidP="00060392">
      <w:pPr>
        <w:pStyle w:val="berschrift2"/>
        <w:rPr>
          <w:rFonts w:asciiTheme="minorHAnsi" w:hAnsiTheme="minorHAnsi"/>
        </w:rPr>
      </w:pPr>
      <w:bookmarkStart w:id="21" w:name="_Toc384633170"/>
      <w:r w:rsidRPr="00124F43">
        <w:rPr>
          <w:rFonts w:asciiTheme="minorHAnsi" w:hAnsiTheme="minorHAnsi"/>
        </w:rPr>
        <w:t>Arbeiten in den letzten 6 Monaten</w:t>
      </w:r>
      <w:bookmarkEnd w:id="21"/>
    </w:p>
    <w:p w:rsidR="00A10488" w:rsidRDefault="00002E6B">
      <w:pPr>
        <w:sectPr w:rsidR="00A10488" w:rsidSect="00A10488">
          <w:pgSz w:w="11906" w:h="16838"/>
          <w:pgMar w:top="1843" w:right="1417" w:bottom="1134" w:left="1417" w:header="708" w:footer="708" w:gutter="0"/>
          <w:cols w:space="708"/>
          <w:docGrid w:linePitch="360"/>
        </w:sectPr>
      </w:pPr>
      <w:r>
        <w:t xml:space="preserve">Ich bin seit Ende Januar 2014 in der Firma </w:t>
      </w:r>
      <w:proofErr w:type="spellStart"/>
      <w:r>
        <w:t>Atrix</w:t>
      </w:r>
      <w:proofErr w:type="spellEnd"/>
      <w:r>
        <w:t xml:space="preserve"> tätig. Ich habe bisher ausschliesslich in Projekten mit VB programmiert. </w:t>
      </w:r>
    </w:p>
    <w:p w:rsidR="00530EAA" w:rsidRPr="00124F43" w:rsidRDefault="00530EAA" w:rsidP="00530EAA">
      <w:pPr>
        <w:pStyle w:val="berschrift1"/>
        <w:rPr>
          <w:rFonts w:asciiTheme="minorHAnsi" w:hAnsiTheme="minorHAnsi"/>
        </w:rPr>
      </w:pPr>
      <w:bookmarkStart w:id="22" w:name="_Toc384633171"/>
      <w:r w:rsidRPr="00124F43">
        <w:rPr>
          <w:rFonts w:asciiTheme="minorHAnsi" w:hAnsiTheme="minorHAnsi"/>
        </w:rPr>
        <w:lastRenderedPageBreak/>
        <w:t>Zeitplan</w:t>
      </w:r>
      <w:bookmarkEnd w:id="22"/>
    </w:p>
    <w:tbl>
      <w:tblPr>
        <w:tblStyle w:val="HelleListe-Akzent1"/>
        <w:tblW w:w="13907" w:type="dxa"/>
        <w:tblBorders>
          <w:insideH w:val="single" w:sz="4" w:space="0" w:color="auto"/>
          <w:insideV w:val="single" w:sz="4" w:space="0" w:color="auto"/>
        </w:tblBorders>
        <w:tblLook w:val="04A0" w:firstRow="1" w:lastRow="0" w:firstColumn="1" w:lastColumn="0" w:noHBand="0" w:noVBand="1"/>
      </w:tblPr>
      <w:tblGrid>
        <w:gridCol w:w="1526"/>
        <w:gridCol w:w="4517"/>
        <w:gridCol w:w="1830"/>
        <w:gridCol w:w="1829"/>
        <w:gridCol w:w="1963"/>
        <w:gridCol w:w="2242"/>
      </w:tblGrid>
      <w:tr w:rsidR="00BE150A" w:rsidRPr="00BE150A" w:rsidTr="00BE150A">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26" w:type="dxa"/>
            <w:hideMark/>
          </w:tcPr>
          <w:p w:rsidR="00AB2AD0" w:rsidRPr="00AB2AD0" w:rsidRDefault="00BE150A" w:rsidP="00BE150A">
            <w:pPr>
              <w:rPr>
                <w:rFonts w:ascii="Segoe UI" w:eastAsia="Times New Roman" w:hAnsi="Segoe UI" w:cs="Segoe UI"/>
                <w:b w:val="0"/>
                <w:color w:val="EEECE1" w:themeColor="background2"/>
                <w:sz w:val="24"/>
                <w:szCs w:val="18"/>
                <w:lang w:eastAsia="de-CH"/>
              </w:rPr>
            </w:pPr>
            <w:r w:rsidRPr="00BE150A">
              <w:rPr>
                <w:rFonts w:ascii="Segoe UI" w:eastAsia="Times New Roman" w:hAnsi="Segoe UI" w:cs="Segoe UI"/>
                <w:b w:val="0"/>
                <w:color w:val="EEECE1" w:themeColor="background2"/>
                <w:sz w:val="24"/>
                <w:szCs w:val="18"/>
                <w:lang w:eastAsia="de-CH"/>
              </w:rPr>
              <w:t>Abgeschl.</w:t>
            </w:r>
          </w:p>
        </w:tc>
        <w:tc>
          <w:tcPr>
            <w:tcW w:w="4517"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18"/>
                <w:lang w:eastAsia="de-CH"/>
              </w:rPr>
            </w:pPr>
            <w:r>
              <w:rPr>
                <w:rFonts w:ascii="Segoe UI" w:eastAsia="Times New Roman" w:hAnsi="Segoe UI" w:cs="Segoe UI"/>
                <w:b w:val="0"/>
                <w:sz w:val="24"/>
                <w:szCs w:val="18"/>
                <w:lang w:eastAsia="de-CH"/>
              </w:rPr>
              <w:t>Vorgangsname</w:t>
            </w:r>
          </w:p>
        </w:tc>
        <w:tc>
          <w:tcPr>
            <w:tcW w:w="1830" w:type="dxa"/>
            <w:hideMark/>
          </w:tcPr>
          <w:p w:rsidR="00BE150A" w:rsidRPr="00AB2AD0" w:rsidRDefault="00BE150A" w:rsidP="00BE150A">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18"/>
                <w:shd w:val="clear" w:color="auto" w:fill="DFE3E8"/>
                <w:lang w:eastAsia="de-CH"/>
              </w:rPr>
            </w:pPr>
            <w:r>
              <w:rPr>
                <w:rFonts w:ascii="Segoe UI" w:eastAsia="Times New Roman" w:hAnsi="Segoe UI" w:cs="Segoe UI"/>
                <w:b w:val="0"/>
                <w:color w:val="EEECE1" w:themeColor="background2"/>
                <w:sz w:val="24"/>
                <w:szCs w:val="18"/>
                <w:lang w:eastAsia="de-CH"/>
              </w:rPr>
              <w:t>Anfang</w:t>
            </w:r>
          </w:p>
        </w:tc>
        <w:tc>
          <w:tcPr>
            <w:tcW w:w="1829"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Ende</w:t>
            </w:r>
          </w:p>
        </w:tc>
        <w:tc>
          <w:tcPr>
            <w:tcW w:w="1963"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Arbeit</w:t>
            </w:r>
          </w:p>
        </w:tc>
        <w:tc>
          <w:tcPr>
            <w:tcW w:w="2242" w:type="dxa"/>
            <w:hideMark/>
          </w:tcPr>
          <w:p w:rsidR="00AB2AD0" w:rsidRPr="00AB2AD0" w:rsidRDefault="00BE150A" w:rsidP="00AB2AD0">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color w:val="EEECE1" w:themeColor="background2"/>
                <w:sz w:val="24"/>
                <w:szCs w:val="18"/>
                <w:lang w:eastAsia="de-CH"/>
              </w:rPr>
            </w:pPr>
            <w:r>
              <w:rPr>
                <w:rFonts w:ascii="Segoe UI" w:eastAsia="Times New Roman" w:hAnsi="Segoe UI" w:cs="Segoe UI"/>
                <w:b w:val="0"/>
                <w:color w:val="EEECE1" w:themeColor="background2"/>
                <w:sz w:val="24"/>
                <w:szCs w:val="18"/>
                <w:lang w:eastAsia="de-CH"/>
              </w:rPr>
              <w:t>Ist-Arbeit</w:t>
            </w:r>
          </w:p>
        </w:tc>
      </w:tr>
      <w:tr w:rsidR="00BE150A" w:rsidRPr="004E0802" w:rsidTr="00BE150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IPA 2014 - Beginn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84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20 Std.</w:t>
            </w:r>
          </w:p>
        </w:tc>
      </w:tr>
      <w:tr w:rsidR="00BE150A" w:rsidRPr="004E0802" w:rsidTr="00BE150A">
        <w:trPr>
          <w:trHeight w:val="412"/>
        </w:trPr>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Vorbereitungsphase</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Mon 31.03.14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04.04.14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4E0802"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Dokumentstruktur + Zeitplanung erstellen </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4E0802"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Versionierungstool</w:t>
            </w:r>
            <w:proofErr w:type="spellEnd"/>
            <w:r w:rsidRPr="00AB2AD0">
              <w:rPr>
                <w:rFonts w:ascii="Calibri" w:eastAsia="Times New Roman" w:hAnsi="Calibri" w:cs="Times New Roman"/>
                <w:color w:val="000000"/>
                <w:lang w:eastAsia="de-CH"/>
              </w:rPr>
              <w:t xml:space="preserve"> einrichten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 definieren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GUI Design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02.04.14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3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Klassendefinition (mit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UML Design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DB Design + Erstellen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03.04.14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04.04.14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3 Std.</w:t>
            </w:r>
          </w:p>
        </w:tc>
      </w:tr>
      <w:tr w:rsidR="00BE150A" w:rsidRPr="004E0802" w:rsidTr="00BE150A">
        <w:trPr>
          <w:trHeight w:val="432"/>
        </w:trPr>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w:t>
            </w:r>
            <w:proofErr w:type="spellStart"/>
            <w:r w:rsidRPr="00AB2AD0">
              <w:rPr>
                <w:rFonts w:ascii="Calibri" w:eastAsia="Times New Roman" w:hAnsi="Calibri" w:cs="Times New Roman"/>
                <w:b/>
                <w:bCs/>
                <w:color w:val="000000"/>
                <w:sz w:val="24"/>
                <w:lang w:eastAsia="de-CH"/>
              </w:rPr>
              <w:t>Implementationphase</w:t>
            </w:r>
            <w:proofErr w:type="spellEnd"/>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04.04.14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36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CF6047" w:rsidP="00CF6047">
            <w:pPr>
              <w:jc w:val="center"/>
              <w:rPr>
                <w:rFonts w:ascii="Calibri" w:eastAsia="Times New Roman" w:hAnsi="Calibri" w:cs="Times New Roman"/>
                <w:color w:val="92D050"/>
                <w:sz w:val="24"/>
                <w:lang w:eastAsia="de-CH"/>
              </w:rPr>
            </w:pPr>
            <w:r w:rsidRPr="00CF6047">
              <w:rPr>
                <w:rFonts w:ascii="Calibri" w:eastAsia="Times New Roman" w:hAnsi="Calibri" w:cs="Times New Roman"/>
                <w:color w:val="92D050"/>
                <w:sz w:val="24"/>
                <w:lang w:eastAsia="de-CH"/>
              </w:rPr>
              <w:sym w:font="Wingdings" w:char="F0FC"/>
            </w: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View implementieren (Frontend)</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04.04.14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Controller implementieren (Backend)</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DB mit Pseudodaten anbinden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07.04.14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09.04.14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4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Model implementieren (DB Abfragen)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09.04.14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8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die View</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den Controller</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Unittests</w:t>
            </w:r>
            <w:proofErr w:type="spellEnd"/>
            <w:r w:rsidRPr="00AB2AD0">
              <w:rPr>
                <w:rFonts w:ascii="Calibri" w:eastAsia="Times New Roman" w:hAnsi="Calibri" w:cs="Times New Roman"/>
                <w:color w:val="000000"/>
                <w:lang w:eastAsia="de-CH"/>
              </w:rPr>
              <w:t xml:space="preserve"> für das Model</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IIS konfigurieren und einrichten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Don 10.04.14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2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4E0802" w:rsidTr="00BE150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 xml:space="preserve">   </w:t>
            </w:r>
            <w:proofErr w:type="spellStart"/>
            <w:r w:rsidRPr="00AB2AD0">
              <w:rPr>
                <w:rFonts w:ascii="Calibri" w:eastAsia="Times New Roman" w:hAnsi="Calibri" w:cs="Times New Roman"/>
                <w:b/>
                <w:bCs/>
                <w:color w:val="000000"/>
                <w:sz w:val="24"/>
                <w:lang w:eastAsia="de-CH"/>
              </w:rPr>
              <w:t>Testing</w:t>
            </w:r>
            <w:proofErr w:type="spellEnd"/>
            <w:r w:rsidRPr="00AB2AD0">
              <w:rPr>
                <w:rFonts w:ascii="Calibri" w:eastAsia="Times New Roman" w:hAnsi="Calibri" w:cs="Times New Roman"/>
                <w:b/>
                <w:bCs/>
                <w:color w:val="000000"/>
                <w:sz w:val="24"/>
                <w:lang w:eastAsia="de-CH"/>
              </w:rPr>
              <w:t xml:space="preserve"> + Korrekturen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proofErr w:type="spellStart"/>
            <w:r w:rsidRPr="00AB2AD0">
              <w:rPr>
                <w:rFonts w:ascii="Calibri" w:eastAsia="Times New Roman" w:hAnsi="Calibri" w:cs="Times New Roman"/>
                <w:b/>
                <w:bCs/>
                <w:color w:val="000000"/>
                <w:sz w:val="24"/>
                <w:lang w:eastAsia="de-CH"/>
              </w:rPr>
              <w:t>Fre</w:t>
            </w:r>
            <w:proofErr w:type="spellEnd"/>
            <w:r w:rsidRPr="00AB2AD0">
              <w:rPr>
                <w:rFonts w:ascii="Calibri" w:eastAsia="Times New Roman" w:hAnsi="Calibri" w:cs="Times New Roman"/>
                <w:b/>
                <w:bCs/>
                <w:color w:val="000000"/>
                <w:sz w:val="24"/>
                <w:lang w:eastAsia="de-CH"/>
              </w:rPr>
              <w:t xml:space="preserve"> 11.04.14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22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b/>
                <w:bCs/>
                <w:color w:val="000000"/>
                <w:sz w:val="24"/>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w:t>
            </w:r>
            <w:proofErr w:type="spellStart"/>
            <w:r w:rsidRPr="00AB2AD0">
              <w:rPr>
                <w:rFonts w:ascii="Calibri" w:eastAsia="Times New Roman" w:hAnsi="Calibri" w:cs="Times New Roman"/>
                <w:color w:val="000000"/>
                <w:lang w:eastAsia="de-CH"/>
              </w:rPr>
              <w:t>Use</w:t>
            </w:r>
            <w:proofErr w:type="spellEnd"/>
            <w:r w:rsidRPr="00AB2AD0">
              <w:rPr>
                <w:rFonts w:ascii="Calibri" w:eastAsia="Times New Roman" w:hAnsi="Calibri" w:cs="Times New Roman"/>
                <w:color w:val="000000"/>
                <w:lang w:eastAsia="de-CH"/>
              </w:rPr>
              <w:t xml:space="preserve"> Cases testen</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Implementationsfehler korrigieren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proofErr w:type="spellStart"/>
            <w:r w:rsidRPr="00AB2AD0">
              <w:rPr>
                <w:rFonts w:ascii="Calibri" w:eastAsia="Times New Roman" w:hAnsi="Calibri" w:cs="Times New Roman"/>
                <w:color w:val="000000"/>
                <w:lang w:eastAsia="de-CH"/>
              </w:rPr>
              <w:t>Fre</w:t>
            </w:r>
            <w:proofErr w:type="spellEnd"/>
            <w:r w:rsidRPr="00AB2AD0">
              <w:rPr>
                <w:rFonts w:ascii="Calibri" w:eastAsia="Times New Roman" w:hAnsi="Calibri" w:cs="Times New Roman"/>
                <w:color w:val="000000"/>
                <w:lang w:eastAsia="de-CH"/>
              </w:rPr>
              <w:t xml:space="preserve"> 11.04.14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14.04.14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10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AB2AD0" w:rsidTr="00BE150A">
        <w:tc>
          <w:tcPr>
            <w:cnfStyle w:val="001000000000" w:firstRow="0" w:lastRow="0" w:firstColumn="1" w:lastColumn="0" w:oddVBand="0" w:evenVBand="0" w:oddHBand="0" w:evenHBand="0" w:firstRowFirstColumn="0" w:firstRowLastColumn="0" w:lastRowFirstColumn="0" w:lastRowLastColumn="0"/>
            <w:tcW w:w="1526" w:type="dxa"/>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 xml:space="preserve">      Dokumentation korrigieren </w:t>
            </w:r>
          </w:p>
        </w:tc>
        <w:tc>
          <w:tcPr>
            <w:tcW w:w="1830"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Mon 14.04.14</w:t>
            </w:r>
          </w:p>
        </w:tc>
        <w:tc>
          <w:tcPr>
            <w:tcW w:w="1829" w:type="dxa"/>
            <w:hideMark/>
          </w:tcPr>
          <w:p w:rsidR="00AB2AD0" w:rsidRPr="00AB2AD0" w:rsidRDefault="00AB2AD0" w:rsidP="00AB2A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Mit 16.04.14</w:t>
            </w:r>
          </w:p>
        </w:tc>
        <w:tc>
          <w:tcPr>
            <w:tcW w:w="1963"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6 Std.</w:t>
            </w:r>
          </w:p>
        </w:tc>
        <w:tc>
          <w:tcPr>
            <w:tcW w:w="2242" w:type="dxa"/>
            <w:hideMark/>
          </w:tcPr>
          <w:p w:rsidR="00AB2AD0" w:rsidRPr="00AB2AD0" w:rsidRDefault="00AB2AD0" w:rsidP="00AB2AD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e-CH"/>
              </w:rPr>
            </w:pPr>
            <w:r w:rsidRPr="00AB2AD0">
              <w:rPr>
                <w:rFonts w:ascii="Calibri" w:eastAsia="Times New Roman" w:hAnsi="Calibri" w:cs="Times New Roman"/>
                <w:color w:val="000000"/>
                <w:lang w:eastAsia="de-CH"/>
              </w:rPr>
              <w:t>0 Std.</w:t>
            </w:r>
          </w:p>
        </w:tc>
      </w:tr>
      <w:tr w:rsidR="00BE150A" w:rsidRPr="004E0802" w:rsidTr="004E0802">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526" w:type="dxa"/>
            <w:tcBorders>
              <w:top w:val="none" w:sz="0" w:space="0" w:color="auto"/>
              <w:left w:val="none" w:sz="0" w:space="0" w:color="auto"/>
              <w:bottom w:val="none" w:sz="0" w:space="0" w:color="auto"/>
            </w:tcBorders>
          </w:tcPr>
          <w:p w:rsidR="00AB2AD0" w:rsidRPr="00AB2AD0" w:rsidRDefault="00AB2AD0" w:rsidP="00CF6047">
            <w:pPr>
              <w:jc w:val="center"/>
              <w:rPr>
                <w:rFonts w:ascii="Calibri" w:eastAsia="Times New Roman" w:hAnsi="Calibri" w:cs="Times New Roman"/>
                <w:color w:val="92D050"/>
                <w:sz w:val="24"/>
                <w:lang w:eastAsia="de-CH"/>
              </w:rPr>
            </w:pPr>
          </w:p>
        </w:tc>
        <w:tc>
          <w:tcPr>
            <w:tcW w:w="4517"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Dokumentation</w:t>
            </w:r>
          </w:p>
        </w:tc>
        <w:tc>
          <w:tcPr>
            <w:tcW w:w="1830"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Mon 31.03.14</w:t>
            </w:r>
          </w:p>
        </w:tc>
        <w:tc>
          <w:tcPr>
            <w:tcW w:w="1829" w:type="dxa"/>
            <w:tcBorders>
              <w:top w:val="none" w:sz="0" w:space="0" w:color="auto"/>
              <w:bottom w:val="none" w:sz="0" w:space="0" w:color="auto"/>
            </w:tcBorders>
            <w:hideMark/>
          </w:tcPr>
          <w:p w:rsidR="00AB2AD0" w:rsidRPr="00AB2AD0" w:rsidRDefault="00AB2AD0" w:rsidP="00AB2A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Mit 16.04.14</w:t>
            </w:r>
          </w:p>
        </w:tc>
        <w:tc>
          <w:tcPr>
            <w:tcW w:w="1963" w:type="dxa"/>
            <w:tcBorders>
              <w:top w:val="none" w:sz="0" w:space="0" w:color="auto"/>
              <w:bottom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85 Std.</w:t>
            </w:r>
          </w:p>
        </w:tc>
        <w:tc>
          <w:tcPr>
            <w:tcW w:w="2242" w:type="dxa"/>
            <w:tcBorders>
              <w:top w:val="none" w:sz="0" w:space="0" w:color="auto"/>
              <w:bottom w:val="none" w:sz="0" w:space="0" w:color="auto"/>
              <w:right w:val="none" w:sz="0" w:space="0" w:color="auto"/>
            </w:tcBorders>
            <w:hideMark/>
          </w:tcPr>
          <w:p w:rsidR="00AB2AD0" w:rsidRPr="00AB2AD0" w:rsidRDefault="00AB2AD0" w:rsidP="00AB2AD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24"/>
                <w:lang w:eastAsia="de-CH"/>
              </w:rPr>
            </w:pPr>
            <w:r w:rsidRPr="00AB2AD0">
              <w:rPr>
                <w:rFonts w:ascii="Calibri" w:eastAsia="Times New Roman" w:hAnsi="Calibri" w:cs="Times New Roman"/>
                <w:color w:val="000000"/>
                <w:sz w:val="24"/>
                <w:lang w:eastAsia="de-CH"/>
              </w:rPr>
              <w:t>0 Std.</w:t>
            </w:r>
          </w:p>
        </w:tc>
      </w:tr>
    </w:tbl>
    <w:p w:rsidR="00E23690" w:rsidRDefault="00E23690" w:rsidP="00530EAA">
      <w:pPr>
        <w:rPr>
          <w:noProof/>
          <w:lang w:eastAsia="de-CH"/>
        </w:rPr>
      </w:pPr>
    </w:p>
    <w:p w:rsidR="00BE150A" w:rsidRDefault="00BE150A" w:rsidP="00530EAA">
      <w:pPr>
        <w:rPr>
          <w:noProof/>
          <w:lang w:eastAsia="de-CH"/>
        </w:rPr>
      </w:pPr>
    </w:p>
    <w:p w:rsidR="00BE150A" w:rsidRPr="00124F43" w:rsidRDefault="00BE150A" w:rsidP="00530EAA">
      <w:pPr>
        <w:rPr>
          <w:noProof/>
          <w:lang w:eastAsia="de-CH"/>
        </w:rPr>
        <w:sectPr w:rsidR="00BE150A" w:rsidRPr="00124F43" w:rsidSect="006C0B9A">
          <w:headerReference w:type="default" r:id="rId13"/>
          <w:footerReference w:type="default" r:id="rId14"/>
          <w:pgSz w:w="16838" w:h="11906" w:orient="landscape"/>
          <w:pgMar w:top="1417" w:right="1134" w:bottom="1417" w:left="1843" w:header="708" w:footer="708" w:gutter="0"/>
          <w:cols w:space="708"/>
          <w:docGrid w:linePitch="360"/>
        </w:sectPr>
      </w:pPr>
    </w:p>
    <w:p w:rsidR="006E780D" w:rsidRPr="00124F43" w:rsidRDefault="006E780D" w:rsidP="006E780D">
      <w:pPr>
        <w:pStyle w:val="berschrift1"/>
        <w:rPr>
          <w:rFonts w:asciiTheme="minorHAnsi" w:hAnsiTheme="minorHAnsi"/>
        </w:rPr>
      </w:pPr>
      <w:bookmarkStart w:id="23" w:name="_Toc384633172"/>
      <w:r w:rsidRPr="00124F43">
        <w:rPr>
          <w:rFonts w:asciiTheme="minorHAnsi" w:hAnsiTheme="minorHAnsi"/>
        </w:rPr>
        <w:lastRenderedPageBreak/>
        <w:t>Arbeitsjournal</w:t>
      </w:r>
      <w:bookmarkEnd w:id="23"/>
    </w:p>
    <w:p w:rsidR="006E780D" w:rsidRPr="000142D4" w:rsidRDefault="006E780D" w:rsidP="006E780D">
      <w:pPr>
        <w:pStyle w:val="berschrift2"/>
      </w:pPr>
      <w:bookmarkStart w:id="24" w:name="_Toc384024930"/>
      <w:bookmarkStart w:id="25" w:name="_Toc384633173"/>
      <w:r w:rsidRPr="000142D4">
        <w:t>Tag 1 – Montag 31.03.2014</w:t>
      </w:r>
      <w:bookmarkEnd w:id="24"/>
      <w:bookmarkEnd w:id="25"/>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9435998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20349574"/>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055969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Aufgabenstellung lesen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Zeitplan erstellen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Dokumentstruktur erstellen</w:t>
            </w:r>
          </w:p>
        </w:tc>
      </w:tr>
      <w:tr w:rsidR="00CE4108" w:rsidTr="00C627C6">
        <w:trPr>
          <w:trHeight w:val="404"/>
        </w:trPr>
        <w:tc>
          <w:tcPr>
            <w:cnfStyle w:val="001000000000" w:firstRow="0" w:lastRow="0" w:firstColumn="1" w:lastColumn="0" w:oddVBand="0" w:evenVBand="0" w:oddHBand="0" w:evenHBand="0" w:firstRowFirstColumn="0" w:firstRowLastColumn="0" w:lastRowFirstColumn="0" w:lastRowLastColumn="0"/>
            <w:tcW w:w="675" w:type="dxa"/>
          </w:tcPr>
          <w:p w:rsidR="00CE4108" w:rsidRPr="00D8177C" w:rsidRDefault="00D8177C" w:rsidP="00F83DFB">
            <w:pPr>
              <w:rPr>
                <w:b w:val="0"/>
                <w:color w:val="92D050"/>
                <w:sz w:val="28"/>
                <w:szCs w:val="28"/>
              </w:rPr>
            </w:pPr>
            <w:r w:rsidRPr="00E678EA">
              <w:rPr>
                <w:rFonts w:ascii="Wingdings" w:hAnsi="Wingdings"/>
                <w:b w:val="0"/>
                <w:color w:val="92D050"/>
                <w:sz w:val="28"/>
                <w:szCs w:val="28"/>
              </w:rPr>
              <w:sym w:font="Wingdings" w:char="F0FC"/>
            </w:r>
          </w:p>
        </w:tc>
        <w:tc>
          <w:tcPr>
            <w:tcW w:w="8537" w:type="dxa"/>
          </w:tcPr>
          <w:p w:rsidR="00CE4108" w:rsidRDefault="00CE4108" w:rsidP="00C3561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Versionisierungstool (</w:t>
            </w:r>
            <w:proofErr w:type="spellStart"/>
            <w:r>
              <w:rPr>
                <w:sz w:val="24"/>
                <w:szCs w:val="24"/>
              </w:rPr>
              <w:t>GitHub</w:t>
            </w:r>
            <w:proofErr w:type="spellEnd"/>
            <w:r>
              <w:rPr>
                <w:sz w:val="24"/>
                <w:szCs w:val="24"/>
              </w:rPr>
              <w:t>) einrichten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Entwicklungsumgebung einrichten</w:t>
            </w:r>
          </w:p>
        </w:tc>
      </w:tr>
      <w:tr w:rsidR="006E780D" w:rsidTr="00C627C6">
        <w:trPr>
          <w:trHeight w:val="410"/>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Beginn </w:t>
            </w:r>
            <w:proofErr w:type="spellStart"/>
            <w:r>
              <w:rPr>
                <w:sz w:val="24"/>
                <w:szCs w:val="24"/>
              </w:rPr>
              <w:t>UseCase</w:t>
            </w:r>
            <w:proofErr w:type="spellEnd"/>
            <w:r>
              <w:rPr>
                <w:sz w:val="24"/>
                <w:szCs w:val="24"/>
              </w:rPr>
              <w:t xml:space="preserve"> Definition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Ich habe die Aufgabenstellungen gelesen und mich über den Ablauf der IPA informiert. Anschliessend habe ich meine Ze</w:t>
            </w:r>
            <w:r w:rsidR="0033689C">
              <w:rPr>
                <w:b w:val="0"/>
              </w:rPr>
              <w:t>itplanung für die IPA, sowie auch die Dokumentstruktur erstellt.</w:t>
            </w:r>
            <w:r>
              <w:rPr>
                <w:b w:val="0"/>
              </w:rPr>
              <w:br/>
              <w:t xml:space="preserve">Ich habe </w:t>
            </w:r>
            <w:proofErr w:type="spellStart"/>
            <w:r w:rsidR="00CE4108">
              <w:rPr>
                <w:b w:val="0"/>
              </w:rPr>
              <w:t>GitHub</w:t>
            </w:r>
            <w:proofErr w:type="spellEnd"/>
            <w:r w:rsidR="00CE4108">
              <w:rPr>
                <w:b w:val="0"/>
              </w:rPr>
              <w:t xml:space="preserve"> </w:t>
            </w:r>
            <w:r>
              <w:rPr>
                <w:b w:val="0"/>
              </w:rPr>
              <w:t xml:space="preserve">für die Implementationsphase </w:t>
            </w:r>
            <w:r w:rsidR="0033689C">
              <w:rPr>
                <w:b w:val="0"/>
              </w:rPr>
              <w:t>eingerichtet.</w:t>
            </w:r>
          </w:p>
          <w:p w:rsidR="006E780D" w:rsidRDefault="006E780D" w:rsidP="00C627C6">
            <w:pPr>
              <w:rPr>
                <w:b w:val="0"/>
              </w:rPr>
            </w:pPr>
            <w:r>
              <w:rPr>
                <w:b w:val="0"/>
              </w:rPr>
              <w:t xml:space="preserve">Nach einrichten von </w:t>
            </w:r>
            <w:proofErr w:type="spellStart"/>
            <w:r w:rsidR="00C35613">
              <w:rPr>
                <w:b w:val="0"/>
              </w:rPr>
              <w:t>GitHub</w:t>
            </w:r>
            <w:proofErr w:type="spellEnd"/>
            <w:r>
              <w:rPr>
                <w:b w:val="0"/>
              </w:rPr>
              <w:t xml:space="preserve"> habe ich noch meine Entwicklungsumgebung für die Realisierung vorbereitet (IDE, Tools &amp; </w:t>
            </w:r>
            <w:proofErr w:type="spellStart"/>
            <w:r>
              <w:rPr>
                <w:b w:val="0"/>
              </w:rPr>
              <w:t>Plugins</w:t>
            </w:r>
            <w:proofErr w:type="spellEnd"/>
            <w:r>
              <w:rPr>
                <w:b w:val="0"/>
              </w:rPr>
              <w:t xml:space="preserve"> etc.)</w:t>
            </w:r>
          </w:p>
          <w:p w:rsidR="006E780D" w:rsidRDefault="00B22C2E" w:rsidP="00B22C2E">
            <w:pPr>
              <w:rPr>
                <w:b w:val="0"/>
              </w:rPr>
            </w:pPr>
            <w:r>
              <w:rPr>
                <w:b w:val="0"/>
              </w:rPr>
              <w:t>Zum Schluss habe ich mit den</w:t>
            </w:r>
            <w:r w:rsidR="006E780D">
              <w:rPr>
                <w:b w:val="0"/>
              </w:rPr>
              <w:t xml:space="preserve"> </w:t>
            </w:r>
            <w:proofErr w:type="spellStart"/>
            <w:r w:rsidR="006E780D">
              <w:rPr>
                <w:b w:val="0"/>
              </w:rPr>
              <w:t>UseCase</w:t>
            </w:r>
            <w:r>
              <w:rPr>
                <w:b w:val="0"/>
              </w:rPr>
              <w:t>s</w:t>
            </w:r>
            <w:proofErr w:type="spellEnd"/>
            <w:r w:rsidR="006E780D">
              <w:rPr>
                <w:b w:val="0"/>
              </w:rPr>
              <w:t xml:space="preserve"> begonnen</w:t>
            </w:r>
            <w:r w:rsidR="0051715D">
              <w:rPr>
                <w:b w:val="0"/>
              </w:rPr>
              <w:t xml:space="preserve"> und mich über die UML </w:t>
            </w:r>
            <w:proofErr w:type="spellStart"/>
            <w:r w:rsidR="0051715D">
              <w:rPr>
                <w:b w:val="0"/>
              </w:rPr>
              <w:t>UseCases</w:t>
            </w:r>
            <w:proofErr w:type="spellEnd"/>
            <w:r w:rsidR="0051715D">
              <w:rPr>
                <w:b w:val="0"/>
              </w:rPr>
              <w:t xml:space="preserve"> informiert. </w:t>
            </w:r>
          </w:p>
        </w:tc>
      </w:tr>
      <w:tr w:rsidR="006E780D" w:rsidTr="00B22C2E">
        <w:tc>
          <w:tcPr>
            <w:cnfStyle w:val="001000000000" w:firstRow="0" w:lastRow="0" w:firstColumn="1" w:lastColumn="0" w:oddVBand="0" w:evenVBand="0" w:oddHBand="0" w:evenHBand="0" w:firstRowFirstColumn="0" w:firstRowLastColumn="0" w:lastRowFirstColumn="0" w:lastRowLastColumn="0"/>
            <w:tcW w:w="9212" w:type="dxa"/>
            <w:shd w:val="clear" w:color="auto" w:fill="4F81BD" w:themeFill="accent1"/>
          </w:tcPr>
          <w:p w:rsidR="006E780D" w:rsidRDefault="006E780D" w:rsidP="00C627C6">
            <w:pPr>
              <w:rPr>
                <w:b w:val="0"/>
              </w:rPr>
            </w:pPr>
            <w:r w:rsidRPr="00B22C2E">
              <w:rPr>
                <w:b w:val="0"/>
                <w:color w:val="FFFFFF" w:themeColor="background1"/>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33689C">
            <w:pPr>
              <w:rPr>
                <w:b w:val="0"/>
              </w:rPr>
            </w:pPr>
            <w:r>
              <w:rPr>
                <w:b w:val="0"/>
              </w:rPr>
              <w:t xml:space="preserve">Ich hatte </w:t>
            </w:r>
            <w:r w:rsidR="00B22C2E">
              <w:rPr>
                <w:b w:val="0"/>
              </w:rPr>
              <w:t>ein Problem an</w:t>
            </w:r>
            <w:r>
              <w:rPr>
                <w:b w:val="0"/>
              </w:rPr>
              <w:t xml:space="preserve"> meinem Arbeitsplatz. Ich wollte einen</w:t>
            </w:r>
            <w:r w:rsidR="0033689C">
              <w:rPr>
                <w:b w:val="0"/>
              </w:rPr>
              <w:t xml:space="preserve"> dritten</w:t>
            </w:r>
            <w:r>
              <w:rPr>
                <w:b w:val="0"/>
              </w:rPr>
              <w:t xml:space="preserve"> Bildschirm anschliessen</w:t>
            </w:r>
            <w:r w:rsidR="00015795">
              <w:rPr>
                <w:b w:val="0"/>
              </w:rPr>
              <w:t>,</w:t>
            </w:r>
            <w:r>
              <w:rPr>
                <w:b w:val="0"/>
              </w:rPr>
              <w:t xml:space="preserve"> aber</w:t>
            </w:r>
            <w:r w:rsidR="00B22C2E">
              <w:rPr>
                <w:b w:val="0"/>
              </w:rPr>
              <w:t xml:space="preserve"> leide</w:t>
            </w:r>
            <w:r w:rsidR="0033689C">
              <w:rPr>
                <w:b w:val="0"/>
              </w:rPr>
              <w:t>r</w:t>
            </w:r>
            <w:r w:rsidR="00B22C2E">
              <w:rPr>
                <w:b w:val="0"/>
              </w:rPr>
              <w:t>, auf Grund von Treiberfehlern funktionierte es vorerst nicht</w:t>
            </w:r>
            <w:r>
              <w:rPr>
                <w:b w:val="0"/>
              </w:rPr>
              <w:t>. Nach einigen Recherch</w:t>
            </w:r>
            <w:r w:rsidR="00015795">
              <w:rPr>
                <w:b w:val="0"/>
              </w:rPr>
              <w:t>en konnte ich die nötigen Einstellungen machen und die nötigen Treiber installieren</w:t>
            </w:r>
            <w:r>
              <w:rPr>
                <w:b w:val="0"/>
              </w:rPr>
              <w:t xml:space="preserve">. Leider verlor ich hier 1-2 Stunden.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keine</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Ich liege, tr</w:t>
            </w:r>
            <w:r w:rsidR="00B22C2E">
              <w:rPr>
                <w:b w:val="0"/>
              </w:rPr>
              <w:t>otz des kleinen Unterbruchs wegen den fehlenden Treibern</w:t>
            </w:r>
            <w:r>
              <w:rPr>
                <w:b w:val="0"/>
              </w:rPr>
              <w:t xml:space="preserve">, im Zeitplan.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B22C2E">
            <w:pPr>
              <w:rPr>
                <w:b w:val="0"/>
              </w:rPr>
            </w:pPr>
            <w:r>
              <w:rPr>
                <w:b w:val="0"/>
              </w:rPr>
              <w:t xml:space="preserve">Ich habe gut mit der IPA begonnen konnte auch mein Soll Ziel </w:t>
            </w:r>
            <w:r w:rsidR="00015795">
              <w:rPr>
                <w:b w:val="0"/>
              </w:rPr>
              <w:t>für Heute erreichen</w:t>
            </w:r>
            <w:r w:rsidR="00B22C2E">
              <w:rPr>
                <w:b w:val="0"/>
              </w:rPr>
              <w:t>, dennoch aber ist eine grosse Nervosität in mir</w:t>
            </w:r>
            <w:r>
              <w:rPr>
                <w:b w:val="0"/>
              </w:rPr>
              <w:t>. Das Problem mit den Bildsc</w:t>
            </w:r>
            <w:r w:rsidR="00015795">
              <w:rPr>
                <w:b w:val="0"/>
              </w:rPr>
              <w:t>hirmen war leider etwas mühsam, aber dafür funktioniert es jetzt. Heute war auch der Expert zu Besuch und hat mir allgemeine Informationen zu diesen 10 Tagen gegeben.</w:t>
            </w:r>
          </w:p>
        </w:tc>
      </w:tr>
    </w:tbl>
    <w:p w:rsidR="006E780D" w:rsidRDefault="006E780D" w:rsidP="006E780D">
      <w:pPr>
        <w:pStyle w:val="berschrift2"/>
      </w:pPr>
      <w:bookmarkStart w:id="26" w:name="_Toc384633174"/>
      <w:r>
        <w:lastRenderedPageBreak/>
        <w:t xml:space="preserve">Tag 2 – Mittwoch </w:t>
      </w:r>
      <w:r w:rsidRPr="00474570">
        <w:t>02</w:t>
      </w:r>
      <w:r>
        <w:t>.04.2014</w:t>
      </w:r>
      <w:bookmarkEnd w:id="26"/>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8728593"/>
              <w14:checkbox>
                <w14:checked w14:val="0"/>
                <w14:checkedState w14:val="2612" w14:font="MS Gothic"/>
                <w14:uncheckedState w14:val="2610" w14:font="MS Gothic"/>
              </w14:checkbox>
            </w:sdtPr>
            <w:sdtContent>
              <w:p w:rsidR="006E780D" w:rsidRPr="0035777D" w:rsidRDefault="00A10488"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873142698"/>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564612242"/>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01579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E780D"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UseCases</w:t>
            </w:r>
            <w:proofErr w:type="spellEnd"/>
            <w:r>
              <w:rPr>
                <w:sz w:val="24"/>
                <w:szCs w:val="24"/>
              </w:rPr>
              <w:t xml:space="preserve"> beenden.</w:t>
            </w:r>
          </w:p>
        </w:tc>
      </w:tr>
      <w:tr w:rsidR="006E780D" w:rsidTr="00015795">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6E780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F2669" w:rsidP="00015795">
            <w:pPr>
              <w:rPr>
                <w:b w:val="0"/>
              </w:rPr>
            </w:pPr>
            <w:r>
              <w:rPr>
                <w:b w:val="0"/>
              </w:rPr>
              <w:t xml:space="preserve">Heute habe ich die UML </w:t>
            </w:r>
            <w:proofErr w:type="spellStart"/>
            <w:r>
              <w:rPr>
                <w:b w:val="0"/>
              </w:rPr>
              <w:t>UseCases</w:t>
            </w:r>
            <w:proofErr w:type="spellEnd"/>
            <w:r>
              <w:rPr>
                <w:b w:val="0"/>
              </w:rPr>
              <w:t xml:space="preserve"> studiert und entsprechend in </w:t>
            </w:r>
            <w:r w:rsidR="00B22C2E">
              <w:rPr>
                <w:b w:val="0"/>
              </w:rPr>
              <w:t>meinem IPA Bericht dokumentiert</w:t>
            </w:r>
            <w:r w:rsidR="00876774">
              <w:rPr>
                <w:b w:val="0"/>
              </w:rPr>
              <w:t xml:space="preserve"> Die Theorie (Regeln, Aufbau, Beispiele etc.) und die </w:t>
            </w:r>
            <w:proofErr w:type="spellStart"/>
            <w:r w:rsidR="00876774">
              <w:rPr>
                <w:b w:val="0"/>
              </w:rPr>
              <w:t>UseCases</w:t>
            </w:r>
            <w:proofErr w:type="spellEnd"/>
            <w:r w:rsidR="00876774">
              <w:rPr>
                <w:b w:val="0"/>
              </w:rPr>
              <w:t xml:space="preserve"> für meine Arbeit sind nun fertig dokumentiert. Ich habe Diagramme sowie die Definitionen erstellt und eingebunden. Anschliessend habe i</w:t>
            </w:r>
            <w:r w:rsidR="00015795">
              <w:rPr>
                <w:b w:val="0"/>
              </w:rPr>
              <w:t>ch mit dem GUI Design begonnen. Ich habe mich</w:t>
            </w:r>
            <w:r w:rsidR="0033689C">
              <w:rPr>
                <w:b w:val="0"/>
              </w:rPr>
              <w:t xml:space="preserve"> auch mit der Softwareergonomie aus meiner Aufgabenstellung </w:t>
            </w:r>
            <w:r w:rsidR="00015795">
              <w:rPr>
                <w:b w:val="0"/>
              </w:rPr>
              <w:t xml:space="preserve">beschäftigt. Und mithilfe der gewonnenen Information habe ich nun GUI Prototypen erstellt. Diese dienen dann als Vorlage bei der Implementierung des GUIs.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15795" w:rsidP="0033689C">
            <w:pPr>
              <w:rPr>
                <w:b w:val="0"/>
              </w:rPr>
            </w:pPr>
            <w:r>
              <w:rPr>
                <w:b w:val="0"/>
              </w:rPr>
              <w:t xml:space="preserve">Der 2. Tag meiner IPA lief auch ohne Probleme. Ich habe mich mit den </w:t>
            </w:r>
            <w:proofErr w:type="spellStart"/>
            <w:r>
              <w:rPr>
                <w:b w:val="0"/>
              </w:rPr>
              <w:t>UseCases</w:t>
            </w:r>
            <w:proofErr w:type="spellEnd"/>
            <w:r>
              <w:rPr>
                <w:b w:val="0"/>
              </w:rPr>
              <w:t xml:space="preserve"> auseinandergesetzt und habe festgestellt, dass </w:t>
            </w:r>
            <w:proofErr w:type="spellStart"/>
            <w:r>
              <w:rPr>
                <w:b w:val="0"/>
              </w:rPr>
              <w:t>UseCases</w:t>
            </w:r>
            <w:proofErr w:type="spellEnd"/>
            <w:r>
              <w:rPr>
                <w:b w:val="0"/>
              </w:rPr>
              <w:t xml:space="preserve"> </w:t>
            </w:r>
            <w:r w:rsidR="000503EE">
              <w:rPr>
                <w:b w:val="0"/>
              </w:rPr>
              <w:t>von sehr grossem</w:t>
            </w:r>
            <w:r>
              <w:rPr>
                <w:b w:val="0"/>
              </w:rPr>
              <w:t xml:space="preserve"> Nutzen sein können bei der </w:t>
            </w:r>
            <w:r w:rsidR="00DA194E">
              <w:rPr>
                <w:b w:val="0"/>
              </w:rPr>
              <w:t>Implementation</w:t>
            </w:r>
            <w:r>
              <w:rPr>
                <w:b w:val="0"/>
              </w:rPr>
              <w:t xml:space="preserve"> von neuer Software. </w:t>
            </w:r>
            <w:r w:rsidR="0033689C">
              <w:rPr>
                <w:b w:val="0"/>
              </w:rPr>
              <w:t>Beim GUI Design habe ich verschiedene Frameworks verglichen und anschliessend für einen entscheiden und das Gerüst für das Frontend erstellt.</w:t>
            </w:r>
            <w:r w:rsidR="000503EE">
              <w:rPr>
                <w:b w:val="0"/>
              </w:rPr>
              <w:t xml:space="preserve">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7" w:name="_Toc384633175"/>
      <w:r>
        <w:lastRenderedPageBreak/>
        <w:t>Tag 3 – Donnerstag 03.04.2014</w:t>
      </w:r>
      <w:bookmarkEnd w:id="27"/>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87494847"/>
              <w14:checkbox>
                <w14:checked w14:val="0"/>
                <w14:checkedState w14:val="2612" w14:font="MS Gothic"/>
                <w14:uncheckedState w14:val="2610" w14:font="MS Gothic"/>
              </w14:checkbox>
            </w:sdtPr>
            <w:sdtContent>
              <w:p w:rsidR="006E780D" w:rsidRPr="0035777D" w:rsidRDefault="00D15A74"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32888404"/>
              <w14:checkbox>
                <w14:checked w14:val="1"/>
                <w14:checkedState w14:val="2612" w14:font="MS Gothic"/>
                <w14:uncheckedState w14:val="2610" w14:font="MS Gothic"/>
              </w14:checkbox>
            </w:sdtPr>
            <w:sdtContent>
              <w:p w:rsidR="006E780D" w:rsidRPr="0035777D" w:rsidRDefault="00D15A74"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7862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Klassendefinition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A10488"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UML Klassendiagramm</w:t>
            </w:r>
          </w:p>
        </w:tc>
      </w:tr>
      <w:tr w:rsidR="006E780D" w:rsidTr="00C627C6">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675" w:type="dxa"/>
          </w:tcPr>
          <w:p w:rsidR="006E780D" w:rsidRPr="000B493C" w:rsidRDefault="000B493C" w:rsidP="00C627C6">
            <w:pPr>
              <w:rPr>
                <w:b w:val="0"/>
                <w:color w:val="FF0000"/>
                <w:sz w:val="28"/>
                <w:szCs w:val="28"/>
              </w:rPr>
            </w:pPr>
            <w:r w:rsidRPr="000B493C">
              <w:rPr>
                <w:b w:val="0"/>
                <w:color w:val="FF0000"/>
                <w:sz w:val="28"/>
                <w:szCs w:val="28"/>
              </w:rPr>
              <w:t>~</w:t>
            </w:r>
          </w:p>
        </w:tc>
        <w:tc>
          <w:tcPr>
            <w:tcW w:w="8537" w:type="dxa"/>
          </w:tcPr>
          <w:p w:rsidR="006E780D" w:rsidRDefault="00A10488"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0B493C">
            <w:pPr>
              <w:rPr>
                <w:b w:val="0"/>
              </w:rPr>
            </w:pPr>
            <w:r>
              <w:rPr>
                <w:b w:val="0"/>
              </w:rPr>
              <w:t>Heute habe ich die Klassen definiert und ein UML Klassendiagramm erstellt. Auch mit dem DB Design konnte ich anfangen, aber leider bin ich nicht planmässig vorangekommen. Ich habe einige Zeit in die Bewertungskriterien investiert und anschliessend meine Dokumentation überarbeitet.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 xml:space="preserve">Ich bin nochmals die Kriterien durchgegangen und musste anschliessend die fehlenden Informationen noch in meinem Dokument ergänzen. Dies beanspruchte ein wenig Zeit und deshalb konnte ich nicht wie im Zeitplan geplant meine Arbeit durchführen. </w:t>
            </w:r>
            <w:r w:rsidR="000B493C">
              <w:rPr>
                <w:b w:val="0"/>
              </w:rPr>
              <w:t xml:space="preserve">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36A3E" w:rsidP="00C627C6">
            <w:pPr>
              <w:rPr>
                <w:b w:val="0"/>
              </w:rPr>
            </w:pPr>
            <w:r>
              <w:rPr>
                <w:b w:val="0"/>
              </w:rPr>
              <w:t xml:space="preserve">Ich bin etwas im Verzug mit dem Zeitplan aber dies werde ich die nächsten Arbeitstage wieder aufholen.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B493C" w:rsidP="00D15A74">
            <w:pPr>
              <w:rPr>
                <w:b w:val="0"/>
              </w:rPr>
            </w:pPr>
            <w:r>
              <w:rPr>
                <w:b w:val="0"/>
              </w:rPr>
              <w:t>Die Klassen zu definieren und dazu das UML Klassendiagramm zu zeichnen funktionierte ohne Probleme</w:t>
            </w:r>
            <w:r w:rsidR="00636A3E">
              <w:rPr>
                <w:b w:val="0"/>
              </w:rPr>
              <w:t xml:space="preserve">. Sie sind auch in meiner Doku ersichtlich. Beim DB Design bin ich leider etwas im Verzug, da ich nochmals meinen IPA Bericht korrigieren musste.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8" w:name="_Toc384633176"/>
      <w:r>
        <w:lastRenderedPageBreak/>
        <w:t>Tag 4 – Freitag 04.04.2014</w:t>
      </w:r>
      <w:bookmarkEnd w:id="28"/>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39042797"/>
              <w14:checkbox>
                <w14:checked w14:val="0"/>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462191413"/>
              <w14:checkbox>
                <w14:checked w14:val="1"/>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88425511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F83DFB"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DB Design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F83DFB"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 Implementieren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F83DFB" w:rsidP="00726E21">
            <w:pPr>
              <w:rPr>
                <w:b w:val="0"/>
              </w:rPr>
            </w:pPr>
            <w:r>
              <w:rPr>
                <w:b w:val="0"/>
              </w:rPr>
              <w:t>Ich habe heute das DB Design erstellt und anschliessend mit der Implementation der View</w:t>
            </w:r>
            <w:r w:rsidR="00726E21">
              <w:rPr>
                <w:b w:val="0"/>
              </w:rPr>
              <w:t xml:space="preserve"> begonnen</w:t>
            </w:r>
            <w:r>
              <w:rPr>
                <w:b w:val="0"/>
              </w:rPr>
              <w:t>.</w:t>
            </w:r>
            <w:r w:rsidR="00726E21">
              <w:rPr>
                <w:b w:val="0"/>
              </w:rPr>
              <w:t xml:space="preserve"> Beim DB Design hatte ich etwas mühe, weil MSSQL für mich etwas neu </w:t>
            </w:r>
            <w:r w:rsidR="00D15A74">
              <w:rPr>
                <w:b w:val="0"/>
              </w:rPr>
              <w:t>war</w:t>
            </w:r>
            <w:r w:rsidR="00726E21">
              <w:rPr>
                <w:b w:val="0"/>
              </w:rPr>
              <w:t xml:space="preserve">. </w:t>
            </w:r>
          </w:p>
          <w:p w:rsidR="003D3535" w:rsidRDefault="003D3535" w:rsidP="00726E21">
            <w:pPr>
              <w:rPr>
                <w:b w:val="0"/>
              </w:rPr>
            </w:pPr>
            <w:r>
              <w:rPr>
                <w:b w:val="0"/>
              </w:rPr>
              <w:t>Das DB Design besteht und stimmt mit den Anforderungen überein. Auch das ERD ist vorhanden und im Bericht ersichtlich</w:t>
            </w:r>
            <w:r w:rsidR="00557430">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3E2F00" w:rsidP="00C627C6">
            <w:pPr>
              <w:rPr>
                <w:b w:val="0"/>
              </w:rPr>
            </w:pPr>
            <w:r>
              <w:rPr>
                <w:b w:val="0"/>
              </w:rPr>
              <w:t>MSSQL Bedienung</w:t>
            </w:r>
            <w:r w:rsidR="00557430">
              <w:rPr>
                <w:b w:val="0"/>
              </w:rPr>
              <w:t xml:space="preserve"> war für mich am Anfang etwas mühsam, aber innerhalb von wenigen Stunden fand ich mich zurecht und konnte auch anschliessend mit dem DB Design beginnen. </w:t>
            </w:r>
          </w:p>
          <w:p w:rsidR="00557430" w:rsidRDefault="00557430" w:rsidP="00557430">
            <w:pPr>
              <w:rPr>
                <w:b w:val="0"/>
              </w:rPr>
            </w:pPr>
            <w:r>
              <w:rPr>
                <w:b w:val="0"/>
              </w:rPr>
              <w:t xml:space="preserve">Bei der Verknüpfung von Beziehungen zwischen Tabellen hatte ich mühe mit der FK Definierung.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Im Verzug mit den Views aber konnte den bereits vorhandenen Verzug etwas einholen.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57430" w:rsidP="00D15A74">
            <w:pPr>
              <w:rPr>
                <w:b w:val="0"/>
              </w:rPr>
            </w:pPr>
            <w:r>
              <w:rPr>
                <w:b w:val="0"/>
              </w:rPr>
              <w:t xml:space="preserve">Heute konnte ich das DB-Design beenden und anschliessend mit der Implementation der View anfangen. </w:t>
            </w:r>
            <w:r w:rsidR="004A5410">
              <w:rPr>
                <w:b w:val="0"/>
              </w:rPr>
              <w:t xml:space="preserve">Beim DB Design hatte ich vorerst </w:t>
            </w:r>
            <w:r w:rsidR="00D15A74">
              <w:rPr>
                <w:b w:val="0"/>
              </w:rPr>
              <w:t>Mühe</w:t>
            </w:r>
            <w:r w:rsidR="004A5410">
              <w:rPr>
                <w:b w:val="0"/>
              </w:rPr>
              <w:t xml:space="preserve"> mit</w:t>
            </w:r>
            <w:r w:rsidR="00C864ED">
              <w:rPr>
                <w:b w:val="0"/>
              </w:rPr>
              <w:t xml:space="preserve"> der Umgebung, aber nach einigen</w:t>
            </w:r>
            <w:r w:rsidR="00D15A74">
              <w:rPr>
                <w:b w:val="0"/>
              </w:rPr>
              <w:t xml:space="preserve"> Recherchen konnte ich dieses Hindernis überwinden.</w:t>
            </w:r>
            <w:r w:rsidR="004A5410">
              <w:rPr>
                <w:b w:val="0"/>
              </w:rPr>
              <w:t xml:space="preserve">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29" w:name="_Toc384633177"/>
      <w:r>
        <w:lastRenderedPageBreak/>
        <w:t>Tag 5 – Montag 07.04.2014</w:t>
      </w:r>
      <w:bookmarkEnd w:id="29"/>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000817452"/>
              <w14:checkbox>
                <w14:checked w14:val="0"/>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2025545935"/>
              <w14:checkbox>
                <w14:checked w14:val="1"/>
                <w14:checkedState w14:val="2612" w14:font="MS Gothic"/>
                <w14:uncheckedState w14:val="2610" w14:font="MS Gothic"/>
              </w14:checkbox>
            </w:sdtPr>
            <w:sdtContent>
              <w:p w:rsidR="006E780D" w:rsidRPr="0035777D" w:rsidRDefault="00C864E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92922448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C864E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View fertig implementieren</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C864ED"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Controller implementieren</w:t>
            </w:r>
          </w:p>
        </w:tc>
      </w:tr>
      <w:tr w:rsidR="00C864ED" w:rsidTr="00C627C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75" w:type="dxa"/>
          </w:tcPr>
          <w:p w:rsidR="00C864ED" w:rsidRPr="00E678EA" w:rsidRDefault="00C864E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C864ED" w:rsidRDefault="00C864E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Dokumentation korrigieren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C864ED" w:rsidP="00C864ED">
            <w:pPr>
              <w:rPr>
                <w:b w:val="0"/>
              </w:rPr>
            </w:pPr>
            <w:r>
              <w:rPr>
                <w:b w:val="0"/>
              </w:rPr>
              <w:t xml:space="preserve">Ich habe heute mit der Dokumentation angefangen, da noch einige Korrekturen von letzter Woche allfällig waren. Anschliessend habe ich das Frontend fertiggestellt. Zuletzt habe ich mit dem Controller begonnen.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Ich habe einige Ergänzungen in meinem IPA Bericht gemacht und somit unter Zeitdruck gekommen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C627C6">
            <w:pPr>
              <w:rPr>
                <w:b w:val="0"/>
              </w:rPr>
            </w:pPr>
            <w:r>
              <w:rPr>
                <w:b w:val="0"/>
              </w:rPr>
              <w:t>Ich konnte den Verzug einholen, da ich besser als geplant mit dem Controller vorankam.</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D15A74" w:rsidP="00D15A74">
            <w:pPr>
              <w:rPr>
                <w:b w:val="0"/>
              </w:rPr>
            </w:pPr>
            <w:r>
              <w:rPr>
                <w:b w:val="0"/>
              </w:rPr>
              <w:t xml:space="preserve">Heute habe ich die verschiedenen Views fertig implementiert. Die Views für alle CRUD Operationen sind nun vorhanden. Anschliessend habe ich mit den Controllern und deren Helfer Klassen begonnen. Die Hilfsklassen für die Controller </w:t>
            </w:r>
            <w:r w:rsidR="00C56A4B">
              <w:rPr>
                <w:b w:val="0"/>
              </w:rPr>
              <w:t>beinhalten die Datenbeschaffung</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0" w:name="_Toc384633178"/>
      <w:r>
        <w:lastRenderedPageBreak/>
        <w:t>Tag 6 – Mittwoch 09.04.2014</w:t>
      </w:r>
      <w:bookmarkEnd w:id="30"/>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175010858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945064673"/>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760184125"/>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4D03E2"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4D03E2" w:rsidRPr="00E678EA" w:rsidRDefault="004D03E2"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4D03E2" w:rsidRDefault="004D03E2" w:rsidP="00C56A4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Controller fertig implementieren</w:t>
            </w:r>
          </w:p>
        </w:tc>
      </w:tr>
      <w:tr w:rsidR="006E780D" w:rsidTr="00C627C6">
        <w:trPr>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C56A4B" w:rsidP="00C56A4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DB Anbindung mit Pseudodaten</w:t>
            </w:r>
          </w:p>
        </w:tc>
      </w:tr>
      <w:tr w:rsidR="006E780D" w:rsidTr="00C627C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C56A4B"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Model Implementiert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4D03E2" w:rsidRDefault="004D03E2" w:rsidP="00C627C6">
            <w:pPr>
              <w:rPr>
                <w:b w:val="0"/>
              </w:rPr>
            </w:pPr>
            <w:r>
              <w:rPr>
                <w:b w:val="0"/>
              </w:rPr>
              <w:t xml:space="preserve">Die Controller habe ich fertig gestellt und die Zusammenarbeit mit den Views getestet. </w:t>
            </w:r>
          </w:p>
          <w:p w:rsidR="00721CC9" w:rsidRDefault="00C56A4B" w:rsidP="00C627C6">
            <w:pPr>
              <w:rPr>
                <w:b w:val="0"/>
              </w:rPr>
            </w:pPr>
            <w:r>
              <w:rPr>
                <w:b w:val="0"/>
              </w:rPr>
              <w:t xml:space="preserve">Ich habe die DB mit Pseudodaten </w:t>
            </w:r>
            <w:r w:rsidR="00721CC9">
              <w:rPr>
                <w:b w:val="0"/>
              </w:rPr>
              <w:t xml:space="preserve">gefüllt und anschliessend mit der Anbindung begonnen. Für das OR Mapping habe ich das </w:t>
            </w:r>
            <w:proofErr w:type="spellStart"/>
            <w:r w:rsidR="00721CC9">
              <w:rPr>
                <w:b w:val="0"/>
              </w:rPr>
              <w:t>NHibernate</w:t>
            </w:r>
            <w:proofErr w:type="spellEnd"/>
            <w:r w:rsidR="00721CC9">
              <w:rPr>
                <w:b w:val="0"/>
              </w:rPr>
              <w:t xml:space="preserve"> Framework benutzt. Ich musste zuerst im </w:t>
            </w:r>
            <w:proofErr w:type="spellStart"/>
            <w:r w:rsidR="00721CC9">
              <w:rPr>
                <w:b w:val="0"/>
              </w:rPr>
              <w:t>Web.config</w:t>
            </w:r>
            <w:proofErr w:type="spellEnd"/>
            <w:r w:rsidR="00721CC9">
              <w:rPr>
                <w:b w:val="0"/>
              </w:rPr>
              <w:t xml:space="preserve"> die Konfiguration vornehmen und anschliessend habe ich die XML Files für das Mapping sowie auch die dazugehörigen Klassen erstellt.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 xml:space="preserve">Controllerhandling getestet und kontrolliert ob auch die richtigen Views angesprochen werden.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721CC9"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Ich bin wieder nach dem Zeitplan auf Kurs.</w:t>
            </w:r>
            <w:r w:rsidR="00721CC9">
              <w:rPr>
                <w:b w:val="0"/>
              </w:rPr>
              <w:t xml:space="preserve">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721CC9" w:rsidP="00721CC9">
            <w:pPr>
              <w:rPr>
                <w:b w:val="0"/>
              </w:rPr>
            </w:pPr>
            <w:r>
              <w:rPr>
                <w:b w:val="0"/>
              </w:rPr>
              <w:t xml:space="preserve">Ich habe heute die Anbindung der DB fertiggestellt. Am Anfang hatte ich einige Schwierigkeiten mit der Anbindung, da ich die XML Files für das Mapping falsch konfiguriert hatte. Ich hatte vergessen die </w:t>
            </w:r>
            <w:proofErr w:type="spellStart"/>
            <w:r>
              <w:rPr>
                <w:b w:val="0"/>
              </w:rPr>
              <w:t>Build</w:t>
            </w:r>
            <w:proofErr w:type="spellEnd"/>
            <w:r>
              <w:rPr>
                <w:b w:val="0"/>
              </w:rPr>
              <w:t xml:space="preserve"> Vorgänge der XML Files zu „Embedded </w:t>
            </w:r>
            <w:proofErr w:type="spellStart"/>
            <w:r>
              <w:rPr>
                <w:b w:val="0"/>
              </w:rPr>
              <w:t>Resource</w:t>
            </w:r>
            <w:proofErr w:type="spellEnd"/>
            <w:r>
              <w:rPr>
                <w:b w:val="0"/>
              </w:rPr>
              <w:t>“ zu ändern.</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1" w:name="_Toc384633179"/>
      <w:r>
        <w:lastRenderedPageBreak/>
        <w:t>Tag 7 – Donnerstag 10.04.2014</w:t>
      </w:r>
      <w:bookmarkEnd w:id="31"/>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542599893"/>
              <w14:checkbox>
                <w14:checked w14:val="1"/>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5894106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462459087"/>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4D03E2" w:rsidP="00C627C6">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Unittests</w:t>
            </w:r>
            <w:proofErr w:type="spellEnd"/>
            <w:r>
              <w:rPr>
                <w:sz w:val="24"/>
                <w:szCs w:val="24"/>
              </w:rPr>
              <w:t xml:space="preserve"> erstellt </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4D03E2"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IIS auf dem Server konfiguriert für das </w:t>
            </w:r>
            <w:proofErr w:type="spellStart"/>
            <w:r>
              <w:rPr>
                <w:sz w:val="24"/>
                <w:szCs w:val="24"/>
              </w:rPr>
              <w:t>Testing</w:t>
            </w:r>
            <w:proofErr w:type="spellEnd"/>
            <w:r>
              <w:rPr>
                <w:sz w:val="24"/>
                <w:szCs w:val="24"/>
              </w:rPr>
              <w:t xml:space="preserve">.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4D03E2">
            <w:pPr>
              <w:rPr>
                <w:b w:val="0"/>
              </w:rPr>
            </w:pPr>
            <w:r>
              <w:rPr>
                <w:b w:val="0"/>
              </w:rPr>
              <w:t xml:space="preserve">Ich habe die </w:t>
            </w:r>
            <w:proofErr w:type="spellStart"/>
            <w:r>
              <w:rPr>
                <w:b w:val="0"/>
              </w:rPr>
              <w:t>Unittests</w:t>
            </w:r>
            <w:proofErr w:type="spellEnd"/>
            <w:r>
              <w:rPr>
                <w:b w:val="0"/>
              </w:rPr>
              <w:t xml:space="preserve"> erstellt und die CRUD Operationen und die Datenanbindung getestet. Anschliessend habe ich den IIS Server auf einem von unseren Virtuellen Server installiert und konfiguriert. Auch die DB habe auf dem SQL Server erstellt (Vorher nur Lokal).</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 xml:space="preserve">Die </w:t>
            </w:r>
            <w:proofErr w:type="spellStart"/>
            <w:r>
              <w:rPr>
                <w:b w:val="0"/>
              </w:rPr>
              <w:t>Unittests</w:t>
            </w:r>
            <w:proofErr w:type="spellEnd"/>
            <w:r>
              <w:rPr>
                <w:b w:val="0"/>
              </w:rPr>
              <w:t xml:space="preserve"> für die CRUD Operationen waren erfolgreich</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Gemäss Zeitplan am Projekt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4D03E2" w:rsidP="00C627C6">
            <w:pPr>
              <w:rPr>
                <w:b w:val="0"/>
              </w:rPr>
            </w:pPr>
            <w:r>
              <w:rPr>
                <w:b w:val="0"/>
              </w:rPr>
              <w:t xml:space="preserve">Heute habe ich die </w:t>
            </w:r>
            <w:proofErr w:type="spellStart"/>
            <w:r>
              <w:rPr>
                <w:b w:val="0"/>
              </w:rPr>
              <w:t>Unittests</w:t>
            </w:r>
            <w:proofErr w:type="spellEnd"/>
            <w:r>
              <w:rPr>
                <w:b w:val="0"/>
              </w:rPr>
              <w:t xml:space="preserve"> erstellt und anschliessend auch die Tests ausgeführt mit Erfolg. Anschliessend habe ich auf einem Virtuellen Server den IIS Konfiguriert.</w:t>
            </w:r>
          </w:p>
          <w:p w:rsidR="004D03E2" w:rsidRDefault="004D03E2" w:rsidP="00C627C6">
            <w:pPr>
              <w:rPr>
                <w:b w:val="0"/>
              </w:rPr>
            </w:pPr>
            <w:r>
              <w:rPr>
                <w:b w:val="0"/>
              </w:rPr>
              <w:t xml:space="preserve">Nun bin ich wieder gemäss Zeitplan am Projekt dran und kann etwas lockerer alles angehen.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2" w:name="_Toc384633180"/>
      <w:r>
        <w:lastRenderedPageBreak/>
        <w:t>Tag 8 – Freitag 11.04.2014</w:t>
      </w:r>
      <w:bookmarkEnd w:id="32"/>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20436130"/>
              <w14:checkbox>
                <w14:checked w14:val="1"/>
                <w14:checkedState w14:val="2612" w14:font="MS Gothic"/>
                <w14:uncheckedState w14:val="2610" w14:font="MS Gothic"/>
              </w14:checkbox>
            </w:sdtPr>
            <w:sdtContent>
              <w:p w:rsidR="006E780D" w:rsidRPr="0035777D" w:rsidRDefault="004D03E2"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20369779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2802772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77FFD" w:rsidRPr="00190B1C" w:rsidRDefault="00677FFD" w:rsidP="00677FFD">
      <w:pPr>
        <w:rPr>
          <w:b/>
        </w:rPr>
      </w:pPr>
      <w:r>
        <w:rPr>
          <w:b/>
        </w:rPr>
        <w:t xml:space="preserve">Stimmungsbarometer : </w:t>
      </w:r>
    </w:p>
    <w:p w:rsidR="00677FFD" w:rsidRDefault="00677FFD" w:rsidP="00677FFD"/>
    <w:p w:rsidR="00677FFD" w:rsidRPr="00190B1C" w:rsidRDefault="00677FFD" w:rsidP="00677FFD"/>
    <w:tbl>
      <w:tblPr>
        <w:tblStyle w:val="HelleListe-Akzent1"/>
        <w:tblW w:w="0" w:type="auto"/>
        <w:tblLook w:val="04A0" w:firstRow="1" w:lastRow="0" w:firstColumn="1" w:lastColumn="0" w:noHBand="0" w:noVBand="1"/>
      </w:tblPr>
      <w:tblGrid>
        <w:gridCol w:w="675"/>
        <w:gridCol w:w="8537"/>
      </w:tblGrid>
      <w:tr w:rsidR="00677FFD" w:rsidTr="00D65D2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77FFD" w:rsidRDefault="00677FFD" w:rsidP="00D65D23">
            <w:pPr>
              <w:rPr>
                <w:b w:val="0"/>
              </w:rPr>
            </w:pPr>
            <w:r>
              <w:rPr>
                <w:b w:val="0"/>
              </w:rPr>
              <w:t>Tagesziele</w:t>
            </w:r>
          </w:p>
        </w:tc>
      </w:tr>
      <w:tr w:rsidR="00677FFD" w:rsidTr="00D65D23">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77FFD" w:rsidRPr="00FE7CA6" w:rsidRDefault="00677FFD" w:rsidP="00D65D23">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77FFD" w:rsidRPr="0035777D" w:rsidRDefault="00677FFD" w:rsidP="00D65D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Blackbox </w:t>
            </w:r>
            <w:proofErr w:type="spellStart"/>
            <w:r>
              <w:rPr>
                <w:sz w:val="24"/>
                <w:szCs w:val="24"/>
              </w:rPr>
              <w:t>Testing</w:t>
            </w:r>
            <w:proofErr w:type="spellEnd"/>
          </w:p>
        </w:tc>
      </w:tr>
      <w:tr w:rsidR="00677FFD" w:rsidTr="00D65D23">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77FFD" w:rsidRPr="00E678EA" w:rsidRDefault="00677FFD" w:rsidP="00D65D23">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77FFD" w:rsidRDefault="00677FFD" w:rsidP="00D65D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Implementationsfehler korrigieren</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Ausgeführte Arbeiten</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677FFD">
            <w:pPr>
              <w:rPr>
                <w:b w:val="0"/>
              </w:rPr>
            </w:pPr>
            <w:r>
              <w:rPr>
                <w:b w:val="0"/>
              </w:rPr>
              <w:t xml:space="preserve">Ich habe mein Projekt durch getestet basierend auf den </w:t>
            </w:r>
            <w:proofErr w:type="spellStart"/>
            <w:r>
              <w:rPr>
                <w:b w:val="0"/>
              </w:rPr>
              <w:t>UseCases</w:t>
            </w:r>
            <w:proofErr w:type="spellEnd"/>
            <w:r>
              <w:rPr>
                <w:b w:val="0"/>
              </w:rPr>
              <w:t>, welche ich am Anfang definiert hatte. Anschliessend habe ich noch die entdeckten Implementationsfehler korrigiert und nochmals getestet.</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Aufgetretene Probleme</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Keine Probleme</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Erfolgreiche oder erfolglose Tests</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Die Funktionalität des Projektes getestet, indem ich die CRUD Operationen vom Browser aus ausgeführt habe.</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Beanspruchte Hilfestellungen</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Vergleich mit Zeitplan</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Gemäss Zeitplan</w:t>
            </w:r>
          </w:p>
        </w:tc>
      </w:tr>
    </w:tbl>
    <w:p w:rsidR="00677FFD" w:rsidRDefault="00677FFD" w:rsidP="00677FFD">
      <w:pPr>
        <w:rPr>
          <w:b/>
        </w:rPr>
      </w:pPr>
    </w:p>
    <w:tbl>
      <w:tblPr>
        <w:tblStyle w:val="HelleListe-Akzent1"/>
        <w:tblW w:w="0" w:type="auto"/>
        <w:tblLook w:val="04A0" w:firstRow="1" w:lastRow="0" w:firstColumn="1" w:lastColumn="0" w:noHBand="0" w:noVBand="1"/>
      </w:tblPr>
      <w:tblGrid>
        <w:gridCol w:w="9212"/>
      </w:tblGrid>
      <w:tr w:rsidR="00677FFD" w:rsidTr="00D65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D65D23">
            <w:pPr>
              <w:rPr>
                <w:b w:val="0"/>
              </w:rPr>
            </w:pPr>
            <w:r>
              <w:rPr>
                <w:b w:val="0"/>
              </w:rPr>
              <w:t>Reflexion</w:t>
            </w:r>
          </w:p>
        </w:tc>
      </w:tr>
      <w:tr w:rsidR="00677FFD" w:rsidTr="00D65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77FFD" w:rsidRDefault="00677FFD" w:rsidP="00677FFD">
            <w:pPr>
              <w:rPr>
                <w:b w:val="0"/>
              </w:rPr>
            </w:pPr>
            <w:r>
              <w:rPr>
                <w:b w:val="0"/>
              </w:rPr>
              <w:t>Heute habe ich noch den letzten Schliff meinem Projekt verpasst. Das Intranet ist nun funktionsfähig und brauchbar. Ich hatte zwar die letzten 2 Wochen einige Probleme aber konnte zum Glück schnell damit klarkommen und diese auch wieder lösen. Nun Bleibt nur noch die Überarbeitung des Berichts.</w:t>
            </w:r>
          </w:p>
        </w:tc>
      </w:tr>
    </w:tbl>
    <w:p w:rsidR="00677FFD" w:rsidRPr="00190B1C" w:rsidRDefault="00677FFD" w:rsidP="00677FFD">
      <w:pPr>
        <w:rPr>
          <w:b/>
        </w:rPr>
      </w:pPr>
    </w:p>
    <w:p w:rsidR="006E780D" w:rsidRDefault="006E780D" w:rsidP="006E780D">
      <w:pPr>
        <w:rPr>
          <w:b/>
        </w:rPr>
      </w:pPr>
      <w:r>
        <w:rPr>
          <w:b/>
        </w:rPr>
        <w:br w:type="page"/>
      </w:r>
    </w:p>
    <w:p w:rsidR="006E780D" w:rsidRDefault="006E780D" w:rsidP="006E780D">
      <w:pPr>
        <w:pStyle w:val="berschrift2"/>
      </w:pPr>
      <w:bookmarkStart w:id="33" w:name="_Toc384633181"/>
      <w:r>
        <w:lastRenderedPageBreak/>
        <w:t>Tag 9 – Montag 14.04.2014</w:t>
      </w:r>
      <w:bookmarkEnd w:id="33"/>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649176112"/>
              <w14:checkbox>
                <w14:checked w14:val="1"/>
                <w14:checkedState w14:val="2612" w14:font="MS Gothic"/>
                <w14:uncheckedState w14:val="2610" w14:font="MS Gothic"/>
              </w14:checkbox>
            </w:sdtPr>
            <w:sdtContent>
              <w:p w:rsidR="006E780D" w:rsidRPr="0035777D" w:rsidRDefault="00677FFD"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61170964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1897388620"/>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677FFD"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Source Code kommentiert</w:t>
            </w:r>
          </w:p>
        </w:tc>
      </w:tr>
      <w:tr w:rsidR="006E780D" w:rsidTr="00C627C6">
        <w:trPr>
          <w:trHeight w:val="412"/>
        </w:trPr>
        <w:tc>
          <w:tcPr>
            <w:cnfStyle w:val="001000000000" w:firstRow="0" w:lastRow="0" w:firstColumn="1" w:lastColumn="0" w:oddVBand="0" w:evenVBand="0" w:oddHBand="0" w:evenHBand="0" w:firstRowFirstColumn="0" w:firstRowLastColumn="0" w:lastRowFirstColumn="0" w:lastRowLastColumn="0"/>
            <w:tcW w:w="675" w:type="dxa"/>
          </w:tcPr>
          <w:p w:rsidR="006E780D" w:rsidRPr="00E678EA"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Default="000F49A1" w:rsidP="00C627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Interne Dokumentation erstellt</w:t>
            </w:r>
          </w:p>
        </w:tc>
      </w:tr>
      <w:tr w:rsidR="00677FFD" w:rsidTr="00C627C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75" w:type="dxa"/>
          </w:tcPr>
          <w:p w:rsidR="00677FFD" w:rsidRPr="00E678EA" w:rsidRDefault="000F49A1"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77FFD" w:rsidRDefault="000F49A1" w:rsidP="00C627C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IPA Bericht überarbeitet.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F49A1" w:rsidP="00C627C6">
            <w:pPr>
              <w:rPr>
                <w:b w:val="0"/>
              </w:rPr>
            </w:pPr>
            <w:r>
              <w:rPr>
                <w:b w:val="0"/>
              </w:rPr>
              <w:t>Heute habe ich meinen Programmcode kommentiert um es verständlicher zu machen. Ich habe auch eine Interne Dokumentation erstellt, mit den für uns relevanten Infos. Anschliessend habe ich meine Dokumentation weiter überarbeitet.</w:t>
            </w:r>
            <w:r w:rsidR="00677FFD">
              <w:rPr>
                <w:b w:val="0"/>
              </w:rPr>
              <w:t xml:space="preserve">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77FFD" w:rsidP="00C627C6">
            <w:pPr>
              <w:rPr>
                <w:b w:val="0"/>
              </w:rPr>
            </w:pPr>
            <w:r>
              <w:rPr>
                <w:b w:val="0"/>
              </w:rPr>
              <w:t>Keine Probleme</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F49A1"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77FFD"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77FFD" w:rsidP="00C627C6">
            <w:pPr>
              <w:rPr>
                <w:b w:val="0"/>
              </w:rPr>
            </w:pPr>
            <w:r>
              <w:rPr>
                <w:b w:val="0"/>
              </w:rPr>
              <w:t>Gemäss Zeitplan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F49A1" w:rsidP="000F49A1">
            <w:pPr>
              <w:rPr>
                <w:b w:val="0"/>
              </w:rPr>
            </w:pPr>
            <w:r>
              <w:rPr>
                <w:b w:val="0"/>
              </w:rPr>
              <w:t xml:space="preserve">Ich habe meinen Code noch etwas kommentiert und verständlicher gemacht, dies wird anschliessend für den nächsten Programmierer eine Erleichterung sein hoffe ich. Nun wäre ich mit meinem Projekt soweit fertig. Die nächste Zeit werde ich noch für die Dokumentation beanspruchen. In grossem und ganzem bin ich mit dem Endprodukt zufrieden und hoffe, dass ich diesen auch im Betrieb einführen kann. </w:t>
            </w:r>
          </w:p>
        </w:tc>
      </w:tr>
    </w:tbl>
    <w:p w:rsidR="006E780D" w:rsidRPr="00190B1C" w:rsidRDefault="006E780D" w:rsidP="006E780D">
      <w:pPr>
        <w:rPr>
          <w:b/>
        </w:rPr>
      </w:pPr>
    </w:p>
    <w:p w:rsidR="006E780D" w:rsidRDefault="006E780D" w:rsidP="006E780D">
      <w:pPr>
        <w:rPr>
          <w:b/>
        </w:rPr>
      </w:pPr>
      <w:r>
        <w:rPr>
          <w:b/>
        </w:rPr>
        <w:br w:type="page"/>
      </w:r>
    </w:p>
    <w:p w:rsidR="006E780D" w:rsidRDefault="006E780D" w:rsidP="006E780D">
      <w:pPr>
        <w:pStyle w:val="berschrift2"/>
      </w:pPr>
      <w:bookmarkStart w:id="34" w:name="_Toc384633182"/>
      <w:r>
        <w:lastRenderedPageBreak/>
        <w:t>Tag 10 – Mittwoch 16.04.2014</w:t>
      </w:r>
      <w:bookmarkEnd w:id="34"/>
    </w:p>
    <w:tbl>
      <w:tblPr>
        <w:tblStyle w:val="Tabellenraster"/>
        <w:tblpPr w:leftFromText="141" w:rightFromText="141" w:vertAnchor="text" w:horzAnchor="page" w:tblpX="6340" w:tblpY="2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0"/>
        <w:gridCol w:w="851"/>
      </w:tblGrid>
      <w:tr w:rsidR="006E780D" w:rsidTr="00C627C6">
        <w:tc>
          <w:tcPr>
            <w:tcW w:w="709"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A"/>
            </w:r>
          </w:p>
        </w:tc>
        <w:tc>
          <w:tcPr>
            <w:tcW w:w="850"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B"/>
            </w:r>
          </w:p>
        </w:tc>
        <w:tc>
          <w:tcPr>
            <w:tcW w:w="851" w:type="dxa"/>
          </w:tcPr>
          <w:p w:rsidR="006E780D" w:rsidRPr="00947EFA" w:rsidRDefault="006E780D" w:rsidP="00C627C6">
            <w:pPr>
              <w:rPr>
                <w:color w:val="000000" w:themeColor="text1"/>
                <w:sz w:val="32"/>
                <w:szCs w:val="32"/>
              </w:rPr>
            </w:pPr>
            <w:r w:rsidRPr="00947EFA">
              <w:rPr>
                <w:color w:val="000000" w:themeColor="text1"/>
                <w:sz w:val="32"/>
                <w:szCs w:val="32"/>
              </w:rPr>
              <w:sym w:font="Wingdings" w:char="F04C"/>
            </w:r>
          </w:p>
        </w:tc>
      </w:tr>
      <w:tr w:rsidR="006E780D" w:rsidTr="00C627C6">
        <w:tc>
          <w:tcPr>
            <w:tcW w:w="709" w:type="dxa"/>
          </w:tcPr>
          <w:sdt>
            <w:sdtPr>
              <w:rPr>
                <w:rFonts w:ascii="Wingdings" w:hAnsi="Wingdings"/>
                <w:b/>
                <w:sz w:val="24"/>
                <w:szCs w:val="24"/>
              </w:rPr>
              <w:id w:val="850766485"/>
              <w14:checkbox>
                <w14:checked w14:val="1"/>
                <w14:checkedState w14:val="2612" w14:font="MS Gothic"/>
                <w14:uncheckedState w14:val="2610" w14:font="MS Gothic"/>
              </w14:checkbox>
            </w:sdtPr>
            <w:sdtContent>
              <w:p w:rsidR="006E780D" w:rsidRPr="0035777D" w:rsidRDefault="00561BD7" w:rsidP="00C627C6">
                <w:pPr>
                  <w:rPr>
                    <w:rFonts w:ascii="Wingdings" w:hAnsi="Wingdings"/>
                    <w:b/>
                    <w:sz w:val="24"/>
                    <w:szCs w:val="24"/>
                  </w:rPr>
                </w:pPr>
                <w:r>
                  <w:rPr>
                    <w:rFonts w:ascii="MS Gothic" w:eastAsia="MS Gothic" w:hAnsi="MS Gothic" w:hint="eastAsia"/>
                    <w:b/>
                    <w:sz w:val="24"/>
                    <w:szCs w:val="24"/>
                  </w:rPr>
                  <w:t>☒</w:t>
                </w:r>
              </w:p>
            </w:sdtContent>
          </w:sdt>
        </w:tc>
        <w:tc>
          <w:tcPr>
            <w:tcW w:w="850" w:type="dxa"/>
          </w:tcPr>
          <w:sdt>
            <w:sdtPr>
              <w:rPr>
                <w:rFonts w:ascii="Wingdings" w:hAnsi="Wingdings"/>
                <w:b/>
                <w:sz w:val="24"/>
                <w:szCs w:val="24"/>
              </w:rPr>
              <w:id w:val="1780140898"/>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c>
          <w:tcPr>
            <w:tcW w:w="851" w:type="dxa"/>
          </w:tcPr>
          <w:sdt>
            <w:sdtPr>
              <w:rPr>
                <w:rFonts w:ascii="Wingdings" w:hAnsi="Wingdings"/>
                <w:b/>
                <w:sz w:val="24"/>
                <w:szCs w:val="24"/>
              </w:rPr>
              <w:id w:val="-902823539"/>
              <w14:checkbox>
                <w14:checked w14:val="0"/>
                <w14:checkedState w14:val="2612" w14:font="MS Gothic"/>
                <w14:uncheckedState w14:val="2610" w14:font="MS Gothic"/>
              </w14:checkbox>
            </w:sdtPr>
            <w:sdtContent>
              <w:p w:rsidR="006E780D" w:rsidRPr="0035777D" w:rsidRDefault="006E780D" w:rsidP="00C627C6">
                <w:pPr>
                  <w:rPr>
                    <w:rFonts w:ascii="Wingdings" w:hAnsi="Wingdings"/>
                    <w:b/>
                    <w:sz w:val="24"/>
                    <w:szCs w:val="24"/>
                  </w:rPr>
                </w:pPr>
                <w:r>
                  <w:rPr>
                    <w:rFonts w:ascii="MS Gothic" w:eastAsia="MS Gothic" w:hAnsi="MS Gothic" w:hint="eastAsia"/>
                    <w:b/>
                    <w:sz w:val="24"/>
                    <w:szCs w:val="24"/>
                  </w:rPr>
                  <w:t>☐</w:t>
                </w:r>
              </w:p>
            </w:sdtContent>
          </w:sdt>
        </w:tc>
      </w:tr>
    </w:tbl>
    <w:p w:rsidR="006E780D" w:rsidRPr="00190B1C" w:rsidRDefault="006E780D" w:rsidP="006E780D"/>
    <w:p w:rsidR="006E780D" w:rsidRPr="00190B1C" w:rsidRDefault="006E780D" w:rsidP="006E780D">
      <w:pPr>
        <w:rPr>
          <w:b/>
        </w:rPr>
      </w:pPr>
      <w:r>
        <w:rPr>
          <w:b/>
        </w:rPr>
        <w:t xml:space="preserve"> Stimmungsbarometer : </w:t>
      </w:r>
    </w:p>
    <w:p w:rsidR="006E780D" w:rsidRDefault="006E780D" w:rsidP="006E780D"/>
    <w:p w:rsidR="006E780D" w:rsidRPr="00190B1C" w:rsidRDefault="006E780D" w:rsidP="006E780D"/>
    <w:tbl>
      <w:tblPr>
        <w:tblStyle w:val="HelleListe-Akzent1"/>
        <w:tblW w:w="0" w:type="auto"/>
        <w:tblLook w:val="04A0" w:firstRow="1" w:lastRow="0" w:firstColumn="1" w:lastColumn="0" w:noHBand="0" w:noVBand="1"/>
      </w:tblPr>
      <w:tblGrid>
        <w:gridCol w:w="675"/>
        <w:gridCol w:w="8537"/>
      </w:tblGrid>
      <w:tr w:rsidR="006E780D" w:rsidTr="00C627C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9212" w:type="dxa"/>
            <w:gridSpan w:val="2"/>
          </w:tcPr>
          <w:p w:rsidR="006E780D" w:rsidRDefault="006E780D" w:rsidP="00C627C6">
            <w:pPr>
              <w:rPr>
                <w:b w:val="0"/>
              </w:rPr>
            </w:pPr>
            <w:r>
              <w:rPr>
                <w:b w:val="0"/>
              </w:rPr>
              <w:t>Tagesziele</w:t>
            </w:r>
          </w:p>
        </w:tc>
      </w:tr>
      <w:tr w:rsidR="006E780D" w:rsidTr="00C627C6">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675" w:type="dxa"/>
          </w:tcPr>
          <w:p w:rsidR="006E780D" w:rsidRPr="00FE7CA6" w:rsidRDefault="006E780D" w:rsidP="00C627C6">
            <w:pPr>
              <w:rPr>
                <w:rFonts w:ascii="Wingdings" w:hAnsi="Wingdings"/>
                <w:b w:val="0"/>
                <w:color w:val="92D050"/>
                <w:sz w:val="28"/>
                <w:szCs w:val="28"/>
              </w:rPr>
            </w:pPr>
            <w:r w:rsidRPr="00E678EA">
              <w:rPr>
                <w:rFonts w:ascii="Wingdings" w:hAnsi="Wingdings"/>
                <w:b w:val="0"/>
                <w:color w:val="92D050"/>
                <w:sz w:val="28"/>
                <w:szCs w:val="28"/>
              </w:rPr>
              <w:sym w:font="Wingdings" w:char="F0FC"/>
            </w:r>
          </w:p>
        </w:tc>
        <w:tc>
          <w:tcPr>
            <w:tcW w:w="8537" w:type="dxa"/>
          </w:tcPr>
          <w:p w:rsidR="006E780D" w:rsidRPr="0035777D" w:rsidRDefault="000F49A1" w:rsidP="000F4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Dokumentation fertigstellen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Ausgeführte Arbeiten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0F49A1" w:rsidP="00C627C6">
            <w:pPr>
              <w:rPr>
                <w:b w:val="0"/>
              </w:rPr>
            </w:pPr>
            <w:r>
              <w:rPr>
                <w:b w:val="0"/>
              </w:rPr>
              <w:t xml:space="preserve">Ich habe heute den ganzen Tag in die Dokumentation investiert. </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Aufgetretene Probleme</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61BD7"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Erfolgreiche oder erfolglose Tests</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61BD7"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Beanspruchte Hilfestellungen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61BD7" w:rsidP="00C627C6">
            <w:pPr>
              <w:rPr>
                <w:b w:val="0"/>
              </w:rPr>
            </w:pPr>
            <w:r>
              <w:rPr>
                <w:b w:val="0"/>
              </w:rPr>
              <w:t>-</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Vergleich mit Zeitplan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61BD7" w:rsidP="00C627C6">
            <w:pPr>
              <w:rPr>
                <w:b w:val="0"/>
              </w:rPr>
            </w:pPr>
            <w:r>
              <w:rPr>
                <w:b w:val="0"/>
              </w:rPr>
              <w:t>Gemäss Zeitplan fertiggeworden</w:t>
            </w:r>
          </w:p>
        </w:tc>
      </w:tr>
    </w:tbl>
    <w:p w:rsidR="006E780D" w:rsidRDefault="006E780D" w:rsidP="006E780D">
      <w:pPr>
        <w:rPr>
          <w:b/>
        </w:rPr>
      </w:pPr>
    </w:p>
    <w:tbl>
      <w:tblPr>
        <w:tblStyle w:val="HelleListe-Akzent1"/>
        <w:tblW w:w="0" w:type="auto"/>
        <w:tblLook w:val="04A0" w:firstRow="1" w:lastRow="0" w:firstColumn="1" w:lastColumn="0" w:noHBand="0" w:noVBand="1"/>
      </w:tblPr>
      <w:tblGrid>
        <w:gridCol w:w="9212"/>
      </w:tblGrid>
      <w:tr w:rsidR="006E780D" w:rsidTr="00C62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6E780D" w:rsidP="00C627C6">
            <w:pPr>
              <w:rPr>
                <w:b w:val="0"/>
              </w:rPr>
            </w:pPr>
            <w:r>
              <w:rPr>
                <w:b w:val="0"/>
              </w:rPr>
              <w:t>Reflexion</w:t>
            </w:r>
          </w:p>
        </w:tc>
      </w:tr>
      <w:tr w:rsidR="006E780D" w:rsidTr="00C62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E780D" w:rsidRDefault="00561BD7" w:rsidP="00C627C6">
            <w:pPr>
              <w:rPr>
                <w:b w:val="0"/>
              </w:rPr>
            </w:pPr>
            <w:r>
              <w:rPr>
                <w:b w:val="0"/>
              </w:rPr>
              <w:t xml:space="preserve">Ich habe heute mehrheitlich nur den IPA Bericht weitergeführt und anschliessend auf </w:t>
            </w:r>
            <w:proofErr w:type="spellStart"/>
            <w:r>
              <w:rPr>
                <w:b w:val="0"/>
              </w:rPr>
              <w:t>PkOrg</w:t>
            </w:r>
            <w:proofErr w:type="spellEnd"/>
            <w:r>
              <w:rPr>
                <w:b w:val="0"/>
              </w:rPr>
              <w:t xml:space="preserve"> geladen. Die letzten 2 Wochen waren recht anstrengend, da ich auch eine grosse Nervosität in mir hatte und je weniger Zeit ich hatte desto mehr Flüchtigkeitsfehler kamen unter. Aber nun kann ich etwas aufatmen und mich für die Präsentation vorbereiten.</w:t>
            </w:r>
          </w:p>
        </w:tc>
      </w:tr>
    </w:tbl>
    <w:p w:rsidR="006E780D" w:rsidRPr="00190B1C" w:rsidRDefault="006E780D" w:rsidP="006E780D">
      <w:pPr>
        <w:rPr>
          <w:b/>
        </w:rPr>
      </w:pPr>
    </w:p>
    <w:p w:rsidR="00220AAF" w:rsidRDefault="006E780D" w:rsidP="006E780D">
      <w:pPr>
        <w:rPr>
          <w:b/>
        </w:rPr>
        <w:sectPr w:rsidR="00220AAF" w:rsidSect="00220AAF">
          <w:headerReference w:type="default" r:id="rId15"/>
          <w:footerReference w:type="default" r:id="rId16"/>
          <w:pgSz w:w="11906" w:h="16838"/>
          <w:pgMar w:top="1843" w:right="1417" w:bottom="1134" w:left="1417" w:header="708" w:footer="708" w:gutter="0"/>
          <w:cols w:space="708"/>
          <w:docGrid w:linePitch="360"/>
        </w:sectPr>
      </w:pPr>
      <w:r>
        <w:rPr>
          <w:b/>
        </w:rPr>
        <w:br w:type="page"/>
      </w:r>
    </w:p>
    <w:p w:rsidR="00647420" w:rsidRPr="00647420" w:rsidRDefault="00647420" w:rsidP="00647420">
      <w:pPr>
        <w:pStyle w:val="Titel"/>
        <w:rPr>
          <w:rFonts w:asciiTheme="minorHAnsi" w:hAnsiTheme="minorHAnsi"/>
        </w:rPr>
      </w:pPr>
      <w:bookmarkStart w:id="35" w:name="_Toc384633183"/>
      <w:r>
        <w:rPr>
          <w:rFonts w:asciiTheme="minorHAnsi" w:hAnsiTheme="minorHAnsi"/>
          <w:b/>
        </w:rPr>
        <w:lastRenderedPageBreak/>
        <w:t>Teil 2</w:t>
      </w:r>
      <w:r w:rsidRPr="00124F43">
        <w:rPr>
          <w:rFonts w:asciiTheme="minorHAnsi" w:hAnsiTheme="minorHAnsi"/>
          <w:b/>
        </w:rPr>
        <w:t>:</w:t>
      </w:r>
      <w:r w:rsidR="001B702C">
        <w:rPr>
          <w:rFonts w:asciiTheme="minorHAnsi" w:hAnsiTheme="minorHAnsi"/>
        </w:rPr>
        <w:t xml:space="preserve"> </w:t>
      </w:r>
      <w:r w:rsidR="00D90BF5">
        <w:rPr>
          <w:rFonts w:asciiTheme="minorHAnsi" w:hAnsiTheme="minorHAnsi"/>
        </w:rPr>
        <w:t>Vorgehen und Umsetzung</w:t>
      </w:r>
      <w:bookmarkEnd w:id="35"/>
    </w:p>
    <w:p w:rsidR="00973D1A" w:rsidRPr="00124F43" w:rsidRDefault="00973D1A" w:rsidP="00973D1A">
      <w:pPr>
        <w:pStyle w:val="berschrift1"/>
        <w:rPr>
          <w:rFonts w:asciiTheme="minorHAnsi" w:hAnsiTheme="minorHAnsi"/>
        </w:rPr>
      </w:pPr>
      <w:bookmarkStart w:id="36" w:name="_Toc384633184"/>
      <w:r w:rsidRPr="00124F43">
        <w:rPr>
          <w:rFonts w:asciiTheme="minorHAnsi" w:hAnsiTheme="minorHAnsi"/>
        </w:rPr>
        <w:t>Projektmethode</w:t>
      </w:r>
      <w:bookmarkEnd w:id="36"/>
    </w:p>
    <w:p w:rsidR="00C8544A" w:rsidRDefault="00FD092B" w:rsidP="007B3070">
      <w:r>
        <w:t>Die Projektmethode beinhaltet den Ablauf eines Projekts von der Informationssamml</w:t>
      </w:r>
      <w:r w:rsidR="00BB62A3">
        <w:t xml:space="preserve">ung - Planung bis zur Umsetzung - </w:t>
      </w:r>
      <w:r>
        <w:t>Auswertung. Ich habe mich, in meiner 4 jährigen Ausbildung, mehrheitlich nur mit IPERKA auseinandergesetzt</w:t>
      </w:r>
      <w:r w:rsidR="00C8544A">
        <w:t xml:space="preserve"> und meine Projekte mit dieser Methode </w:t>
      </w:r>
      <w:r w:rsidR="00BB62A3">
        <w:t>durchgeführt</w:t>
      </w:r>
      <w:r>
        <w:t>. In meinem ehemaligen Lehrbet</w:t>
      </w:r>
      <w:r w:rsidR="00C8544A">
        <w:t>rieb durfte ich aber auch nach der Agilen Softwareentwicklung</w:t>
      </w:r>
      <w:r w:rsidR="0022699C">
        <w:t xml:space="preserve"> (SCRUM)</w:t>
      </w:r>
      <w:r w:rsidR="00C8544A">
        <w:t xml:space="preserve"> ein kleines Projekt durchführen.</w:t>
      </w:r>
      <w:r>
        <w:t xml:space="preserve"> </w:t>
      </w:r>
    </w:p>
    <w:p w:rsidR="00C8544A" w:rsidRDefault="00C8544A" w:rsidP="00C8544A">
      <w:pPr>
        <w:pStyle w:val="berschrift2"/>
      </w:pPr>
      <w:bookmarkStart w:id="37" w:name="_Toc384633185"/>
      <w:r>
        <w:t>SCRUM (Agile Softwareentwicklung)</w:t>
      </w:r>
      <w:bookmarkEnd w:id="37"/>
    </w:p>
    <w:p w:rsidR="00D90BF5" w:rsidRDefault="00C8544A" w:rsidP="007B3070">
      <w:r>
        <w:t xml:space="preserve">Die Projektmethode SCRUM ist, meiner Meinung nach, eine sehr effiziente Projektmethode. Mit SCRUM wird das Projekt </w:t>
      </w:r>
      <w:r w:rsidR="0022699C">
        <w:t>in Sprints (vergleichbar mit Meilenstein) aufgeteilt. Diese beinhalten</w:t>
      </w:r>
      <w:r>
        <w:t xml:space="preserve"> Te</w:t>
      </w:r>
      <w:r w:rsidR="0022699C">
        <w:t xml:space="preserve">ilaufgaben, welche </w:t>
      </w:r>
      <w:r>
        <w:t>maximal 1 Tag dauern</w:t>
      </w:r>
      <w:r w:rsidR="0022699C">
        <w:t xml:space="preserve"> dürfen</w:t>
      </w:r>
      <w:r>
        <w:t>. Auch die Kommunikation zwischen den Entwicklern und dem Kunden wird hier abgeschafft. Der Kunde kommuniziert nur mit dem sogenannten „</w:t>
      </w:r>
      <w:proofErr w:type="spellStart"/>
      <w:r>
        <w:t>Product</w:t>
      </w:r>
      <w:proofErr w:type="spellEnd"/>
      <w:r>
        <w:t xml:space="preserve"> </w:t>
      </w:r>
      <w:proofErr w:type="spellStart"/>
      <w:r>
        <w:t>Owner</w:t>
      </w:r>
      <w:proofErr w:type="spellEnd"/>
      <w:r>
        <w:t>“</w:t>
      </w:r>
      <w:r w:rsidR="00AF1900">
        <w:t xml:space="preserve">. Die Aufgabenverteilung sowie auch die Aufwandsschätzung werden vom Entwicklerteam gemacht. Eine weitere wichtige Person ist der </w:t>
      </w:r>
      <w:r w:rsidR="0022699C">
        <w:t>„</w:t>
      </w:r>
      <w:proofErr w:type="spellStart"/>
      <w:r w:rsidR="00AF1900">
        <w:t>Scrum</w:t>
      </w:r>
      <w:proofErr w:type="spellEnd"/>
      <w:r w:rsidR="00AF1900">
        <w:t xml:space="preserve"> Master</w:t>
      </w:r>
      <w:r w:rsidR="0022699C">
        <w:t>“</w:t>
      </w:r>
      <w:r w:rsidR="00AF1900">
        <w:t>. Dieser beobachtet während des ganzen Projekt</w:t>
      </w:r>
      <w:r w:rsidR="0022699C">
        <w:t>es</w:t>
      </w:r>
      <w:r w:rsidR="00AF1900">
        <w:t xml:space="preserve">, ob wirklich auch nach SCRUM entwickelt wird, </w:t>
      </w:r>
      <w:r w:rsidR="0022699C">
        <w:t>aber</w:t>
      </w:r>
      <w:r w:rsidR="00AF1900">
        <w:t xml:space="preserve"> auch dass es keine Kommunikationsprobleme sowie persönliche Konflikte zwischen den einzelnen </w:t>
      </w:r>
      <w:r w:rsidR="0022699C">
        <w:t>Teammitgliedern</w:t>
      </w:r>
      <w:r w:rsidR="00AF1900">
        <w:t xml:space="preserve"> </w:t>
      </w:r>
      <w:r w:rsidR="0022699C">
        <w:t>herrscht, ist eine Aufgabe vom „</w:t>
      </w:r>
      <w:proofErr w:type="spellStart"/>
      <w:r w:rsidR="0022699C">
        <w:t>Scrum</w:t>
      </w:r>
      <w:proofErr w:type="spellEnd"/>
      <w:r w:rsidR="0022699C">
        <w:t xml:space="preserve"> Master“</w:t>
      </w:r>
      <w:r w:rsidR="00AF1900">
        <w:t xml:space="preserve">. Jeden Tag gibt es ein kurzes Meeting (Daily </w:t>
      </w:r>
      <w:proofErr w:type="spellStart"/>
      <w:r w:rsidR="00AF1900">
        <w:t>Scrum</w:t>
      </w:r>
      <w:proofErr w:type="spellEnd"/>
      <w:r w:rsidR="00AF1900">
        <w:t xml:space="preserve">). Hier wird kurz den Teammitgliedern erzählt was man am Tag vorher </w:t>
      </w:r>
      <w:r w:rsidR="0022699C">
        <w:t xml:space="preserve">gemacht </w:t>
      </w:r>
      <w:r w:rsidR="00AF1900">
        <w:t xml:space="preserve">und am darauf folgenden Tag macht. Auch Probleme können hier in der Runde erwähnt werden, aber eine allfällige Lösung wird </w:t>
      </w:r>
      <w:r w:rsidR="00561BD7">
        <w:t xml:space="preserve">hier </w:t>
      </w:r>
      <w:r w:rsidR="00AF1900">
        <w:t xml:space="preserve">nicht besprochen. Der </w:t>
      </w:r>
      <w:r w:rsidR="0022699C">
        <w:t>„</w:t>
      </w:r>
      <w:proofErr w:type="spellStart"/>
      <w:r w:rsidR="00AF1900">
        <w:t>Scrum</w:t>
      </w:r>
      <w:proofErr w:type="spellEnd"/>
      <w:r w:rsidR="00AF1900">
        <w:t xml:space="preserve"> Master</w:t>
      </w:r>
      <w:r w:rsidR="0022699C">
        <w:t>“</w:t>
      </w:r>
      <w:r w:rsidR="00AF1900">
        <w:t xml:space="preserve"> </w:t>
      </w:r>
      <w:r w:rsidR="0022699C">
        <w:t>protokolliert</w:t>
      </w:r>
      <w:r w:rsidR="00AF1900">
        <w:t xml:space="preserve"> das ganze und auch </w:t>
      </w:r>
      <w:r w:rsidR="0022699C">
        <w:t xml:space="preserve">die erwähnten </w:t>
      </w:r>
      <w:r w:rsidR="00561BD7">
        <w:t>Probleme, falls es welche gab. A</w:t>
      </w:r>
      <w:r w:rsidR="00AF1900">
        <w:t>nschliessend nach dem Meeting</w:t>
      </w:r>
      <w:r w:rsidR="00561BD7">
        <w:t xml:space="preserve"> geht man auf die erwähnten Probleme ein</w:t>
      </w:r>
      <w:r w:rsidR="00AF1900">
        <w:t xml:space="preserve">. Der Sinn vom </w:t>
      </w:r>
      <w:r w:rsidR="0022699C">
        <w:t>„</w:t>
      </w:r>
      <w:r w:rsidR="00AF1900">
        <w:t xml:space="preserve">Daily </w:t>
      </w:r>
      <w:proofErr w:type="spellStart"/>
      <w:r w:rsidR="00AF1900">
        <w:t>Scrum</w:t>
      </w:r>
      <w:proofErr w:type="spellEnd"/>
      <w:r w:rsidR="0022699C">
        <w:t>“</w:t>
      </w:r>
      <w:r w:rsidR="00AF1900">
        <w:t xml:space="preserve"> ist der Informationsaustausch </w:t>
      </w:r>
      <w:r w:rsidR="0022699C">
        <w:t xml:space="preserve">zwischen den Teammitgliedern. </w:t>
      </w:r>
    </w:p>
    <w:p w:rsidR="0022699C" w:rsidRDefault="0022699C" w:rsidP="007B3070"/>
    <w:p w:rsidR="0022699C" w:rsidRDefault="0022699C" w:rsidP="007B3070">
      <w:r>
        <w:t xml:space="preserve">In meinem Projekt lohnt es sich nicht nach SCRUM zu entwickeln, da ich nur eine einzelne Person bin und die </w:t>
      </w:r>
      <w:r w:rsidR="00561BD7">
        <w:t>relevanten</w:t>
      </w:r>
      <w:r>
        <w:t xml:space="preserve"> Kriterien </w:t>
      </w:r>
      <w:r w:rsidR="00BB62A3">
        <w:t xml:space="preserve">somit </w:t>
      </w:r>
      <w:r>
        <w:t xml:space="preserve">nicht erfülle. Aus diesem Grund habe ich mich für die Projektmethode IPERKA entschieden, weil dieser wie schon vorher erwähnt mir am vertrautesten ist. </w:t>
      </w:r>
    </w:p>
    <w:p w:rsidR="0022699C" w:rsidRDefault="0022699C" w:rsidP="0022699C">
      <w:r>
        <w:br w:type="page"/>
      </w:r>
    </w:p>
    <w:p w:rsidR="00D90BF5" w:rsidRDefault="00D90BF5" w:rsidP="00D90BF5">
      <w:pPr>
        <w:pStyle w:val="berschrift2"/>
      </w:pPr>
      <w:bookmarkStart w:id="38" w:name="_Toc384633186"/>
      <w:r w:rsidRPr="00124F43">
        <w:lastRenderedPageBreak/>
        <w:t>IPERKA</w:t>
      </w:r>
      <w:bookmarkEnd w:id="38"/>
    </w:p>
    <w:p w:rsidR="00D90BF5" w:rsidRPr="00D90BF5" w:rsidRDefault="00973D1A" w:rsidP="00D90BF5">
      <w:pPr>
        <w:pStyle w:val="berschrift3"/>
      </w:pPr>
      <w:bookmarkStart w:id="39" w:name="_Toc384633187"/>
      <w:r w:rsidRPr="00124F43">
        <w:t>Erklärung</w:t>
      </w:r>
      <w:bookmarkEnd w:id="39"/>
    </w:p>
    <w:p w:rsidR="00973D1A" w:rsidRPr="00124F43" w:rsidRDefault="00973D1A" w:rsidP="00973D1A"/>
    <w:p w:rsidR="00973D1A" w:rsidRPr="00124F43" w:rsidRDefault="00973D1A" w:rsidP="00973D1A">
      <w:r w:rsidRPr="00124F43">
        <w:rPr>
          <w:b/>
        </w:rPr>
        <w:t>▪ I</w:t>
      </w:r>
      <w:r w:rsidR="0022699C">
        <w:t>nformieren</w:t>
      </w:r>
    </w:p>
    <w:p w:rsidR="00973D1A" w:rsidRPr="00124F43" w:rsidRDefault="00973D1A" w:rsidP="005E329F">
      <w:pPr>
        <w:ind w:left="576"/>
      </w:pPr>
      <w:r w:rsidRPr="00124F43">
        <w:t>▫</w:t>
      </w:r>
      <w:r w:rsidR="0022699C">
        <w:t xml:space="preserve">Die Anforderungen </w:t>
      </w:r>
      <w:r w:rsidR="005E329F">
        <w:t>sowie sonstige für das Projekt relevante Informationen werden hier genau recherchiert.</w:t>
      </w:r>
      <w:r w:rsidR="007B3070">
        <w:t xml:space="preserve"> </w:t>
      </w:r>
    </w:p>
    <w:p w:rsidR="00973D1A" w:rsidRPr="00124F43" w:rsidRDefault="00973D1A" w:rsidP="00973D1A">
      <w:r w:rsidRPr="00124F43">
        <w:rPr>
          <w:b/>
        </w:rPr>
        <w:t>▪ P</w:t>
      </w:r>
      <w:r w:rsidR="0022699C">
        <w:t>lanen</w:t>
      </w:r>
    </w:p>
    <w:p w:rsidR="00973D1A" w:rsidRDefault="00973D1A" w:rsidP="00901A1F">
      <w:pPr>
        <w:ind w:left="576"/>
      </w:pPr>
      <w:r w:rsidRPr="00124F43">
        <w:t>▫</w:t>
      </w:r>
      <w:r w:rsidRPr="00124F43">
        <w:tab/>
      </w:r>
      <w:r w:rsidR="005E329F">
        <w:t>Die Planungsphase beinhaltet</w:t>
      </w:r>
      <w:r w:rsidR="00901A1F">
        <w:t xml:space="preserve"> </w:t>
      </w:r>
      <w:r w:rsidR="005E329F">
        <w:t xml:space="preserve"> </w:t>
      </w:r>
      <w:r w:rsidR="00901A1F">
        <w:t xml:space="preserve">den Ablauf und die Methodik der Implementationsphase. Auch das konzipieren der gewonnen Information wird hier gemacht. Zu diesen Punkten kann auch ein Zeitplan erstellt werden. </w:t>
      </w:r>
    </w:p>
    <w:p w:rsidR="00901A1F" w:rsidRPr="00901A1F" w:rsidRDefault="00901A1F" w:rsidP="00901A1F">
      <w:pPr>
        <w:ind w:left="576"/>
        <w:rPr>
          <w:b/>
          <w:i/>
        </w:rPr>
      </w:pPr>
      <w:r>
        <w:rPr>
          <w:b/>
          <w:i/>
        </w:rPr>
        <w:t xml:space="preserve">Wichtig: Die Planung muss sehr durchdacht gemacht werden, da IPERKA nicht rekursiv ist. </w:t>
      </w:r>
    </w:p>
    <w:p w:rsidR="00973D1A" w:rsidRPr="00124F43" w:rsidRDefault="00973D1A" w:rsidP="00973D1A">
      <w:r w:rsidRPr="00124F43">
        <w:rPr>
          <w:b/>
        </w:rPr>
        <w:t>▪ E</w:t>
      </w:r>
      <w:r w:rsidRPr="00124F43">
        <w:t>ntscheiden</w:t>
      </w:r>
    </w:p>
    <w:p w:rsidR="00973D1A" w:rsidRPr="00124F43" w:rsidRDefault="00973D1A" w:rsidP="00973D1A">
      <w:pPr>
        <w:ind w:firstLine="576"/>
      </w:pPr>
      <w:r w:rsidRPr="00124F43">
        <w:t>▫</w:t>
      </w:r>
      <w:r w:rsidRPr="00124F43">
        <w:tab/>
      </w:r>
      <w:r w:rsidR="00F00690">
        <w:t>Hier werden wichtige Entscheidungen getroffen, zum Beispiel für die Realisierung.</w:t>
      </w:r>
    </w:p>
    <w:p w:rsidR="00973D1A" w:rsidRPr="00124F43" w:rsidRDefault="00973D1A" w:rsidP="00973D1A">
      <w:r w:rsidRPr="00124F43">
        <w:rPr>
          <w:b/>
        </w:rPr>
        <w:t>▪ R</w:t>
      </w:r>
      <w:r w:rsidRPr="00124F43">
        <w:t>ealisieren</w:t>
      </w:r>
    </w:p>
    <w:p w:rsidR="00973D1A" w:rsidRPr="00124F43" w:rsidRDefault="00973D1A" w:rsidP="00973D1A">
      <w:pPr>
        <w:ind w:firstLine="576"/>
      </w:pPr>
      <w:r w:rsidRPr="00124F43">
        <w:t>▫</w:t>
      </w:r>
      <w:r w:rsidRPr="00124F43">
        <w:tab/>
      </w:r>
      <w:r w:rsidR="00F00690">
        <w:t xml:space="preserve">Dies beinhaltet die Implementation des Projektes. </w:t>
      </w:r>
    </w:p>
    <w:p w:rsidR="00973D1A" w:rsidRPr="00124F43" w:rsidRDefault="00973D1A" w:rsidP="00973D1A">
      <w:r w:rsidRPr="00124F43">
        <w:rPr>
          <w:b/>
        </w:rPr>
        <w:t>▪ K</w:t>
      </w:r>
      <w:r w:rsidRPr="00124F43">
        <w:t>ontrollieren</w:t>
      </w:r>
    </w:p>
    <w:p w:rsidR="00973D1A" w:rsidRPr="00124F43" w:rsidRDefault="00973D1A" w:rsidP="00F00690">
      <w:pPr>
        <w:ind w:left="576"/>
      </w:pPr>
      <w:r w:rsidRPr="00124F43">
        <w:t>▫</w:t>
      </w:r>
      <w:r w:rsidR="00F00690">
        <w:tab/>
        <w:t>Die Kontrolle der ganzen Implementation wird hier gemacht und auch für die Auswertung protokolliert.</w:t>
      </w:r>
    </w:p>
    <w:p w:rsidR="00973D1A" w:rsidRPr="00124F43" w:rsidRDefault="00973D1A" w:rsidP="00973D1A">
      <w:r w:rsidRPr="00124F43">
        <w:rPr>
          <w:b/>
        </w:rPr>
        <w:t>▪ A</w:t>
      </w:r>
      <w:r w:rsidRPr="00124F43">
        <w:t>uswerten</w:t>
      </w:r>
    </w:p>
    <w:p w:rsidR="00973D1A" w:rsidRPr="00124F43" w:rsidRDefault="00973D1A" w:rsidP="00F00690">
      <w:pPr>
        <w:ind w:left="576"/>
      </w:pPr>
      <w:r w:rsidRPr="00124F43">
        <w:t>▫</w:t>
      </w:r>
      <w:r w:rsidR="00F00690">
        <w:t>Bei der Auswertung wird die Frage gestellt, was man gelernt hat aber auch was man in Zukunft besser machen kann.</w:t>
      </w:r>
      <w:r w:rsidR="00CC15DB">
        <w:t xml:space="preserve"> In dieser Phase wird retrospektiv das ganze Projekt beurteilt.</w:t>
      </w:r>
    </w:p>
    <w:p w:rsidR="00973D1A" w:rsidRPr="00124F43" w:rsidRDefault="00973D1A" w:rsidP="00973D1A"/>
    <w:p w:rsidR="00973D1A" w:rsidRPr="00124F43" w:rsidRDefault="00BB1CAB" w:rsidP="00D90BF5">
      <w:pPr>
        <w:pStyle w:val="berschrift3"/>
      </w:pPr>
      <w:bookmarkStart w:id="40" w:name="_Toc384633188"/>
      <w:r w:rsidRPr="00124F43">
        <w:t>Meine Facharbeit</w:t>
      </w:r>
      <w:bookmarkEnd w:id="40"/>
    </w:p>
    <w:p w:rsidR="00BB1CAB" w:rsidRDefault="00CC15DB" w:rsidP="00BB1CAB">
      <w:r>
        <w:t xml:space="preserve">Hier erläutere ich kurz die einzelnen Phasen in Bezug auf meine Facharbeit. </w:t>
      </w:r>
    </w:p>
    <w:p w:rsidR="00CC15DB" w:rsidRPr="00124F43" w:rsidRDefault="00CC15DB" w:rsidP="00BB1CAB"/>
    <w:p w:rsidR="00BB1CAB" w:rsidRPr="00124F43" w:rsidRDefault="00BB1CAB" w:rsidP="00BB1CAB">
      <w:r w:rsidRPr="00124F43">
        <w:rPr>
          <w:b/>
        </w:rPr>
        <w:t>▪ I</w:t>
      </w:r>
      <w:r w:rsidRPr="00124F43">
        <w:t>nform</w:t>
      </w:r>
      <w:r w:rsidR="00CC15DB">
        <w:t>ieren</w:t>
      </w:r>
    </w:p>
    <w:p w:rsidR="00BB1CAB" w:rsidRPr="00124F43" w:rsidRDefault="00BB1CAB" w:rsidP="00BB1CAB">
      <w:pPr>
        <w:ind w:left="708" w:hanging="132"/>
      </w:pPr>
      <w:r w:rsidRPr="00124F43">
        <w:t>▫</w:t>
      </w:r>
      <w:r w:rsidR="00CC15DB">
        <w:t>Die Bewertungskriterien des IPA Berichtes habe ich recherchiert. Auch der Ablauf dieser 10 Tage sowie die Anforderungen meiner Facharbeit habe ich hier genau analysiert, sodass ich die Planung so gut wie möglich machen kann.</w:t>
      </w:r>
    </w:p>
    <w:p w:rsidR="00BB1CAB" w:rsidRPr="00124F43" w:rsidRDefault="00BB1CAB" w:rsidP="00BB1CAB">
      <w:r w:rsidRPr="00124F43">
        <w:rPr>
          <w:b/>
        </w:rPr>
        <w:t>▪ P</w:t>
      </w:r>
      <w:r w:rsidR="00CC15DB">
        <w:t>lanen</w:t>
      </w:r>
    </w:p>
    <w:p w:rsidR="00BB1CAB" w:rsidRPr="00124F43" w:rsidRDefault="00BB1CAB" w:rsidP="00CC15DB">
      <w:pPr>
        <w:ind w:left="576"/>
      </w:pPr>
      <w:r w:rsidRPr="00124F43">
        <w:t>▫</w:t>
      </w:r>
      <w:r w:rsidRPr="00124F43">
        <w:tab/>
      </w:r>
      <w:r w:rsidR="00CC15DB">
        <w:t xml:space="preserve">In dieser Phase meiner Facharbeit werde ich die Planung machen. Dies beinhaltet einen Zeitplan mit den Arbeiten, welche ich dann Schritt für Schritt machen werde. </w:t>
      </w:r>
    </w:p>
    <w:p w:rsidR="00BB1CAB" w:rsidRPr="00124F43" w:rsidRDefault="00BB1CAB" w:rsidP="00BB1CAB">
      <w:r w:rsidRPr="00124F43">
        <w:rPr>
          <w:b/>
        </w:rPr>
        <w:t>▪ E</w:t>
      </w:r>
      <w:r w:rsidRPr="00124F43">
        <w:t>ntscheiden</w:t>
      </w:r>
      <w:r w:rsidR="008B7FAE" w:rsidRPr="00124F43">
        <w:t>.</w:t>
      </w:r>
    </w:p>
    <w:p w:rsidR="00BB1CAB" w:rsidRPr="00124F43" w:rsidRDefault="00BB1CAB" w:rsidP="00BB1CAB">
      <w:pPr>
        <w:ind w:left="708" w:hanging="132"/>
      </w:pPr>
      <w:r w:rsidRPr="00124F43">
        <w:t>▫</w:t>
      </w:r>
      <w:r w:rsidRPr="00124F43">
        <w:tab/>
      </w:r>
      <w:r w:rsidR="00CC15DB">
        <w:t xml:space="preserve">Ich entscheide wie ich meine Facharbeit realisiere (zum Teil bereits in den Anforderungen definiert). Auch was für </w:t>
      </w:r>
      <w:r w:rsidR="00A127C2">
        <w:t>SW, HW, DLLs sowie auch der Ablauf der Implementation wird hier entschieden.</w:t>
      </w:r>
    </w:p>
    <w:p w:rsidR="00BB1CAB" w:rsidRPr="00124F43" w:rsidRDefault="00BB1CAB" w:rsidP="00BB1CAB">
      <w:r w:rsidRPr="00124F43">
        <w:rPr>
          <w:b/>
        </w:rPr>
        <w:t>▪ R</w:t>
      </w:r>
      <w:r w:rsidRPr="00124F43">
        <w:t>ealisieren</w:t>
      </w:r>
    </w:p>
    <w:p w:rsidR="00A127C2" w:rsidRDefault="00BB1CAB" w:rsidP="00BB1CAB">
      <w:pPr>
        <w:ind w:firstLine="576"/>
      </w:pPr>
      <w:r w:rsidRPr="00124F43">
        <w:t>▫</w:t>
      </w:r>
      <w:r w:rsidRPr="00124F43">
        <w:tab/>
      </w:r>
      <w:r w:rsidR="00A127C2">
        <w:t xml:space="preserve">Die Implementation erfolgt in dieser Phase. </w:t>
      </w:r>
    </w:p>
    <w:p w:rsidR="00BB1CAB" w:rsidRPr="00124F43" w:rsidRDefault="00A127C2" w:rsidP="00A127C2">
      <w:pPr>
        <w:ind w:left="576"/>
      </w:pPr>
      <w:r w:rsidRPr="00A127C2">
        <w:rPr>
          <w:b/>
          <w:i/>
        </w:rPr>
        <w:t>Tipp:</w:t>
      </w:r>
      <w:r>
        <w:rPr>
          <w:b/>
          <w:i/>
        </w:rPr>
        <w:t xml:space="preserve"> Je besser die vorherigen Phasen gemacht worden sind desto flüssiger erfolgt die Realisierung.</w:t>
      </w:r>
    </w:p>
    <w:p w:rsidR="00BB1CAB" w:rsidRPr="00124F43" w:rsidRDefault="00BB1CAB" w:rsidP="00BB1CAB">
      <w:r w:rsidRPr="00124F43">
        <w:rPr>
          <w:b/>
        </w:rPr>
        <w:t>▪ K</w:t>
      </w:r>
      <w:r w:rsidRPr="00124F43">
        <w:t>ontrollieren</w:t>
      </w:r>
    </w:p>
    <w:p w:rsidR="00BB1CAB" w:rsidRPr="00124F43" w:rsidRDefault="00BB1CAB" w:rsidP="00A127C2">
      <w:pPr>
        <w:ind w:left="576"/>
      </w:pPr>
      <w:r w:rsidRPr="00124F43">
        <w:t>▫</w:t>
      </w:r>
      <w:r w:rsidR="008B7FAE" w:rsidRPr="00124F43">
        <w:tab/>
      </w:r>
      <w:r w:rsidR="00A127C2">
        <w:t xml:space="preserve">Meine Implementation kontrolliere ich indem ich die verschiedenen </w:t>
      </w:r>
      <w:proofErr w:type="spellStart"/>
      <w:r w:rsidR="00A127C2">
        <w:t>UseCases</w:t>
      </w:r>
      <w:proofErr w:type="spellEnd"/>
      <w:r w:rsidR="00A127C2">
        <w:t xml:space="preserve"> durchgehe und es auch mit Testfällen prüfe. Dies beinhaltet Blackbox- sowie auch </w:t>
      </w:r>
      <w:proofErr w:type="spellStart"/>
      <w:r w:rsidR="00A127C2">
        <w:t>Whiteboxtesting</w:t>
      </w:r>
      <w:proofErr w:type="spellEnd"/>
    </w:p>
    <w:p w:rsidR="00BB1CAB" w:rsidRPr="00124F43" w:rsidRDefault="00BB1CAB" w:rsidP="00BB1CAB">
      <w:r w:rsidRPr="00124F43">
        <w:rPr>
          <w:b/>
        </w:rPr>
        <w:t>▪ A</w:t>
      </w:r>
      <w:r w:rsidRPr="00124F43">
        <w:t>uswerten</w:t>
      </w:r>
    </w:p>
    <w:p w:rsidR="00BB1CAB" w:rsidRPr="00124F43" w:rsidRDefault="00BB1CAB" w:rsidP="008B7FAE">
      <w:pPr>
        <w:ind w:left="708" w:hanging="132"/>
      </w:pPr>
      <w:r w:rsidRPr="00124F43">
        <w:t>▫</w:t>
      </w:r>
      <w:r w:rsidRPr="00124F43">
        <w:tab/>
      </w:r>
      <w:r w:rsidR="00A127C2">
        <w:t xml:space="preserve">Die Schlussreflexion ist der Hauptbestandteil dieser Phase. Auch die Auswertungen der Testfälle können hier integriert werden. </w:t>
      </w:r>
    </w:p>
    <w:p w:rsidR="00973D1A" w:rsidRPr="00124F43" w:rsidRDefault="00973D1A" w:rsidP="00973D1A"/>
    <w:p w:rsidR="008A4D60" w:rsidRPr="00124F43" w:rsidRDefault="00973D1A" w:rsidP="00973D1A">
      <w:pPr>
        <w:sectPr w:rsidR="008A4D60" w:rsidRPr="00124F43" w:rsidSect="002E52EB">
          <w:headerReference w:type="default" r:id="rId17"/>
          <w:footerReference w:type="default" r:id="rId18"/>
          <w:pgSz w:w="11906" w:h="16838"/>
          <w:pgMar w:top="1843" w:right="1417" w:bottom="1134" w:left="1417" w:header="708" w:footer="708" w:gutter="0"/>
          <w:cols w:space="708"/>
          <w:docGrid w:linePitch="360"/>
        </w:sectPr>
      </w:pPr>
      <w:r w:rsidRPr="00124F43">
        <w:br w:type="page"/>
      </w:r>
    </w:p>
    <w:p w:rsidR="006E780D" w:rsidRPr="00124F43" w:rsidRDefault="006E780D" w:rsidP="006E780D">
      <w:pPr>
        <w:pStyle w:val="berschrift1"/>
        <w:rPr>
          <w:rFonts w:asciiTheme="minorHAnsi" w:hAnsiTheme="minorHAnsi"/>
        </w:rPr>
      </w:pPr>
      <w:bookmarkStart w:id="41" w:name="_Toc384633189"/>
      <w:r w:rsidRPr="00124F43">
        <w:rPr>
          <w:rFonts w:asciiTheme="minorHAnsi" w:hAnsiTheme="minorHAnsi"/>
        </w:rPr>
        <w:lastRenderedPageBreak/>
        <w:t>Management Summary</w:t>
      </w:r>
      <w:bookmarkEnd w:id="41"/>
    </w:p>
    <w:p w:rsidR="006E780D" w:rsidRDefault="00647420" w:rsidP="00A127C2">
      <w:pPr>
        <w:pStyle w:val="berschrift2"/>
      </w:pPr>
      <w:bookmarkStart w:id="42" w:name="_Toc384633190"/>
      <w:r>
        <w:t>Ausgangssituation</w:t>
      </w:r>
      <w:bookmarkEnd w:id="42"/>
    </w:p>
    <w:p w:rsidR="00647420" w:rsidRDefault="00647420" w:rsidP="00A127C2">
      <w:pPr>
        <w:pStyle w:val="berschrift2"/>
      </w:pPr>
      <w:bookmarkStart w:id="43" w:name="_Toc384633191"/>
      <w:r>
        <w:t>Umsetzung</w:t>
      </w:r>
      <w:bookmarkEnd w:id="43"/>
    </w:p>
    <w:p w:rsidR="00647420" w:rsidRDefault="00647420" w:rsidP="00A127C2">
      <w:pPr>
        <w:pStyle w:val="berschrift2"/>
      </w:pPr>
      <w:bookmarkStart w:id="44" w:name="_Toc384633192"/>
      <w:r>
        <w:t>Ergebnis</w:t>
      </w:r>
      <w:bookmarkEnd w:id="44"/>
    </w:p>
    <w:p w:rsidR="00647420" w:rsidRDefault="00647420" w:rsidP="006E780D"/>
    <w:p w:rsidR="006E780D" w:rsidRPr="00124F43" w:rsidRDefault="006E780D" w:rsidP="006E780D">
      <w:r w:rsidRPr="00124F43">
        <w:br w:type="page"/>
      </w:r>
    </w:p>
    <w:p w:rsidR="000F75A0" w:rsidRDefault="000F75A0" w:rsidP="000F75A0">
      <w:pPr>
        <w:pStyle w:val="berschrift1"/>
      </w:pPr>
      <w:bookmarkStart w:id="45" w:name="_Toc384633193"/>
      <w:r>
        <w:lastRenderedPageBreak/>
        <w:t>Recherchen für die Implementation</w:t>
      </w:r>
      <w:bookmarkEnd w:id="45"/>
    </w:p>
    <w:p w:rsidR="006E780D" w:rsidRDefault="00EA2005" w:rsidP="000F75A0">
      <w:pPr>
        <w:pStyle w:val="berschrift2"/>
      </w:pPr>
      <w:r>
        <w:t>Versionsverwaltung</w:t>
      </w:r>
    </w:p>
    <w:p w:rsidR="00C35613" w:rsidRDefault="000F75A0" w:rsidP="00C35613">
      <w:r>
        <w:t>Ich ha</w:t>
      </w:r>
      <w:r w:rsidR="009B091D">
        <w:t xml:space="preserve">be das Versionsverwaltungssystem </w:t>
      </w:r>
      <w:proofErr w:type="spellStart"/>
      <w:r w:rsidR="009B091D">
        <w:t>Git</w:t>
      </w:r>
      <w:proofErr w:type="spellEnd"/>
      <w:r w:rsidR="009B091D">
        <w:t xml:space="preserve"> gewählt, da dieser mir am bekanntesten und auch einfacher zu verstehen ist.</w:t>
      </w:r>
    </w:p>
    <w:p w:rsidR="00AA6875" w:rsidRDefault="00AA6875" w:rsidP="00C35613">
      <w:r>
        <w:t xml:space="preserve">Ich habe </w:t>
      </w:r>
      <w:proofErr w:type="spellStart"/>
      <w:r w:rsidR="009B091D">
        <w:t>GitHub</w:t>
      </w:r>
      <w:proofErr w:type="spellEnd"/>
      <w:r w:rsidR="009B091D">
        <w:t xml:space="preserve"> für Windows eingerichtet, damit ich mein Projekt sowie auch meine Dokumente auf </w:t>
      </w:r>
      <w:r w:rsidR="0032620A">
        <w:t>einem zentralen Server lagern kann</w:t>
      </w:r>
      <w:r w:rsidR="009B091D">
        <w:t xml:space="preserve">. Dies ermöglicht mir </w:t>
      </w:r>
      <w:r w:rsidR="0032620A">
        <w:t xml:space="preserve">jederzeit von überall das abrufen der Daten. Auch bei lokalem Verlust kann ich meine Daten immer wieder von den </w:t>
      </w:r>
      <w:proofErr w:type="spellStart"/>
      <w:r w:rsidR="0032620A">
        <w:t>GitHub</w:t>
      </w:r>
      <w:proofErr w:type="spellEnd"/>
      <w:r w:rsidR="0032620A">
        <w:t xml:space="preserve"> Servern herunterladen. Auch die Integration ins VS12 ist ganz einfach. </w:t>
      </w:r>
    </w:p>
    <w:p w:rsidR="0032620A" w:rsidRDefault="0032620A" w:rsidP="00C35613"/>
    <w:p w:rsidR="0032620A" w:rsidRDefault="0032620A" w:rsidP="00C35613">
      <w:r>
        <w:t xml:space="preserve">Notwendige Software: </w:t>
      </w:r>
    </w:p>
    <w:p w:rsidR="006C7C1D" w:rsidRDefault="003E0668" w:rsidP="00F83DFB">
      <w:pPr>
        <w:rPr>
          <w:rStyle w:val="Hyperlink"/>
        </w:rPr>
      </w:pPr>
      <w:proofErr w:type="spellStart"/>
      <w:r>
        <w:t>GitHub</w:t>
      </w:r>
      <w:proofErr w:type="spellEnd"/>
      <w:r w:rsidR="0032620A">
        <w:t xml:space="preserve"> </w:t>
      </w:r>
      <w:proofErr w:type="spellStart"/>
      <w:r w:rsidR="0032620A">
        <w:t>for</w:t>
      </w:r>
      <w:proofErr w:type="spellEnd"/>
      <w:r w:rsidR="0032620A">
        <w:t xml:space="preserve"> Windows</w:t>
      </w:r>
      <w:r>
        <w:t xml:space="preserve">: </w:t>
      </w:r>
      <w:hyperlink r:id="rId19" w:history="1">
        <w:r w:rsidRPr="003A72B6">
          <w:rPr>
            <w:rStyle w:val="Hyperlink"/>
          </w:rPr>
          <w:t>https://windows.github.com/</w:t>
        </w:r>
      </w:hyperlink>
    </w:p>
    <w:p w:rsidR="00F83DFB" w:rsidRPr="0032620A" w:rsidRDefault="0032620A" w:rsidP="00F83DFB">
      <w:pPr>
        <w:rPr>
          <w:lang w:val="fr-CH"/>
        </w:rPr>
      </w:pPr>
      <w:r w:rsidRPr="0032620A">
        <w:rPr>
          <w:lang w:val="fr-CH"/>
        </w:rPr>
        <w:t xml:space="preserve">Git Source Control Provider in VS12: </w:t>
      </w:r>
      <w:r w:rsidRPr="0032620A">
        <w:rPr>
          <w:rStyle w:val="Hyperlink"/>
          <w:lang w:val="fr-CH"/>
        </w:rPr>
        <w:t>http://visualstudiogallery.msdn.microsoft.com/63a7e40d-4d71-4fbb-a23b-d262124b8f4c</w:t>
      </w:r>
    </w:p>
    <w:p w:rsidR="0032620A" w:rsidRPr="0032620A" w:rsidRDefault="0032620A" w:rsidP="00F83DFB">
      <w:r w:rsidRPr="0032620A">
        <w:t xml:space="preserve">Visual Studio Tools </w:t>
      </w:r>
      <w:proofErr w:type="spellStart"/>
      <w:r w:rsidRPr="0032620A">
        <w:t>for</w:t>
      </w:r>
      <w:proofErr w:type="spellEnd"/>
      <w:r w:rsidRPr="0032620A">
        <w:t xml:space="preserve"> </w:t>
      </w:r>
      <w:proofErr w:type="spellStart"/>
      <w:r w:rsidRPr="0032620A">
        <w:t>Git</w:t>
      </w:r>
      <w:proofErr w:type="spellEnd"/>
      <w:r w:rsidRPr="0032620A">
        <w:t xml:space="preserve">: </w:t>
      </w:r>
      <w:r w:rsidRPr="0032620A">
        <w:rPr>
          <w:rStyle w:val="Hyperlink"/>
        </w:rPr>
        <w:t>http://visualstudiogallery.msdn.microsoft.com/abafc7d6-dcaa-40f4-8a5e-d6724bdb980c</w:t>
      </w:r>
    </w:p>
    <w:p w:rsidR="0032620A" w:rsidRPr="0032620A" w:rsidRDefault="0032620A" w:rsidP="00F83DFB"/>
    <w:p w:rsidR="009B091D" w:rsidRDefault="009B091D" w:rsidP="00F83DFB">
      <w:proofErr w:type="spellStart"/>
      <w:r>
        <w:t>GitHub</w:t>
      </w:r>
      <w:proofErr w:type="spellEnd"/>
      <w:r>
        <w:t xml:space="preserve"> ist ein Hosting-Dienst für Software-Entwicklungsprojekte und ist Webbasiert.</w:t>
      </w:r>
      <w:r w:rsidR="0032620A">
        <w:t xml:space="preserve"> </w:t>
      </w:r>
      <w:proofErr w:type="spellStart"/>
      <w:r w:rsidR="0032620A">
        <w:t>GItHub</w:t>
      </w:r>
      <w:proofErr w:type="spellEnd"/>
      <w:r w:rsidR="0032620A">
        <w:t xml:space="preserve"> </w:t>
      </w:r>
      <w:r w:rsidR="00EE652D">
        <w:t xml:space="preserve">wurde von Chris </w:t>
      </w:r>
      <w:proofErr w:type="spellStart"/>
      <w:r w:rsidR="00EE652D">
        <w:t>Wanstrath</w:t>
      </w:r>
      <w:proofErr w:type="spellEnd"/>
      <w:r w:rsidR="0032620A">
        <w:t xml:space="preserve">, PJ </w:t>
      </w:r>
      <w:proofErr w:type="spellStart"/>
      <w:r w:rsidR="0032620A">
        <w:t>Hyett</w:t>
      </w:r>
      <w:proofErr w:type="spellEnd"/>
      <w:r w:rsidR="0032620A">
        <w:t xml:space="preserve"> und Tom Preston-Werner mit Ruby on </w:t>
      </w:r>
      <w:proofErr w:type="spellStart"/>
      <w:r w:rsidR="0032620A">
        <w:t>Rails</w:t>
      </w:r>
      <w:proofErr w:type="spellEnd"/>
      <w:r w:rsidR="0032620A">
        <w:t xml:space="preserve"> und Erlang entwickelt und wird seit Februar 2008 betrieben. </w:t>
      </w:r>
    </w:p>
    <w:p w:rsidR="0032620A" w:rsidRDefault="0032620A" w:rsidP="00F83DFB"/>
    <w:p w:rsidR="00EE652D" w:rsidRDefault="00EE652D" w:rsidP="00EE652D">
      <w:pPr>
        <w:pStyle w:val="berschrift3"/>
      </w:pPr>
      <w:bookmarkStart w:id="46" w:name="_Toc384633195"/>
      <w:proofErr w:type="spellStart"/>
      <w:r>
        <w:t>Git</w:t>
      </w:r>
      <w:proofErr w:type="spellEnd"/>
      <w:r>
        <w:t>: Kurze Beschreibung</w:t>
      </w:r>
      <w:bookmarkEnd w:id="46"/>
    </w:p>
    <w:p w:rsidR="00EE652D" w:rsidRDefault="00EE652D" w:rsidP="00EE652D">
      <w:pPr>
        <w:pStyle w:val="berschrift4"/>
      </w:pPr>
      <w:bookmarkStart w:id="47" w:name="_Toc384633196"/>
      <w:r>
        <w:t>Neues Repository</w:t>
      </w:r>
      <w:bookmarkEnd w:id="47"/>
    </w:p>
    <w:p w:rsidR="00EE652D" w:rsidRDefault="00EA2005" w:rsidP="00EE652D">
      <w:r>
        <w:t>Zuerst wird e</w:t>
      </w:r>
      <w:r w:rsidR="00EE652D">
        <w:t>in neues Verzeichnis</w:t>
      </w:r>
      <w:r>
        <w:t xml:space="preserve"> erstellt</w:t>
      </w:r>
      <w:r w:rsidR="00EE652D">
        <w:t xml:space="preserve">, </w:t>
      </w:r>
      <w:r>
        <w:t>geöffnet und anschliessend</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init</w:t>
      </w:r>
      <w:proofErr w:type="spellEnd"/>
    </w:p>
    <w:p w:rsidR="00EE652D" w:rsidRPr="00EE652D" w:rsidRDefault="00EE652D" w:rsidP="00EE652D">
      <w:r>
        <w:t>aus</w:t>
      </w:r>
      <w:r w:rsidR="00EA2005">
        <w:t>geführt, somit wird</w:t>
      </w:r>
      <w:r>
        <w:t xml:space="preserve"> ei</w:t>
      </w:r>
      <w:r w:rsidR="00EA2005">
        <w:t xml:space="preserve">n neues </w:t>
      </w:r>
      <w:proofErr w:type="spellStart"/>
      <w:r w:rsidR="00EA2005">
        <w:t>git</w:t>
      </w:r>
      <w:proofErr w:type="spellEnd"/>
      <w:r w:rsidR="00EA2005">
        <w:t>-Repository angelegt</w:t>
      </w:r>
      <w:r>
        <w:t>.</w:t>
      </w:r>
    </w:p>
    <w:p w:rsidR="00EE652D" w:rsidRDefault="00EE652D" w:rsidP="00EE652D">
      <w:pPr>
        <w:pStyle w:val="berschrift4"/>
      </w:pPr>
      <w:bookmarkStart w:id="48" w:name="_Toc384633197"/>
      <w:r>
        <w:t>Repository auschecken</w:t>
      </w:r>
      <w:bookmarkEnd w:id="48"/>
    </w:p>
    <w:p w:rsidR="00EE652D" w:rsidRDefault="003E084E" w:rsidP="00EE652D">
      <w:r>
        <w:t>Eine Arbeitskopie kann man erstellen, indem man den folgenden Befehl ausführt</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clone</w:t>
      </w:r>
      <w:proofErr w:type="spellEnd"/>
      <w:r w:rsidRPr="00EE652D">
        <w:rPr>
          <w:b/>
          <w:i/>
        </w:rPr>
        <w:t xml:space="preserve"> /</w:t>
      </w:r>
      <w:proofErr w:type="spellStart"/>
      <w:r w:rsidRPr="00EE652D">
        <w:rPr>
          <w:b/>
          <w:i/>
        </w:rPr>
        <w:t>pfad</w:t>
      </w:r>
      <w:proofErr w:type="spellEnd"/>
      <w:r w:rsidRPr="00EE652D">
        <w:rPr>
          <w:b/>
          <w:i/>
        </w:rPr>
        <w:t>/zum/</w:t>
      </w:r>
      <w:proofErr w:type="spellStart"/>
      <w:r w:rsidRPr="00EE652D">
        <w:rPr>
          <w:b/>
          <w:i/>
        </w:rPr>
        <w:t>repository</w:t>
      </w:r>
      <w:proofErr w:type="spellEnd"/>
    </w:p>
    <w:p w:rsidR="00EE652D" w:rsidRDefault="003E084E" w:rsidP="00EE652D">
      <w:r>
        <w:t>Falls man ein entferntes Repository benutzt, welches sich auf einem Server oder ähnlichem befindet:</w:t>
      </w:r>
    </w:p>
    <w:p w:rsidR="00EE652D" w:rsidRPr="00EE652D" w:rsidRDefault="00EE652D" w:rsidP="00EE652D">
      <w:pPr>
        <w:rPr>
          <w:b/>
          <w:i/>
          <w:lang w:val="fr-CH"/>
        </w:rPr>
      </w:pPr>
      <w:proofErr w:type="gramStart"/>
      <w:r w:rsidRPr="00C96171">
        <w:rPr>
          <w:b/>
          <w:i/>
          <w:lang w:val="fr-CH"/>
        </w:rPr>
        <w:t>git</w:t>
      </w:r>
      <w:proofErr w:type="gramEnd"/>
      <w:r w:rsidRPr="00C96171">
        <w:rPr>
          <w:b/>
          <w:i/>
          <w:lang w:val="fr-CH"/>
        </w:rPr>
        <w:t xml:space="preserve"> </w:t>
      </w:r>
      <w:r w:rsidRPr="00EE652D">
        <w:rPr>
          <w:b/>
          <w:i/>
          <w:lang w:val="fr-CH"/>
        </w:rPr>
        <w:t xml:space="preserve">clone </w:t>
      </w:r>
      <w:proofErr w:type="spellStart"/>
      <w:r w:rsidRPr="00EE652D">
        <w:rPr>
          <w:b/>
          <w:i/>
          <w:lang w:val="fr-CH"/>
        </w:rPr>
        <w:t>benutzername@host</w:t>
      </w:r>
      <w:proofErr w:type="spellEnd"/>
      <w:r w:rsidRPr="00EE652D">
        <w:rPr>
          <w:b/>
          <w:i/>
          <w:lang w:val="fr-CH"/>
        </w:rPr>
        <w:t>:/</w:t>
      </w:r>
      <w:proofErr w:type="spellStart"/>
      <w:r w:rsidRPr="00EE652D">
        <w:rPr>
          <w:b/>
          <w:i/>
          <w:lang w:val="fr-CH"/>
        </w:rPr>
        <w:t>pfad</w:t>
      </w:r>
      <w:proofErr w:type="spellEnd"/>
      <w:r w:rsidRPr="00EE652D">
        <w:rPr>
          <w:b/>
          <w:i/>
          <w:lang w:val="fr-CH"/>
        </w:rPr>
        <w:t>/</w:t>
      </w:r>
      <w:proofErr w:type="spellStart"/>
      <w:r w:rsidRPr="00EE652D">
        <w:rPr>
          <w:b/>
          <w:i/>
          <w:lang w:val="fr-CH"/>
        </w:rPr>
        <w:t>zum</w:t>
      </w:r>
      <w:proofErr w:type="spellEnd"/>
      <w:r w:rsidRPr="00EE652D">
        <w:rPr>
          <w:b/>
          <w:i/>
          <w:lang w:val="fr-CH"/>
        </w:rPr>
        <w:t>/</w:t>
      </w:r>
      <w:proofErr w:type="spellStart"/>
      <w:r w:rsidRPr="00EE652D">
        <w:rPr>
          <w:b/>
          <w:i/>
          <w:lang w:val="fr-CH"/>
        </w:rPr>
        <w:t>repository</w:t>
      </w:r>
      <w:proofErr w:type="spellEnd"/>
    </w:p>
    <w:p w:rsidR="00EE652D" w:rsidRDefault="00EE652D" w:rsidP="00EE652D">
      <w:pPr>
        <w:pStyle w:val="berschrift4"/>
      </w:pPr>
      <w:bookmarkStart w:id="49" w:name="_Toc384633198"/>
      <w:r>
        <w:t>Workflow</w:t>
      </w:r>
      <w:bookmarkEnd w:id="49"/>
    </w:p>
    <w:p w:rsidR="00EE652D" w:rsidRDefault="003E084E" w:rsidP="00EE652D">
      <w:r>
        <w:t>Das lokale</w:t>
      </w:r>
      <w:r w:rsidR="00EE652D" w:rsidRPr="00EE652D">
        <w:t xml:space="preserve"> Repository besteht aus drei "Instanzen", die von </w:t>
      </w:r>
      <w:proofErr w:type="spellStart"/>
      <w:r w:rsidR="00EE652D" w:rsidRPr="00EE652D">
        <w:t>git</w:t>
      </w:r>
      <w:proofErr w:type="spellEnd"/>
      <w:r w:rsidR="00EE652D" w:rsidRPr="00EE652D">
        <w:t xml:space="preserve"> verwaltet werden. Die erste ist </w:t>
      </w:r>
      <w:r>
        <w:t>die</w:t>
      </w:r>
      <w:r w:rsidR="00EE652D" w:rsidRPr="00EE652D">
        <w:t xml:space="preserve"> </w:t>
      </w:r>
      <w:r w:rsidR="00EE652D" w:rsidRPr="00EE652D">
        <w:rPr>
          <w:b/>
        </w:rPr>
        <w:t>Arbeitskopie</w:t>
      </w:r>
      <w:r w:rsidR="00EE652D" w:rsidRPr="00EE652D">
        <w:t xml:space="preserve">, welche die echten Dateien enthält. Die zweite ist der </w:t>
      </w:r>
      <w:r w:rsidR="00EE652D" w:rsidRPr="00EE652D">
        <w:rPr>
          <w:b/>
        </w:rPr>
        <w:t>Index</w:t>
      </w:r>
      <w:r w:rsidR="00EE652D" w:rsidRPr="00EE652D">
        <w:t>, welcher als Zwischenstufe agiert und zu</w:t>
      </w:r>
      <w:r>
        <w:t xml:space="preserve">letzt </w:t>
      </w:r>
      <w:r w:rsidR="00EE652D" w:rsidRPr="00EE652D">
        <w:t xml:space="preserve">noch der </w:t>
      </w:r>
      <w:r w:rsidR="00EE652D" w:rsidRPr="00EE652D">
        <w:rPr>
          <w:b/>
        </w:rPr>
        <w:t>HEAD</w:t>
      </w:r>
      <w:r w:rsidR="00EE652D" w:rsidRPr="00EE652D">
        <w:t xml:space="preserve">, der auf </w:t>
      </w:r>
      <w:r w:rsidR="00EA2005">
        <w:t>den</w:t>
      </w:r>
      <w:r w:rsidR="00EE652D" w:rsidRPr="00EE652D">
        <w:t xml:space="preserve"> letzten Commit zeigt.</w:t>
      </w:r>
    </w:p>
    <w:p w:rsidR="00EE652D" w:rsidRDefault="00EE652D" w:rsidP="00EE652D"/>
    <w:p w:rsidR="00EE652D" w:rsidRPr="00EE652D" w:rsidRDefault="00EE652D" w:rsidP="00EE652D">
      <w:pPr>
        <w:jc w:val="center"/>
      </w:pPr>
      <w:r w:rsidRPr="00EE652D">
        <w:rPr>
          <w:noProof/>
          <w:lang w:eastAsia="de-CH"/>
        </w:rPr>
        <w:drawing>
          <wp:inline distT="0" distB="0" distL="0" distR="0" wp14:anchorId="4C603E05" wp14:editId="75B244AD">
            <wp:extent cx="3875964" cy="166312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78492" cy="1664214"/>
                    </a:xfrm>
                    <a:prstGeom prst="rect">
                      <a:avLst/>
                    </a:prstGeom>
                  </pic:spPr>
                </pic:pic>
              </a:graphicData>
            </a:graphic>
          </wp:inline>
        </w:drawing>
      </w:r>
    </w:p>
    <w:p w:rsidR="00EE652D" w:rsidRDefault="00EE652D" w:rsidP="00EE652D">
      <w:pPr>
        <w:pStyle w:val="berschrift4"/>
      </w:pPr>
      <w:bookmarkStart w:id="50" w:name="_Toc384633199"/>
      <w:r>
        <w:lastRenderedPageBreak/>
        <w:t>Add &amp; Commit</w:t>
      </w:r>
      <w:bookmarkEnd w:id="50"/>
    </w:p>
    <w:p w:rsidR="00EE652D" w:rsidRDefault="00EE652D" w:rsidP="00EE652D">
      <w:r>
        <w:t>Änderungen</w:t>
      </w:r>
      <w:r w:rsidR="003E084E">
        <w:t xml:space="preserve"> können</w:t>
      </w:r>
      <w:r>
        <w:t xml:space="preserve"> zum Index </w:t>
      </w:r>
      <w:r w:rsidR="003E084E">
        <w:t>hinzugefügt</w:t>
      </w:r>
      <w:r>
        <w:t xml:space="preserve"> </w:t>
      </w:r>
      <w:r w:rsidR="003E084E">
        <w:t xml:space="preserve">werden </w:t>
      </w:r>
      <w:r>
        <w:t>mit</w:t>
      </w:r>
      <w:r w:rsidR="00EA2005">
        <w:t xml:space="preserve"> dem Befehl</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add</w:t>
      </w:r>
      <w:proofErr w:type="spellEnd"/>
      <w:r w:rsidRPr="00EE652D">
        <w:rPr>
          <w:b/>
          <w:i/>
        </w:rPr>
        <w:t xml:space="preserve"> &lt;</w:t>
      </w:r>
      <w:proofErr w:type="spellStart"/>
      <w:r w:rsidRPr="00EE652D">
        <w:rPr>
          <w:b/>
          <w:i/>
        </w:rPr>
        <w:t>dateiname</w:t>
      </w:r>
      <w:proofErr w:type="spellEnd"/>
      <w:r w:rsidRPr="00EE652D">
        <w:rPr>
          <w:b/>
          <w:i/>
        </w:rPr>
        <w:t>&gt;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add</w:t>
      </w:r>
      <w:proofErr w:type="spellEnd"/>
      <w:r w:rsidRPr="00EE652D">
        <w:rPr>
          <w:b/>
          <w:i/>
        </w:rPr>
        <w:t xml:space="preserve"> *</w:t>
      </w:r>
    </w:p>
    <w:p w:rsidR="00EE652D" w:rsidRDefault="00EE652D" w:rsidP="00EE652D">
      <w:r>
        <w:t>Das ist der e</w:t>
      </w:r>
      <w:r w:rsidR="00EA2005">
        <w:t xml:space="preserve">rste Schritt im </w:t>
      </w:r>
      <w:proofErr w:type="spellStart"/>
      <w:r w:rsidR="00EA2005">
        <w:t>git</w:t>
      </w:r>
      <w:proofErr w:type="spellEnd"/>
      <w:r w:rsidR="00EA2005">
        <w:t>-W</w:t>
      </w:r>
      <w:r w:rsidR="003E084E">
        <w:t xml:space="preserve">orkflow, die Änderungen </w:t>
      </w:r>
      <w:r w:rsidR="00EA2005">
        <w:t>kann</w:t>
      </w:r>
      <w:r w:rsidR="003E084E">
        <w:t xml:space="preserve"> man mit</w:t>
      </w:r>
      <w:r>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commit</w:t>
      </w:r>
      <w:proofErr w:type="spellEnd"/>
      <w:r w:rsidRPr="00EE652D">
        <w:rPr>
          <w:b/>
          <w:i/>
        </w:rPr>
        <w:t xml:space="preserve"> -m "Commit-Nachricht"</w:t>
      </w:r>
    </w:p>
    <w:p w:rsidR="00EE652D" w:rsidRPr="00EE652D" w:rsidRDefault="00EA2005" w:rsidP="00EE652D">
      <w:r>
        <w:t xml:space="preserve">bestätigen. </w:t>
      </w:r>
      <w:r w:rsidR="00EE652D">
        <w:t xml:space="preserve">Jetzt befindet sich die Änderung im </w:t>
      </w:r>
      <w:r w:rsidR="00EE652D" w:rsidRPr="00EE652D">
        <w:rPr>
          <w:b/>
        </w:rPr>
        <w:t>HEAD</w:t>
      </w:r>
      <w:r w:rsidR="00EE652D">
        <w:t>, aber noch nicht im entfernten Repository.</w:t>
      </w:r>
    </w:p>
    <w:p w:rsidR="00EE652D" w:rsidRDefault="00EE652D" w:rsidP="00EE652D">
      <w:pPr>
        <w:pStyle w:val="berschrift4"/>
      </w:pPr>
      <w:bookmarkStart w:id="51" w:name="_Toc384633200"/>
      <w:r>
        <w:t>Änderungen hochladen (Check-In)</w:t>
      </w:r>
      <w:bookmarkEnd w:id="51"/>
    </w:p>
    <w:p w:rsidR="00EE652D" w:rsidRDefault="00EE652D" w:rsidP="00EE652D">
      <w:r>
        <w:t xml:space="preserve">Die Änderungen sind jetzt im HEAD </w:t>
      </w:r>
      <w:r w:rsidR="00EA2005">
        <w:t>vom lokalen Repository</w:t>
      </w:r>
      <w:r>
        <w:t xml:space="preserve">. Um die Änderungen </w:t>
      </w:r>
      <w:r w:rsidR="00EA2005">
        <w:t>zum</w:t>
      </w:r>
      <w:r>
        <w:t xml:space="preserve"> </w:t>
      </w:r>
      <w:r w:rsidR="00EA2005">
        <w:t>Server zu übermitteln benötigt man den folgenden Befehl:</w:t>
      </w:r>
    </w:p>
    <w:p w:rsidR="00EE652D" w:rsidRPr="00EE652D" w:rsidRDefault="00EE652D" w:rsidP="00EE652D">
      <w:pPr>
        <w:rPr>
          <w:b/>
          <w:i/>
        </w:rPr>
      </w:pPr>
      <w:proofErr w:type="spellStart"/>
      <w:r w:rsidRPr="00EE652D">
        <w:rPr>
          <w:b/>
          <w:i/>
        </w:rPr>
        <w:t>git</w:t>
      </w:r>
      <w:proofErr w:type="spellEnd"/>
      <w:r w:rsidRPr="00EE652D">
        <w:rPr>
          <w:b/>
          <w:i/>
        </w:rPr>
        <w:t xml:space="preserve"> push </w:t>
      </w:r>
      <w:proofErr w:type="spellStart"/>
      <w:r w:rsidRPr="00EE652D">
        <w:rPr>
          <w:b/>
          <w:i/>
        </w:rPr>
        <w:t>origin</w:t>
      </w:r>
      <w:proofErr w:type="spellEnd"/>
      <w:r w:rsidRPr="00EE652D">
        <w:rPr>
          <w:b/>
          <w:i/>
        </w:rPr>
        <w:t xml:space="preserve"> </w:t>
      </w:r>
      <w:proofErr w:type="spellStart"/>
      <w:r w:rsidRPr="00EE652D">
        <w:rPr>
          <w:b/>
          <w:i/>
        </w:rPr>
        <w:t>master</w:t>
      </w:r>
      <w:proofErr w:type="spellEnd"/>
    </w:p>
    <w:p w:rsidR="00EE652D" w:rsidRDefault="00EA2005" w:rsidP="00EE652D">
      <w:r>
        <w:t>„</w:t>
      </w:r>
      <w:proofErr w:type="spellStart"/>
      <w:r w:rsidR="00EE652D">
        <w:t>master</w:t>
      </w:r>
      <w:proofErr w:type="spellEnd"/>
      <w:r>
        <w:t>“</w:t>
      </w:r>
      <w:r w:rsidR="00EE652D">
        <w:t xml:space="preserve"> </w:t>
      </w:r>
      <w:r>
        <w:t xml:space="preserve">kann </w:t>
      </w:r>
      <w:r w:rsidR="00EE652D">
        <w:t xml:space="preserve">auch mit einem beliebigen anderen </w:t>
      </w:r>
      <w:proofErr w:type="spellStart"/>
      <w:r w:rsidR="00EE652D">
        <w:t>Branch</w:t>
      </w:r>
      <w:proofErr w:type="spellEnd"/>
      <w:r w:rsidR="00EE652D">
        <w:t xml:space="preserve"> </w:t>
      </w:r>
      <w:r>
        <w:t xml:space="preserve">ersetzt werden falls man mehrere </w:t>
      </w:r>
      <w:proofErr w:type="spellStart"/>
      <w:r>
        <w:t>Branches</w:t>
      </w:r>
      <w:proofErr w:type="spellEnd"/>
      <w:r>
        <w:t xml:space="preserve"> hat.</w:t>
      </w:r>
    </w:p>
    <w:p w:rsidR="00EE652D" w:rsidRDefault="00EE652D" w:rsidP="00EE652D"/>
    <w:p w:rsidR="00EE652D" w:rsidRDefault="00EE652D" w:rsidP="00EE652D">
      <w:pPr>
        <w:pStyle w:val="berschrift4"/>
      </w:pPr>
      <w:bookmarkStart w:id="52" w:name="_Toc384633201"/>
      <w:proofErr w:type="spellStart"/>
      <w:r>
        <w:t>Branching</w:t>
      </w:r>
      <w:bookmarkEnd w:id="52"/>
      <w:proofErr w:type="spellEnd"/>
    </w:p>
    <w:p w:rsidR="00EE652D" w:rsidRDefault="00EE652D" w:rsidP="00EE652D">
      <w:proofErr w:type="spellStart"/>
      <w:r w:rsidRPr="00EE652D">
        <w:t>Branches</w:t>
      </w:r>
      <w:proofErr w:type="spellEnd"/>
      <w:r w:rsidRPr="00EE652D">
        <w:t xml:space="preserve"> </w:t>
      </w:r>
      <w:r w:rsidR="00EA2005">
        <w:t>dienen für die Entwicklung verschiedener Funktionalitäten</w:t>
      </w:r>
      <w:r w:rsidR="001344CD">
        <w:t xml:space="preserve"> getrennt vom „</w:t>
      </w:r>
      <w:proofErr w:type="spellStart"/>
      <w:r w:rsidR="001344CD">
        <w:t>master</w:t>
      </w:r>
      <w:proofErr w:type="spellEnd"/>
      <w:r w:rsidR="001344CD">
        <w:t xml:space="preserve">“ </w:t>
      </w:r>
      <w:proofErr w:type="spellStart"/>
      <w:r w:rsidR="001344CD">
        <w:t>Branch</w:t>
      </w:r>
      <w:proofErr w:type="spellEnd"/>
      <w:r w:rsidR="00EA2005">
        <w:t xml:space="preserve">. </w:t>
      </w:r>
      <w:r w:rsidRPr="00EE652D">
        <w:t>Der m</w:t>
      </w:r>
      <w:r w:rsidR="001344CD">
        <w:t>aster-</w:t>
      </w:r>
      <w:proofErr w:type="spellStart"/>
      <w:r w:rsidR="001344CD">
        <w:t>Branch</w:t>
      </w:r>
      <w:proofErr w:type="spellEnd"/>
      <w:r w:rsidR="001344CD">
        <w:t xml:space="preserve"> ist der "Standard" </w:t>
      </w:r>
      <w:proofErr w:type="spellStart"/>
      <w:r w:rsidR="001344CD">
        <w:t>Branch</w:t>
      </w:r>
      <w:proofErr w:type="spellEnd"/>
      <w:r w:rsidR="001344CD">
        <w:t>, wenn man</w:t>
      </w:r>
      <w:r w:rsidRPr="00EE652D">
        <w:t xml:space="preserve"> ein </w:t>
      </w:r>
      <w:r w:rsidR="001344CD">
        <w:t>neues Repository erstell</w:t>
      </w:r>
      <w:r w:rsidRPr="00EE652D">
        <w:t xml:space="preserve">t. </w:t>
      </w:r>
    </w:p>
    <w:p w:rsidR="001344CD" w:rsidRDefault="001344CD" w:rsidP="00EE652D">
      <w:r>
        <w:t xml:space="preserve">Für die Entwicklung wird empfohlen neue </w:t>
      </w:r>
      <w:proofErr w:type="spellStart"/>
      <w:r>
        <w:t>Branches</w:t>
      </w:r>
      <w:proofErr w:type="spellEnd"/>
      <w:r>
        <w:t xml:space="preserve"> zu erstellen und anschliessend wenn die Funktionalität besteht diese dann mit dem </w:t>
      </w:r>
      <w:proofErr w:type="spellStart"/>
      <w:r>
        <w:t>master</w:t>
      </w:r>
      <w:proofErr w:type="spellEnd"/>
      <w:r>
        <w:t xml:space="preserve"> zusammenzuführen.</w:t>
      </w:r>
    </w:p>
    <w:p w:rsidR="00EE652D" w:rsidRDefault="00EE652D" w:rsidP="00EE652D">
      <w:r w:rsidRPr="00EE652D">
        <w:rPr>
          <w:noProof/>
          <w:lang w:eastAsia="de-CH"/>
        </w:rPr>
        <w:drawing>
          <wp:inline distT="0" distB="0" distL="0" distR="0" wp14:anchorId="72B3ADE5" wp14:editId="5357DE74">
            <wp:extent cx="5760720" cy="19286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928610"/>
                    </a:xfrm>
                    <a:prstGeom prst="rect">
                      <a:avLst/>
                    </a:prstGeom>
                  </pic:spPr>
                </pic:pic>
              </a:graphicData>
            </a:graphic>
          </wp:inline>
        </w:drawing>
      </w:r>
    </w:p>
    <w:p w:rsidR="00EE652D" w:rsidRDefault="001344CD" w:rsidP="00EE652D">
      <w:r>
        <w:t xml:space="preserve">Um einen neuen </w:t>
      </w:r>
      <w:proofErr w:type="spellStart"/>
      <w:r>
        <w:t>Branch</w:t>
      </w:r>
      <w:proofErr w:type="spellEnd"/>
      <w:r>
        <w:t xml:space="preserve"> zu erstellen muss man folgendes eingeben</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-b </w:t>
      </w:r>
      <w:proofErr w:type="spellStart"/>
      <w:r w:rsidR="001344CD">
        <w:rPr>
          <w:b/>
          <w:i/>
        </w:rPr>
        <w:t>feat</w:t>
      </w:r>
      <w:proofErr w:type="spellEnd"/>
      <w:r w:rsidR="001344CD">
        <w:rPr>
          <w:b/>
          <w:i/>
        </w:rPr>
        <w:t>/</w:t>
      </w:r>
      <w:proofErr w:type="spellStart"/>
      <w:r w:rsidR="001344CD">
        <w:rPr>
          <w:b/>
          <w:i/>
        </w:rPr>
        <w:t>controller</w:t>
      </w:r>
      <w:proofErr w:type="spellEnd"/>
    </w:p>
    <w:p w:rsidR="00EE652D" w:rsidRDefault="00EE652D" w:rsidP="00EE652D">
      <w:r>
        <w:t>Um zum Master zurück zu wechseln: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w:t>
      </w:r>
      <w:proofErr w:type="spellStart"/>
      <w:r w:rsidRPr="00EE652D">
        <w:rPr>
          <w:b/>
          <w:i/>
        </w:rPr>
        <w:t>master</w:t>
      </w:r>
      <w:proofErr w:type="spellEnd"/>
    </w:p>
    <w:p w:rsidR="00EE652D" w:rsidRDefault="00EE652D" w:rsidP="00EE652D">
      <w:r>
        <w:t xml:space="preserve">Und um den erstellten </w:t>
      </w:r>
      <w:proofErr w:type="spellStart"/>
      <w:r>
        <w:t>Branch</w:t>
      </w:r>
      <w:proofErr w:type="spellEnd"/>
      <w:r>
        <w:t xml:space="preserve"> wieder zu löschen:</w:t>
      </w:r>
      <w:r w:rsidR="001344CD">
        <w:t xml:space="preserve"> </w:t>
      </w:r>
    </w:p>
    <w:p w:rsidR="00EE652D" w:rsidRPr="001344CD" w:rsidRDefault="00EE652D" w:rsidP="00EE652D">
      <w:pPr>
        <w:rPr>
          <w:b/>
          <w:i/>
          <w:lang w:val="fr-CH"/>
        </w:rPr>
      </w:pPr>
      <w:proofErr w:type="gramStart"/>
      <w:r w:rsidRPr="001344CD">
        <w:rPr>
          <w:b/>
          <w:i/>
          <w:lang w:val="fr-CH"/>
        </w:rPr>
        <w:t>git</w:t>
      </w:r>
      <w:proofErr w:type="gramEnd"/>
      <w:r w:rsidRPr="001344CD">
        <w:rPr>
          <w:b/>
          <w:i/>
          <w:lang w:val="fr-CH"/>
        </w:rPr>
        <w:t xml:space="preserve"> </w:t>
      </w:r>
      <w:proofErr w:type="spellStart"/>
      <w:r w:rsidRPr="001344CD">
        <w:rPr>
          <w:b/>
          <w:i/>
          <w:lang w:val="fr-CH"/>
        </w:rPr>
        <w:t>branch</w:t>
      </w:r>
      <w:proofErr w:type="spellEnd"/>
      <w:r w:rsidRPr="001344CD">
        <w:rPr>
          <w:b/>
          <w:i/>
          <w:lang w:val="fr-CH"/>
        </w:rPr>
        <w:t xml:space="preserve"> -d </w:t>
      </w:r>
      <w:proofErr w:type="spellStart"/>
      <w:r w:rsidR="001344CD" w:rsidRPr="001344CD">
        <w:rPr>
          <w:b/>
          <w:i/>
          <w:lang w:val="fr-CH"/>
        </w:rPr>
        <w:t>feat</w:t>
      </w:r>
      <w:proofErr w:type="spellEnd"/>
      <w:r w:rsidR="001344CD" w:rsidRPr="001344CD">
        <w:rPr>
          <w:b/>
          <w:i/>
          <w:lang w:val="fr-CH"/>
        </w:rPr>
        <w:t>/</w:t>
      </w:r>
      <w:proofErr w:type="spellStart"/>
      <w:r w:rsidR="001344CD" w:rsidRPr="001344CD">
        <w:rPr>
          <w:b/>
          <w:i/>
          <w:lang w:val="fr-CH"/>
        </w:rPr>
        <w:t>controller</w:t>
      </w:r>
      <w:proofErr w:type="spellEnd"/>
    </w:p>
    <w:p w:rsidR="00EE652D" w:rsidRDefault="00EE652D" w:rsidP="00EE652D">
      <w:r>
        <w:t xml:space="preserve">Ein </w:t>
      </w:r>
      <w:proofErr w:type="spellStart"/>
      <w:r>
        <w:t>Branch</w:t>
      </w:r>
      <w:proofErr w:type="spellEnd"/>
      <w:r>
        <w:t xml:space="preserve"> ist nicht für andere </w:t>
      </w:r>
      <w:r w:rsidR="001344CD">
        <w:t xml:space="preserve">sichtbar bis man diesen in </w:t>
      </w:r>
      <w:r>
        <w:t>ei</w:t>
      </w:r>
      <w:r w:rsidR="001344CD">
        <w:t xml:space="preserve">n entferntes Repository </w:t>
      </w:r>
      <w:proofErr w:type="spellStart"/>
      <w:r w:rsidR="001344CD">
        <w:t>hochläd</w:t>
      </w:r>
      <w:r>
        <w:t>t</w:t>
      </w:r>
      <w:proofErr w:type="spellEnd"/>
      <w:r>
        <w:t>:</w:t>
      </w:r>
    </w:p>
    <w:p w:rsidR="00EE652D" w:rsidRDefault="00EE652D" w:rsidP="00EE652D">
      <w:pPr>
        <w:rPr>
          <w:b/>
          <w:i/>
        </w:rPr>
      </w:pPr>
      <w:proofErr w:type="spellStart"/>
      <w:r w:rsidRPr="00EE652D">
        <w:rPr>
          <w:b/>
          <w:i/>
        </w:rPr>
        <w:t>git</w:t>
      </w:r>
      <w:proofErr w:type="spellEnd"/>
      <w:r w:rsidRPr="00EE652D">
        <w:rPr>
          <w:b/>
          <w:i/>
        </w:rPr>
        <w:t xml:space="preserve"> push </w:t>
      </w:r>
      <w:proofErr w:type="spellStart"/>
      <w:r w:rsidRPr="00EE652D">
        <w:rPr>
          <w:b/>
          <w:i/>
        </w:rPr>
        <w:t>origin</w:t>
      </w:r>
      <w:proofErr w:type="spellEnd"/>
      <w:r w:rsidRPr="00EE652D">
        <w:rPr>
          <w:b/>
          <w:i/>
        </w:rPr>
        <w:t xml:space="preserve"> &lt;</w:t>
      </w:r>
      <w:proofErr w:type="spellStart"/>
      <w:r w:rsidRPr="00EE652D">
        <w:rPr>
          <w:b/>
          <w:i/>
        </w:rPr>
        <w:t>branch</w:t>
      </w:r>
      <w:proofErr w:type="spellEnd"/>
      <w:r w:rsidRPr="00EE652D">
        <w:rPr>
          <w:b/>
          <w:i/>
        </w:rPr>
        <w:t>&gt;</w:t>
      </w:r>
    </w:p>
    <w:p w:rsidR="00EE652D" w:rsidRDefault="00EE652D" w:rsidP="00EE652D">
      <w:r>
        <w:br w:type="page"/>
      </w:r>
    </w:p>
    <w:p w:rsidR="00EE652D" w:rsidRDefault="00EE652D" w:rsidP="00EE652D">
      <w:pPr>
        <w:pStyle w:val="berschrift4"/>
      </w:pPr>
      <w:bookmarkStart w:id="53" w:name="_Toc384633202"/>
      <w:r>
        <w:lastRenderedPageBreak/>
        <w:t xml:space="preserve">Update &amp; </w:t>
      </w:r>
      <w:proofErr w:type="spellStart"/>
      <w:r>
        <w:t>Merge</w:t>
      </w:r>
      <w:bookmarkEnd w:id="53"/>
      <w:proofErr w:type="spellEnd"/>
    </w:p>
    <w:p w:rsidR="00EE652D" w:rsidRDefault="001344CD" w:rsidP="00EE652D">
      <w:r>
        <w:t>Um die neuesten Änderungen zu holen wird dieser Befehl ausgeführt</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pull</w:t>
      </w:r>
    </w:p>
    <w:p w:rsidR="00EE652D" w:rsidRDefault="001344CD" w:rsidP="00EE652D">
      <w:r>
        <w:t xml:space="preserve">Wenn man seinen </w:t>
      </w:r>
      <w:proofErr w:type="spellStart"/>
      <w:r>
        <w:t>Branch</w:t>
      </w:r>
      <w:proofErr w:type="spellEnd"/>
      <w:r>
        <w:t xml:space="preserve"> mit dem </w:t>
      </w:r>
      <w:proofErr w:type="spellStart"/>
      <w:r>
        <w:t>master</w:t>
      </w:r>
      <w:proofErr w:type="spellEnd"/>
      <w:r>
        <w:t xml:space="preserve"> zusammenführen möchte muss man folgenden Befehl ausführen:</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merge</w:t>
      </w:r>
      <w:proofErr w:type="spellEnd"/>
      <w:r w:rsidRPr="00EE652D">
        <w:rPr>
          <w:b/>
          <w:i/>
        </w:rPr>
        <w:t xml:space="preserve"> &lt;</w:t>
      </w:r>
      <w:proofErr w:type="spellStart"/>
      <w:r w:rsidRPr="00EE652D">
        <w:rPr>
          <w:b/>
          <w:i/>
        </w:rPr>
        <w:t>branch</w:t>
      </w:r>
      <w:proofErr w:type="spellEnd"/>
      <w:r w:rsidRPr="00EE652D">
        <w:rPr>
          <w:b/>
          <w:i/>
        </w:rPr>
        <w:t>&gt;</w:t>
      </w:r>
    </w:p>
    <w:p w:rsidR="001344CD" w:rsidRDefault="001344CD" w:rsidP="00EE652D"/>
    <w:p w:rsidR="00EE652D" w:rsidRDefault="001344CD" w:rsidP="00EE652D">
      <w:r>
        <w:t xml:space="preserve">Bevor man Änderungen zusammenführt, kann man Sie visuell darstellen indem man diese 2 </w:t>
      </w:r>
      <w:proofErr w:type="spellStart"/>
      <w:r>
        <w:t>Branches</w:t>
      </w:r>
      <w:proofErr w:type="spellEnd"/>
      <w:r>
        <w:t xml:space="preserve"> </w:t>
      </w:r>
      <w:proofErr w:type="spellStart"/>
      <w:r>
        <w:t>vergelicht</w:t>
      </w:r>
      <w:proofErr w:type="spellEnd"/>
      <w:r>
        <w:t>. Dafür wird dieser Befehl ausgeführt</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diff</w:t>
      </w:r>
      <w:proofErr w:type="spellEnd"/>
      <w:r w:rsidRPr="00EE652D">
        <w:rPr>
          <w:b/>
          <w:i/>
        </w:rPr>
        <w:t xml:space="preserve"> &lt;</w:t>
      </w:r>
      <w:proofErr w:type="spellStart"/>
      <w:r w:rsidRPr="00EE652D">
        <w:rPr>
          <w:b/>
          <w:i/>
        </w:rPr>
        <w:t>quell_branch</w:t>
      </w:r>
      <w:proofErr w:type="spellEnd"/>
      <w:r w:rsidRPr="00EE652D">
        <w:rPr>
          <w:b/>
          <w:i/>
        </w:rPr>
        <w:t>&gt; &lt;</w:t>
      </w:r>
      <w:proofErr w:type="spellStart"/>
      <w:r w:rsidRPr="00EE652D">
        <w:rPr>
          <w:b/>
          <w:i/>
        </w:rPr>
        <w:t>ziel_branch</w:t>
      </w:r>
      <w:proofErr w:type="spellEnd"/>
      <w:r w:rsidRPr="00EE652D">
        <w:rPr>
          <w:b/>
          <w:i/>
        </w:rPr>
        <w:t>&gt;</w:t>
      </w:r>
    </w:p>
    <w:p w:rsidR="00EE652D" w:rsidRDefault="00EE652D" w:rsidP="00EE652D">
      <w:pPr>
        <w:pStyle w:val="berschrift4"/>
      </w:pPr>
      <w:bookmarkStart w:id="54" w:name="_Toc384633204"/>
      <w:r>
        <w:t>Änderungen rückgängig machen</w:t>
      </w:r>
      <w:bookmarkEnd w:id="54"/>
    </w:p>
    <w:p w:rsidR="00EE652D" w:rsidRDefault="001344CD" w:rsidP="00EE652D">
      <w:r>
        <w:t>Falls einem ein nicht behebbarer Fehler untergekommen ist, kann man die letzten Änderungen mit</w:t>
      </w:r>
      <w:r w:rsidR="00EE652D">
        <w: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checkout</w:t>
      </w:r>
      <w:proofErr w:type="spellEnd"/>
      <w:r w:rsidRPr="00EE652D">
        <w:rPr>
          <w:b/>
          <w:i/>
        </w:rPr>
        <w:t xml:space="preserve"> -- &lt;</w:t>
      </w:r>
      <w:proofErr w:type="spellStart"/>
      <w:r w:rsidRPr="00EE652D">
        <w:rPr>
          <w:b/>
          <w:i/>
        </w:rPr>
        <w:t>filename</w:t>
      </w:r>
      <w:proofErr w:type="spellEnd"/>
      <w:r w:rsidRPr="00EE652D">
        <w:rPr>
          <w:b/>
          <w:i/>
        </w:rPr>
        <w:t>&gt;</w:t>
      </w:r>
    </w:p>
    <w:p w:rsidR="00EE652D" w:rsidRDefault="00EE652D" w:rsidP="00EE652D">
      <w:r>
        <w:t xml:space="preserve">auf den letzten stand im HEAD zurücksetzen. Änderungen </w:t>
      </w:r>
      <w:r w:rsidR="00FD521A">
        <w:t>welche sich bereits im</w:t>
      </w:r>
      <w:r>
        <w:t xml:space="preserve"> Index </w:t>
      </w:r>
      <w:r w:rsidR="00FD521A">
        <w:t>befinden</w:t>
      </w:r>
      <w:r>
        <w:t>, bleiben bestehen.</w:t>
      </w:r>
    </w:p>
    <w:p w:rsidR="00EE652D" w:rsidRDefault="00EE652D" w:rsidP="00EE652D"/>
    <w:p w:rsidR="00EE652D" w:rsidRDefault="00FD521A" w:rsidP="00EE652D">
      <w:r>
        <w:t xml:space="preserve">Wenn man seine lokalen Änderungen ganz verwerfen möchte, kann man dies indem man </w:t>
      </w:r>
      <w:r w:rsidR="00EE652D">
        <w:t>den letzten Stand vom entfernten Repository</w:t>
      </w:r>
      <w:r>
        <w:t xml:space="preserve"> übernimmt. Befehl ist wie folgt:</w:t>
      </w:r>
    </w:p>
    <w:p w:rsidR="00EE652D" w:rsidRP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fetch</w:t>
      </w:r>
      <w:proofErr w:type="spellEnd"/>
      <w:r w:rsidRPr="00EE652D">
        <w:rPr>
          <w:b/>
          <w:i/>
        </w:rPr>
        <w:t xml:space="preserve"> </w:t>
      </w:r>
      <w:proofErr w:type="spellStart"/>
      <w:r w:rsidRPr="00EE652D">
        <w:rPr>
          <w:b/>
          <w:i/>
        </w:rPr>
        <w:t>origin</w:t>
      </w:r>
      <w:proofErr w:type="spellEnd"/>
    </w:p>
    <w:p w:rsidR="00EE652D" w:rsidRDefault="00EE652D" w:rsidP="00EE652D">
      <w:pPr>
        <w:rPr>
          <w:b/>
          <w:i/>
        </w:rPr>
      </w:pPr>
      <w:proofErr w:type="spellStart"/>
      <w:r w:rsidRPr="00EE652D">
        <w:rPr>
          <w:b/>
          <w:i/>
        </w:rPr>
        <w:t>git</w:t>
      </w:r>
      <w:proofErr w:type="spellEnd"/>
      <w:r w:rsidRPr="00EE652D">
        <w:rPr>
          <w:b/>
          <w:i/>
        </w:rPr>
        <w:t xml:space="preserve"> </w:t>
      </w:r>
      <w:proofErr w:type="spellStart"/>
      <w:r w:rsidRPr="00EE652D">
        <w:rPr>
          <w:b/>
          <w:i/>
        </w:rPr>
        <w:t>reset</w:t>
      </w:r>
      <w:proofErr w:type="spellEnd"/>
      <w:r w:rsidRPr="00EE652D">
        <w:rPr>
          <w:b/>
          <w:i/>
        </w:rPr>
        <w:t xml:space="preserve"> --</w:t>
      </w:r>
      <w:proofErr w:type="spellStart"/>
      <w:r w:rsidRPr="00EE652D">
        <w:rPr>
          <w:b/>
          <w:i/>
        </w:rPr>
        <w:t>hard</w:t>
      </w:r>
      <w:proofErr w:type="spellEnd"/>
      <w:r w:rsidRPr="00EE652D">
        <w:rPr>
          <w:b/>
          <w:i/>
        </w:rPr>
        <w:t xml:space="preserve"> </w:t>
      </w:r>
      <w:proofErr w:type="spellStart"/>
      <w:r w:rsidRPr="00EE652D">
        <w:rPr>
          <w:b/>
          <w:i/>
        </w:rPr>
        <w:t>origin</w:t>
      </w:r>
      <w:proofErr w:type="spellEnd"/>
      <w:r w:rsidRPr="00EE652D">
        <w:rPr>
          <w:b/>
          <w:i/>
        </w:rPr>
        <w:t>/</w:t>
      </w:r>
      <w:proofErr w:type="spellStart"/>
      <w:r w:rsidRPr="00EE652D">
        <w:rPr>
          <w:b/>
          <w:i/>
        </w:rPr>
        <w:t>master</w:t>
      </w:r>
      <w:proofErr w:type="spellEnd"/>
    </w:p>
    <w:p w:rsidR="00D8177C" w:rsidRDefault="00D8177C">
      <w:pPr>
        <w:rPr>
          <w:b/>
          <w:i/>
        </w:rPr>
      </w:pPr>
      <w:r>
        <w:rPr>
          <w:b/>
          <w:i/>
        </w:rPr>
        <w:br w:type="page"/>
      </w:r>
    </w:p>
    <w:p w:rsidR="00333385" w:rsidRDefault="00D8177C" w:rsidP="00D8177C">
      <w:pPr>
        <w:pStyle w:val="berschrift3"/>
      </w:pPr>
      <w:bookmarkStart w:id="55" w:name="_Toc384633205"/>
      <w:proofErr w:type="spellStart"/>
      <w:r>
        <w:lastRenderedPageBreak/>
        <w:t>Git</w:t>
      </w:r>
      <w:proofErr w:type="spellEnd"/>
      <w:r>
        <w:t xml:space="preserve"> Funktionalität (Visuelle Darstellung</w:t>
      </w:r>
      <w:bookmarkEnd w:id="55"/>
      <w:r w:rsidR="00FD521A">
        <w:t>)</w:t>
      </w:r>
    </w:p>
    <w:p w:rsidR="00FD521A" w:rsidRDefault="00FD521A" w:rsidP="00FD521A"/>
    <w:p w:rsidR="00FD521A" w:rsidRPr="00FD521A" w:rsidRDefault="00FD521A" w:rsidP="00FD521A">
      <w:r>
        <w:t>In der folgenden Abbildung kann man die Funktionalität noch visuell betrachten. Ich persönlich finde visuelle Erklärungen verständlicher und man kann somit einen besseren Einblick ins ganze erhalten.</w:t>
      </w:r>
    </w:p>
    <w:p w:rsidR="00D8177C" w:rsidRPr="00EE652D" w:rsidRDefault="00D8177C" w:rsidP="00FD521A">
      <w:pPr>
        <w:jc w:val="center"/>
        <w:rPr>
          <w:b/>
          <w:i/>
        </w:rPr>
      </w:pPr>
      <w:r>
        <w:rPr>
          <w:noProof/>
          <w:lang w:eastAsia="de-CH"/>
        </w:rPr>
        <w:drawing>
          <wp:inline distT="0" distB="0" distL="0" distR="0">
            <wp:extent cx="4585335" cy="4340225"/>
            <wp:effectExtent l="114300" t="114300" r="100965" b="136525"/>
            <wp:docPr id="7" name="Grafik 7" descr="http://assets.osteele.com/images/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osteele.com/images/2008/git-transpo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5335" cy="4340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C7C1D" w:rsidRDefault="006C7C1D" w:rsidP="00F83DFB">
      <w:r>
        <w:br w:type="page"/>
      </w:r>
    </w:p>
    <w:p w:rsidR="000F75A0" w:rsidRDefault="000F75A0" w:rsidP="000F75A0">
      <w:pPr>
        <w:pStyle w:val="berschrift2"/>
      </w:pPr>
      <w:bookmarkStart w:id="56" w:name="_Toc384633206"/>
      <w:proofErr w:type="spellStart"/>
      <w:r>
        <w:lastRenderedPageBreak/>
        <w:t>UseCases</w:t>
      </w:r>
      <w:bookmarkEnd w:id="56"/>
      <w:proofErr w:type="spellEnd"/>
    </w:p>
    <w:p w:rsidR="003E0668" w:rsidRDefault="00841FD5" w:rsidP="003E0668">
      <w:proofErr w:type="spellStart"/>
      <w:r>
        <w:t>UseCases</w:t>
      </w:r>
      <w:proofErr w:type="spellEnd"/>
      <w:r>
        <w:t xml:space="preserve"> sind Anwendungsszenarien, welche die </w:t>
      </w:r>
      <w:r w:rsidR="00D129ED">
        <w:t>Interaktion zwischen B</w:t>
      </w:r>
      <w:r w:rsidR="00A10488">
        <w:t>enutzer und dem System konkret mit wenig technischem</w:t>
      </w:r>
      <w:r w:rsidR="00BB62A3">
        <w:t xml:space="preserve"> Detail beschreiben.</w:t>
      </w:r>
      <w:r w:rsidR="00FD521A">
        <w:t xml:space="preserve"> Diese </w:t>
      </w:r>
      <w:proofErr w:type="spellStart"/>
      <w:r w:rsidR="00FD521A">
        <w:t>UseCases</w:t>
      </w:r>
      <w:proofErr w:type="spellEnd"/>
      <w:r w:rsidR="00FD521A">
        <w:t xml:space="preserve"> benötige ich anschliessend auch für die Tests.</w:t>
      </w:r>
    </w:p>
    <w:p w:rsidR="003A4D4F" w:rsidRDefault="003A4D4F" w:rsidP="003E0668"/>
    <w:p w:rsidR="003A4D4F" w:rsidRDefault="003A4D4F" w:rsidP="003E0668">
      <w:r w:rsidRPr="003A4D4F">
        <w:rPr>
          <w:noProof/>
          <w:lang w:eastAsia="de-CH"/>
        </w:rPr>
        <w:drawing>
          <wp:inline distT="0" distB="0" distL="0" distR="0" wp14:anchorId="4F89D211" wp14:editId="1D6D7412">
            <wp:extent cx="4067033" cy="400990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4090257" cy="4032807"/>
                    </a:xfrm>
                    <a:prstGeom prst="rect">
                      <a:avLst/>
                    </a:prstGeom>
                    <a:ln>
                      <a:noFill/>
                    </a:ln>
                    <a:extLst>
                      <a:ext uri="{53640926-AAD7-44D8-BBD7-CCE9431645EC}">
                        <a14:shadowObscured xmlns:a14="http://schemas.microsoft.com/office/drawing/2010/main"/>
                      </a:ext>
                    </a:extLst>
                  </pic:spPr>
                </pic:pic>
              </a:graphicData>
            </a:graphic>
          </wp:inline>
        </w:drawing>
      </w:r>
    </w:p>
    <w:p w:rsidR="003A4D4F" w:rsidRDefault="003A4D4F" w:rsidP="003E0668"/>
    <w:p w:rsidR="003A4D4F" w:rsidRDefault="003A4D4F" w:rsidP="003E0668">
      <w:r w:rsidRPr="003A4D4F">
        <w:rPr>
          <w:noProof/>
          <w:lang w:eastAsia="de-CH"/>
        </w:rPr>
        <w:drawing>
          <wp:inline distT="0" distB="0" distL="0" distR="0" wp14:anchorId="799918B0" wp14:editId="39FEBE11">
            <wp:extent cx="5609230" cy="1364776"/>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689774" cy="1384373"/>
                    </a:xfrm>
                    <a:prstGeom prst="rect">
                      <a:avLst/>
                    </a:prstGeom>
                    <a:ln>
                      <a:noFill/>
                    </a:ln>
                    <a:extLst>
                      <a:ext uri="{53640926-AAD7-44D8-BBD7-CCE9431645EC}">
                        <a14:shadowObscured xmlns:a14="http://schemas.microsoft.com/office/drawing/2010/main"/>
                      </a:ext>
                    </a:extLst>
                  </pic:spPr>
                </pic:pic>
              </a:graphicData>
            </a:graphic>
          </wp:inline>
        </w:drawing>
      </w:r>
    </w:p>
    <w:p w:rsidR="003A4D4F" w:rsidRDefault="003A4D4F"/>
    <w:p w:rsidR="003A4D4F" w:rsidRDefault="003A4D4F">
      <w:r w:rsidRPr="003A4D4F">
        <w:rPr>
          <w:noProof/>
          <w:lang w:eastAsia="de-CH"/>
        </w:rPr>
        <w:drawing>
          <wp:inline distT="0" distB="0" distL="0" distR="0" wp14:anchorId="06F87E48" wp14:editId="5DFDBF4D">
            <wp:extent cx="5739011" cy="1610436"/>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5760331" cy="1616419"/>
                    </a:xfrm>
                    <a:prstGeom prst="rect">
                      <a:avLst/>
                    </a:prstGeom>
                    <a:ln>
                      <a:noFill/>
                    </a:ln>
                    <a:extLst>
                      <a:ext uri="{53640926-AAD7-44D8-BBD7-CCE9431645EC}">
                        <a14:shadowObscured xmlns:a14="http://schemas.microsoft.com/office/drawing/2010/main"/>
                      </a:ext>
                    </a:extLst>
                  </pic:spPr>
                </pic:pic>
              </a:graphicData>
            </a:graphic>
          </wp:inline>
        </w:drawing>
      </w:r>
      <w:r>
        <w:br w:type="page"/>
      </w:r>
    </w:p>
    <w:p w:rsidR="00D129ED" w:rsidRPr="00D129ED" w:rsidRDefault="001D03B3" w:rsidP="001D03B3">
      <w:pPr>
        <w:pStyle w:val="berschrift3"/>
      </w:pPr>
      <w:bookmarkStart w:id="57" w:name="_Toc384633207"/>
      <w:r>
        <w:lastRenderedPageBreak/>
        <w:t>Definition</w:t>
      </w:r>
      <w:bookmarkEnd w:id="57"/>
    </w:p>
    <w:p w:rsidR="00D129ED" w:rsidRDefault="003F2669" w:rsidP="001D03B3">
      <w:proofErr w:type="spellStart"/>
      <w:r>
        <w:t>UseCase</w:t>
      </w:r>
      <w:proofErr w:type="spellEnd"/>
      <w:r>
        <w:t xml:space="preserve"> Definition bedeutet eine simple Beschreibung der verschiedenen Anwendungsfälle. </w:t>
      </w:r>
    </w:p>
    <w:p w:rsidR="00D625A7" w:rsidRDefault="00D625A7"/>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367D7C">
            <w:r>
              <w:t>Anwendungsfall 0</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CD0FE2" w:rsidP="00367D7C">
            <w:pPr>
              <w:cnfStyle w:val="000000100000" w:firstRow="0" w:lastRow="0" w:firstColumn="0" w:lastColumn="0" w:oddVBand="0" w:evenVBand="0" w:oddHBand="1" w:evenHBand="0" w:firstRowFirstColumn="0" w:firstRowLastColumn="0" w:lastRowFirstColumn="0" w:lastRowLastColumn="0"/>
            </w:pPr>
            <w:r>
              <w:t>Authentifizierung</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D625A7" w:rsidP="00A10488">
            <w:pPr>
              <w:cnfStyle w:val="000000000000" w:firstRow="0" w:lastRow="0" w:firstColumn="0" w:lastColumn="0" w:oddVBand="0" w:evenVBand="0" w:oddHBand="0" w:evenHBand="0" w:firstRowFirstColumn="0" w:firstRowLastColumn="0" w:lastRowFirstColumn="0" w:lastRowLastColumn="0"/>
            </w:pPr>
            <w:r>
              <w:t>Die Intranet Seite anfordern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Es werden bestimmte interne Daten (Kundennetzwerkdaten oder Lieferantenangaben) benötigt.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Authentifizierungsdaten</w:t>
            </w:r>
            <w:r w:rsidR="00CD0FE2">
              <w:t xml:space="preserve"> (Benutzer + PW)</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Die Intranet Seite wird angezeigt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Benutzer ruft Seite auf</w:t>
            </w:r>
          </w:p>
          <w:p w:rsidR="00D625A7" w:rsidRDefault="00D625A7" w:rsidP="00367D7C">
            <w:pPr>
              <w:pStyle w:val="Listenabsatz"/>
              <w:numPr>
                <w:ilvl w:val="0"/>
                <w:numId w:val="31"/>
              </w:numPr>
              <w:cnfStyle w:val="000000000000" w:firstRow="0" w:lastRow="0" w:firstColumn="0" w:lastColumn="0" w:oddVBand="0" w:evenVBand="0" w:oddHBand="0" w:evenHBand="0" w:firstRowFirstColumn="0" w:firstRowLastColumn="0" w:lastRowFirstColumn="0" w:lastRowLastColumn="0"/>
            </w:pPr>
            <w:r>
              <w:t>Authentifizierung im System</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3A4D4F" w:rsidRDefault="003A4D4F"/>
    <w:tbl>
      <w:tblPr>
        <w:tblStyle w:val="HelleListe-Akzent1"/>
        <w:tblW w:w="0" w:type="auto"/>
        <w:tblLook w:val="04A0" w:firstRow="1" w:lastRow="0" w:firstColumn="1" w:lastColumn="0" w:noHBand="0" w:noVBand="1"/>
      </w:tblPr>
      <w:tblGrid>
        <w:gridCol w:w="3227"/>
        <w:gridCol w:w="1276"/>
        <w:gridCol w:w="1275"/>
        <w:gridCol w:w="2282"/>
        <w:gridCol w:w="1152"/>
      </w:tblGrid>
      <w:tr w:rsidR="00623F13" w:rsidTr="00647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23F13" w:rsidRDefault="00623F13" w:rsidP="00B52E5C">
            <w:r>
              <w:t xml:space="preserve">Anwendungsfall </w:t>
            </w:r>
            <w:r w:rsidR="00B52E5C">
              <w:t>1</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Name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Daten Suchen</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Kurzbeschreibung</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 xml:space="preserve">Domänenbenutzer möchte einen Lieferant oder Kunden suchen </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Akteure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r>
              <w:t>Domänenbenutzer</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Auslöser</w:t>
            </w:r>
          </w:p>
        </w:tc>
        <w:tc>
          <w:tcPr>
            <w:tcW w:w="5985" w:type="dxa"/>
            <w:gridSpan w:val="4"/>
            <w:tcBorders>
              <w:left w:val="single" w:sz="4" w:space="0" w:color="auto"/>
            </w:tcBorders>
          </w:tcPr>
          <w:p w:rsidR="00623F13" w:rsidRDefault="00623F13" w:rsidP="009537FB">
            <w:pPr>
              <w:cnfStyle w:val="000000000000" w:firstRow="0" w:lastRow="0" w:firstColumn="0" w:lastColumn="0" w:oddVBand="0" w:evenVBand="0" w:oddHBand="0" w:evenHBand="0" w:firstRowFirstColumn="0" w:firstRowLastColumn="0" w:lastRowFirstColumn="0" w:lastRowLastColumn="0"/>
            </w:pPr>
            <w:r>
              <w:t>Der Kunde hat ein Problem und um schnellstmöglich Support leisten zu können</w:t>
            </w:r>
            <w:r w:rsidR="009537FB">
              <w:t xml:space="preserve"> wird der Kunde mit der Suchfunktion gesucht</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Eingehende Daten</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Suchabfrage</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Vorbedingungen</w:t>
            </w:r>
          </w:p>
        </w:tc>
        <w:tc>
          <w:tcPr>
            <w:tcW w:w="5985" w:type="dxa"/>
            <w:gridSpan w:val="4"/>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t>Benutzer muss von der Domäne sein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Nachbedingungen, Ergebnis</w:t>
            </w:r>
          </w:p>
        </w:tc>
        <w:tc>
          <w:tcPr>
            <w:tcW w:w="5985" w:type="dxa"/>
            <w:gridSpan w:val="4"/>
            <w:tcBorders>
              <w:left w:val="single" w:sz="4" w:space="0" w:color="auto"/>
            </w:tcBorders>
          </w:tcPr>
          <w:p w:rsidR="00623F13" w:rsidRDefault="009537FB" w:rsidP="00647420">
            <w:pPr>
              <w:cnfStyle w:val="000000100000" w:firstRow="0" w:lastRow="0" w:firstColumn="0" w:lastColumn="0" w:oddVBand="0" w:evenVBand="0" w:oddHBand="1" w:evenHBand="0" w:firstRowFirstColumn="0" w:firstRowLastColumn="0" w:lastRowFirstColumn="0" w:lastRowLastColumn="0"/>
            </w:pPr>
            <w:r>
              <w:t>Resultat der Abfrage wird angezeigt</w:t>
            </w: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Essentielle Schritte</w:t>
            </w:r>
          </w:p>
        </w:tc>
        <w:tc>
          <w:tcPr>
            <w:tcW w:w="5985" w:type="dxa"/>
            <w:gridSpan w:val="4"/>
            <w:tcBorders>
              <w:left w:val="single" w:sz="4" w:space="0" w:color="auto"/>
            </w:tcBorders>
          </w:tcPr>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B52E5C"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Kriterium mit der Suchfunktion suchen</w:t>
            </w:r>
          </w:p>
          <w:p w:rsidR="009537FB" w:rsidRDefault="009537FB" w:rsidP="009537FB">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9537FB" w:rsidRDefault="009537FB" w:rsidP="00B52E5C">
            <w:pPr>
              <w:pStyle w:val="Listenabsatz"/>
              <w:numPr>
                <w:ilvl w:val="0"/>
                <w:numId w:val="32"/>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Offene Punkte</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r w:rsidR="00623F13" w:rsidTr="00647420">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2228F2">
              <w:t xml:space="preserve">Änderungshistorie </w:t>
            </w:r>
          </w:p>
        </w:tc>
        <w:tc>
          <w:tcPr>
            <w:tcW w:w="1276" w:type="dxa"/>
            <w:tcBorders>
              <w:left w:val="single" w:sz="4" w:space="0" w:color="auto"/>
            </w:tcBorders>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23F13" w:rsidRDefault="00623F13" w:rsidP="00647420">
            <w:pPr>
              <w:cnfStyle w:val="000000000000" w:firstRow="0" w:lastRow="0" w:firstColumn="0" w:lastColumn="0" w:oddVBand="0" w:evenVBand="0" w:oddHBand="0" w:evenHBand="0" w:firstRowFirstColumn="0" w:firstRowLastColumn="0" w:lastRowFirstColumn="0" w:lastRowLastColumn="0"/>
            </w:pPr>
            <w:r w:rsidRPr="002228F2">
              <w:t>Was</w:t>
            </w:r>
          </w:p>
        </w:tc>
      </w:tr>
      <w:tr w:rsidR="00623F13" w:rsidTr="00647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23F13" w:rsidRPr="002228F2" w:rsidRDefault="00623F13" w:rsidP="00647420">
            <w:r w:rsidRPr="006C7C1D">
              <w:t>Sonstiges, Anmerkungen</w:t>
            </w:r>
          </w:p>
        </w:tc>
        <w:tc>
          <w:tcPr>
            <w:tcW w:w="5985" w:type="dxa"/>
            <w:gridSpan w:val="4"/>
            <w:tcBorders>
              <w:left w:val="single" w:sz="4" w:space="0" w:color="auto"/>
            </w:tcBorders>
          </w:tcPr>
          <w:p w:rsidR="00623F13" w:rsidRDefault="00623F13" w:rsidP="00647420">
            <w:pPr>
              <w:cnfStyle w:val="000000100000" w:firstRow="0" w:lastRow="0" w:firstColumn="0" w:lastColumn="0" w:oddVBand="0" w:evenVBand="0" w:oddHBand="1" w:evenHBand="0" w:firstRowFirstColumn="0" w:firstRowLastColumn="0" w:lastRowFirstColumn="0" w:lastRowLastColumn="0"/>
            </w:pPr>
          </w:p>
        </w:tc>
      </w:tr>
    </w:tbl>
    <w:p w:rsidR="00623F13" w:rsidRDefault="00623F13"/>
    <w:p w:rsidR="00D625A7" w:rsidRDefault="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6C7C1D" w:rsidTr="006C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6C7C1D" w:rsidRDefault="00713528" w:rsidP="00B52E5C">
            <w:r>
              <w:lastRenderedPageBreak/>
              <w:t xml:space="preserve">Anwendungsfall </w:t>
            </w:r>
            <w:r w:rsidR="00B52E5C">
              <w:t>2</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Name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Kundennetzwerkdaten anzeigen</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Kurzbeschreibung</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Anzeigen der Kundennetzwerkdaten für weitere Aktionen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Akteure</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Domänenbenutzer</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Auslöser</w:t>
            </w:r>
          </w:p>
        </w:tc>
        <w:tc>
          <w:tcPr>
            <w:tcW w:w="5985" w:type="dxa"/>
            <w:gridSpan w:val="4"/>
            <w:tcBorders>
              <w:left w:val="single" w:sz="4" w:space="0" w:color="auto"/>
            </w:tcBorders>
          </w:tcPr>
          <w:p w:rsidR="006C7C1D" w:rsidRDefault="00713528" w:rsidP="00746075">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746075">
              <w:t>werden</w:t>
            </w:r>
            <w:r>
              <w:t xml:space="preserve"> für Supportarbeiten benötigt</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Eingehende Daten</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Vorbedingungen</w:t>
            </w:r>
          </w:p>
        </w:tc>
        <w:tc>
          <w:tcPr>
            <w:tcW w:w="5985" w:type="dxa"/>
            <w:gridSpan w:val="4"/>
            <w:tcBorders>
              <w:left w:val="single" w:sz="4" w:space="0" w:color="auto"/>
            </w:tcBorders>
          </w:tcPr>
          <w:p w:rsidR="006C7C1D" w:rsidRDefault="00713528" w:rsidP="001D03B3">
            <w:pPr>
              <w:cnfStyle w:val="000000000000" w:firstRow="0" w:lastRow="0" w:firstColumn="0" w:lastColumn="0" w:oddVBand="0" w:evenVBand="0" w:oddHBand="0" w:evenHBand="0" w:firstRowFirstColumn="0" w:firstRowLastColumn="0" w:lastRowFirstColumn="0" w:lastRowLastColumn="0"/>
            </w:pPr>
            <w:r>
              <w:t>Kundendaten existieren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Nachbedingungen, Ergebnis</w:t>
            </w:r>
          </w:p>
        </w:tc>
        <w:tc>
          <w:tcPr>
            <w:tcW w:w="5985" w:type="dxa"/>
            <w:gridSpan w:val="4"/>
            <w:tcBorders>
              <w:left w:val="single" w:sz="4" w:space="0" w:color="auto"/>
            </w:tcBorders>
          </w:tcPr>
          <w:p w:rsidR="006C7C1D" w:rsidRDefault="00713528" w:rsidP="001D03B3">
            <w:pPr>
              <w:cnfStyle w:val="000000100000" w:firstRow="0" w:lastRow="0" w:firstColumn="0" w:lastColumn="0" w:oddVBand="0" w:evenVBand="0" w:oddHBand="1" w:evenHBand="0" w:firstRowFirstColumn="0" w:firstRowLastColumn="0" w:lastRowFirstColumn="0" w:lastRowLastColumn="0"/>
            </w:pPr>
            <w:r>
              <w:t xml:space="preserve">Die geforderten Kundendaten werden angezeigt. </w:t>
            </w: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Essentielle Schritte</w:t>
            </w:r>
          </w:p>
        </w:tc>
        <w:tc>
          <w:tcPr>
            <w:tcW w:w="5985" w:type="dxa"/>
            <w:gridSpan w:val="4"/>
            <w:tcBorders>
              <w:left w:val="single" w:sz="4" w:space="0" w:color="auto"/>
            </w:tcBorders>
          </w:tcPr>
          <w:p w:rsidR="006C7C1D"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713528" w:rsidP="00713528">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Kunde auswählen</w:t>
            </w:r>
          </w:p>
          <w:p w:rsidR="00713528" w:rsidRDefault="00713528" w:rsidP="00746075">
            <w:pPr>
              <w:pStyle w:val="Listenabsatz"/>
              <w:numPr>
                <w:ilvl w:val="0"/>
                <w:numId w:val="23"/>
              </w:numPr>
              <w:cnfStyle w:val="000000000000" w:firstRow="0" w:lastRow="0" w:firstColumn="0" w:lastColumn="0" w:oddVBand="0" w:evenVBand="0" w:oddHBand="0" w:evenHBand="0" w:firstRowFirstColumn="0" w:firstRowLastColumn="0" w:lastRowFirstColumn="0" w:lastRowLastColumn="0"/>
            </w:pPr>
            <w:r>
              <w:t xml:space="preserve">Kundennetzwerkdaten </w:t>
            </w:r>
            <w:r w:rsidR="00746075">
              <w:t>anzeigen</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2228F2">
              <w:t>Offene Punkte</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r w:rsidR="006C7C1D"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6C7C1D">
            <w:r w:rsidRPr="002228F2">
              <w:t xml:space="preserve">Änderungshistorie </w:t>
            </w:r>
          </w:p>
        </w:tc>
        <w:tc>
          <w:tcPr>
            <w:tcW w:w="1276" w:type="dxa"/>
            <w:tcBorders>
              <w:left w:val="single" w:sz="4" w:space="0" w:color="auto"/>
            </w:tcBorders>
          </w:tcPr>
          <w:p w:rsidR="006C7C1D" w:rsidRDefault="006C7C1D" w:rsidP="006C7C1D">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6C7C1D" w:rsidRDefault="006C7C1D" w:rsidP="001D03B3">
            <w:pPr>
              <w:cnfStyle w:val="000000000000" w:firstRow="0" w:lastRow="0" w:firstColumn="0" w:lastColumn="0" w:oddVBand="0" w:evenVBand="0" w:oddHBand="0" w:evenHBand="0" w:firstRowFirstColumn="0" w:firstRowLastColumn="0" w:lastRowFirstColumn="0" w:lastRowLastColumn="0"/>
            </w:pPr>
            <w:r w:rsidRPr="002228F2">
              <w:t>Was</w:t>
            </w:r>
          </w:p>
        </w:tc>
      </w:tr>
      <w:tr w:rsidR="006C7C1D"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6C7C1D" w:rsidRPr="002228F2" w:rsidRDefault="006C7C1D" w:rsidP="00367D7C">
            <w:r w:rsidRPr="006C7C1D">
              <w:t>Sonstiges, Anmerkungen</w:t>
            </w:r>
          </w:p>
        </w:tc>
        <w:tc>
          <w:tcPr>
            <w:tcW w:w="5985" w:type="dxa"/>
            <w:gridSpan w:val="4"/>
            <w:tcBorders>
              <w:left w:val="single" w:sz="4" w:space="0" w:color="auto"/>
            </w:tcBorders>
          </w:tcPr>
          <w:p w:rsidR="006C7C1D" w:rsidRDefault="006C7C1D" w:rsidP="001D03B3">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3</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bearbeiten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F61CC8">
            <w:pPr>
              <w:cnfStyle w:val="000000000000" w:firstRow="0" w:lastRow="0" w:firstColumn="0" w:lastColumn="0" w:oddVBand="0" w:evenVBand="0" w:oddHBand="0" w:evenHBand="0" w:firstRowFirstColumn="0" w:firstRowLastColumn="0" w:lastRowFirstColumn="0" w:lastRowLastColumn="0"/>
            </w:pPr>
            <w:r>
              <w:t>Bearbeiten der vorhandenen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1CC8">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1CC8">
              <w:t>werden</w:t>
            </w:r>
            <w:r>
              <w:t xml:space="preserve"> verändert, da der Kunde neuen Firmensitz hat.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D625A7" w:rsidRDefault="00D625A7" w:rsidP="00367D7C">
            <w:pPr>
              <w:cnfStyle w:val="000000100000" w:firstRow="0" w:lastRow="0" w:firstColumn="0" w:lastColumn="0" w:oddVBand="0" w:evenVBand="0" w:oddHBand="1" w:evenHBand="0" w:firstRowFirstColumn="0" w:firstRowLastColumn="0" w:lastRowFirstColumn="0" w:lastRowLastColumn="0"/>
              <w:rPr>
                <w:i/>
              </w:rPr>
            </w:pPr>
            <w:r w:rsidRPr="00D625A7">
              <w:rPr>
                <w:i/>
              </w:rPr>
              <w:t>Überarbeitete Daten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502096" w:rsidP="00367D7C">
            <w:pPr>
              <w:cnfStyle w:val="000000100000" w:firstRow="0" w:lastRow="0" w:firstColumn="0" w:lastColumn="0" w:oddVBand="0" w:evenVBand="0" w:oddHBand="1" w:evenHBand="0" w:firstRowFirstColumn="0" w:firstRowLastColumn="0" w:lastRowFirstColumn="0" w:lastRowLastColumn="0"/>
            </w:pPr>
            <w:r>
              <w:t>Die Überarbeiteten Daten werden</w:t>
            </w:r>
            <w:r w:rsidR="00F65391">
              <w:t xml:space="preserve"> in die DB</w:t>
            </w:r>
            <w:r>
              <w:t xml:space="preserve"> gespeichert und angezeigt.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A10488" w:rsidP="00D625A7">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überarbeiten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Kundennetzwerkdaten prüfen</w:t>
            </w:r>
          </w:p>
          <w:p w:rsidR="00502096" w:rsidRDefault="00502096" w:rsidP="00502096">
            <w:pPr>
              <w:pStyle w:val="Listenabsatz"/>
              <w:numPr>
                <w:ilvl w:val="0"/>
                <w:numId w:val="28"/>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D625A7" w:rsidRDefault="00D625A7" w:rsidP="00D625A7">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lastRenderedPageBreak/>
              <w:t xml:space="preserve">Anwendungsfall </w:t>
            </w:r>
            <w:r w:rsidR="00B52E5C">
              <w:t>4</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löschen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F65391" w:rsidP="00367D7C">
            <w:pPr>
              <w:cnfStyle w:val="000000000000" w:firstRow="0" w:lastRow="0" w:firstColumn="0" w:lastColumn="0" w:oddVBand="0" w:evenVBand="0" w:oddHBand="0" w:evenHBand="0" w:firstRowFirstColumn="0" w:firstRowLastColumn="0" w:lastRowFirstColumn="0" w:lastRowLastColumn="0"/>
            </w:pPr>
            <w:r>
              <w:t>Löschen der Kundennetzwerkdaten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D625A7" w:rsidP="00F65391">
            <w:pPr>
              <w:cnfStyle w:val="000000000000" w:firstRow="0" w:lastRow="0" w:firstColumn="0" w:lastColumn="0" w:oddVBand="0" w:evenVBand="0" w:oddHBand="0" w:evenHBand="0" w:firstRowFirstColumn="0" w:firstRowLastColumn="0" w:lastRowFirstColumn="0" w:lastRowLastColumn="0"/>
            </w:pPr>
            <w:r>
              <w:t xml:space="preserve">Die Netzwerkdaten von einem bestimmten Kunden </w:t>
            </w:r>
            <w:r w:rsidR="00F65391">
              <w:t xml:space="preserve">werden gelöscht, da die Firma Konkurs gegangen ist. </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t>Kundendaten existieren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F65391" w:rsidP="00367D7C">
            <w:pPr>
              <w:cnfStyle w:val="000000100000" w:firstRow="0" w:lastRow="0" w:firstColumn="0" w:lastColumn="0" w:oddVBand="0" w:evenVBand="0" w:oddHBand="1" w:evenHBand="0" w:firstRowFirstColumn="0" w:firstRowLastColumn="0" w:lastRowFirstColumn="0" w:lastRowLastColumn="0"/>
            </w:pPr>
            <w:r>
              <w:t xml:space="preserve">Kundendaten wurden erfolgreich aus der DB gelöscht. </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F61CC8"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A10488" w:rsidRDefault="00A1048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Kundennetzwerkdaten anzeigen</w:t>
            </w:r>
          </w:p>
          <w:p w:rsidR="00D625A7" w:rsidRDefault="00F61CC8" w:rsidP="00A10488">
            <w:pPr>
              <w:pStyle w:val="Listenabsatz"/>
              <w:numPr>
                <w:ilvl w:val="0"/>
                <w:numId w:val="29"/>
              </w:numPr>
              <w:cnfStyle w:val="000000000000" w:firstRow="0" w:lastRow="0" w:firstColumn="0" w:lastColumn="0" w:oddVBand="0" w:evenVBand="0" w:oddHBand="0" w:evenHBand="0" w:firstRowFirstColumn="0" w:firstRowLastColumn="0" w:lastRowFirstColumn="0" w:lastRowLastColumn="0"/>
            </w:pPr>
            <w:r>
              <w:t xml:space="preserve">Kundennetzwerkdaten </w:t>
            </w:r>
            <w:r w:rsidR="00367D7C">
              <w:t>löschen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D625A7"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D625A7" w:rsidRDefault="00D625A7" w:rsidP="00B52E5C">
            <w:r>
              <w:t xml:space="preserve">Anwendungsfall </w:t>
            </w:r>
            <w:r w:rsidR="00B52E5C">
              <w:t>5</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Name</w:t>
            </w:r>
          </w:p>
        </w:tc>
        <w:tc>
          <w:tcPr>
            <w:tcW w:w="5985" w:type="dxa"/>
            <w:gridSpan w:val="4"/>
            <w:tcBorders>
              <w:left w:val="single" w:sz="4" w:space="0" w:color="auto"/>
            </w:tcBorders>
          </w:tcPr>
          <w:p w:rsidR="00D625A7" w:rsidRDefault="00D625A7" w:rsidP="00D625A7">
            <w:pPr>
              <w:cnfStyle w:val="000000100000" w:firstRow="0" w:lastRow="0" w:firstColumn="0" w:lastColumn="0" w:oddVBand="0" w:evenVBand="0" w:oddHBand="1" w:evenHBand="0" w:firstRowFirstColumn="0" w:firstRowLastColumn="0" w:lastRowFirstColumn="0" w:lastRowLastColumn="0"/>
            </w:pPr>
            <w:r>
              <w:t>Kundennetzwerkdaten erfassen</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Kurzbeschreibung</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Neuen Kunden mit den Kundennetzwerkdaten erfassen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Akteure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Auslöser</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Ein neuer Kunde ist unter Vertrag</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Eingehende Daten</w:t>
            </w:r>
          </w:p>
        </w:tc>
        <w:tc>
          <w:tcPr>
            <w:tcW w:w="5985" w:type="dxa"/>
            <w:gridSpan w:val="4"/>
            <w:tcBorders>
              <w:left w:val="single" w:sz="4" w:space="0" w:color="auto"/>
            </w:tcBorders>
          </w:tcPr>
          <w:p w:rsidR="00D625A7" w:rsidRPr="00A26EF2" w:rsidRDefault="00A26EF2" w:rsidP="00367D7C">
            <w:pPr>
              <w:cnfStyle w:val="000000100000" w:firstRow="0" w:lastRow="0" w:firstColumn="0" w:lastColumn="0" w:oddVBand="0" w:evenVBand="0" w:oddHBand="1" w:evenHBand="0" w:firstRowFirstColumn="0" w:firstRowLastColumn="0" w:lastRowFirstColumn="0" w:lastRowLastColumn="0"/>
              <w:rPr>
                <w:i/>
              </w:rPr>
            </w:pPr>
            <w:r w:rsidRPr="00A26EF2">
              <w:rPr>
                <w:i/>
              </w:rPr>
              <w:t>Muss-Felder der Kundennetzwerkdaten Tabelle</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Vorbedingungen</w:t>
            </w:r>
          </w:p>
        </w:tc>
        <w:tc>
          <w:tcPr>
            <w:tcW w:w="5985" w:type="dxa"/>
            <w:gridSpan w:val="4"/>
            <w:tcBorders>
              <w:left w:val="single" w:sz="4" w:space="0" w:color="auto"/>
            </w:tcBorders>
          </w:tcPr>
          <w:p w:rsidR="00D625A7" w:rsidRDefault="00A26EF2" w:rsidP="00367D7C">
            <w:pPr>
              <w:cnfStyle w:val="000000000000" w:firstRow="0" w:lastRow="0" w:firstColumn="0" w:lastColumn="0" w:oddVBand="0" w:evenVBand="0" w:oddHBand="0" w:evenHBand="0" w:firstRowFirstColumn="0" w:firstRowLastColumn="0" w:lastRowFirstColumn="0" w:lastRowLastColumn="0"/>
            </w:pPr>
            <w:r>
              <w:t>-</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Nachbedingungen, Ergebnis</w:t>
            </w:r>
          </w:p>
        </w:tc>
        <w:tc>
          <w:tcPr>
            <w:tcW w:w="5985" w:type="dxa"/>
            <w:gridSpan w:val="4"/>
            <w:tcBorders>
              <w:left w:val="single" w:sz="4" w:space="0" w:color="auto"/>
            </w:tcBorders>
          </w:tcPr>
          <w:p w:rsidR="00D625A7" w:rsidRDefault="00A26EF2" w:rsidP="00367D7C">
            <w:pPr>
              <w:cnfStyle w:val="000000100000" w:firstRow="0" w:lastRow="0" w:firstColumn="0" w:lastColumn="0" w:oddVBand="0" w:evenVBand="0" w:oddHBand="1" w:evenHBand="0" w:firstRowFirstColumn="0" w:firstRowLastColumn="0" w:lastRowFirstColumn="0" w:lastRowLastColumn="0"/>
            </w:pPr>
            <w:r>
              <w:t>Der neue Kunde wurde erfasst</w:t>
            </w:r>
            <w:r w:rsidR="00D625A7">
              <w:t xml:space="preserve"> </w:t>
            </w: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Essentielle Schritte</w:t>
            </w:r>
          </w:p>
        </w:tc>
        <w:tc>
          <w:tcPr>
            <w:tcW w:w="5985" w:type="dxa"/>
            <w:gridSpan w:val="4"/>
            <w:tcBorders>
              <w:left w:val="single" w:sz="4" w:space="0" w:color="auto"/>
            </w:tcBorders>
          </w:tcPr>
          <w:p w:rsidR="00D625A7" w:rsidRDefault="00D625A7"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D625A7" w:rsidRDefault="00B52E5C" w:rsidP="00D625A7">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Neuen Kundenerfassen</w:t>
            </w:r>
          </w:p>
          <w:p w:rsidR="00D625A7" w:rsidRDefault="00D625A7"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 xml:space="preserve">Kundennetzwerkdaten </w:t>
            </w:r>
            <w:r w:rsidR="00A26EF2">
              <w:t>prüfen</w:t>
            </w:r>
          </w:p>
          <w:p w:rsidR="00A26EF2" w:rsidRDefault="00A26EF2" w:rsidP="00A26EF2">
            <w:pPr>
              <w:pStyle w:val="Listenabsatz"/>
              <w:numPr>
                <w:ilvl w:val="0"/>
                <w:numId w:val="30"/>
              </w:numPr>
              <w:cnfStyle w:val="000000000000" w:firstRow="0" w:lastRow="0" w:firstColumn="0" w:lastColumn="0" w:oddVBand="0" w:evenVBand="0" w:oddHBand="0" w:evenHBand="0" w:firstRowFirstColumn="0" w:firstRowLastColumn="0" w:lastRowFirstColumn="0" w:lastRowLastColumn="0"/>
            </w:pPr>
            <w:r>
              <w:t>Kundennetzwerkdaten in die DB eintragen</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Offene Punkte</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r w:rsidR="00D625A7"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2228F2">
              <w:t xml:space="preserve">Änderungshistorie </w:t>
            </w:r>
          </w:p>
        </w:tc>
        <w:tc>
          <w:tcPr>
            <w:tcW w:w="1276" w:type="dxa"/>
            <w:tcBorders>
              <w:left w:val="single" w:sz="4" w:space="0" w:color="auto"/>
            </w:tcBorders>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D625A7" w:rsidRDefault="00D625A7"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D625A7"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D625A7" w:rsidRPr="002228F2" w:rsidRDefault="00D625A7" w:rsidP="00367D7C">
            <w:r w:rsidRPr="006C7C1D">
              <w:t>Sonstiges, Anmerkungen</w:t>
            </w:r>
          </w:p>
        </w:tc>
        <w:tc>
          <w:tcPr>
            <w:tcW w:w="5985" w:type="dxa"/>
            <w:gridSpan w:val="4"/>
            <w:tcBorders>
              <w:left w:val="single" w:sz="4" w:space="0" w:color="auto"/>
            </w:tcBorders>
          </w:tcPr>
          <w:p w:rsidR="00D625A7" w:rsidRDefault="00D625A7" w:rsidP="00367D7C">
            <w:pPr>
              <w:cnfStyle w:val="000000100000" w:firstRow="0" w:lastRow="0" w:firstColumn="0" w:lastColumn="0" w:oddVBand="0" w:evenVBand="0" w:oddHBand="1" w:evenHBand="0" w:firstRowFirstColumn="0" w:firstRowLastColumn="0" w:lastRowFirstColumn="0" w:lastRowLastColumn="0"/>
            </w:pPr>
          </w:p>
        </w:tc>
      </w:tr>
    </w:tbl>
    <w:p w:rsidR="00D625A7" w:rsidRDefault="00D625A7"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6</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Lieferantenangaben anzeigen</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 xml:space="preserve">Die geforderten Lieferantenangaben werden angezeigt. </w:t>
            </w: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Lieferant</w:t>
            </w:r>
            <w:r w:rsidR="00713528">
              <w:t xml:space="preserve"> auswählen</w:t>
            </w:r>
          </w:p>
          <w:p w:rsidR="00713528" w:rsidRDefault="00623F13" w:rsidP="00713528">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Lieferantenangaben </w:t>
            </w:r>
            <w:r w:rsidR="00713528">
              <w:t>darstellen</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713528">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713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7</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bearbeiten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Lieferant hat neuen Firmensitz</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Die Lieferantenangaben von einem Lieferant sind veraltet und müssen erneuert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CD0FE2" w:rsidRDefault="00CD0FE2" w:rsidP="00367D7C">
            <w:pPr>
              <w:cnfStyle w:val="000000100000" w:firstRow="0" w:lastRow="0" w:firstColumn="0" w:lastColumn="0" w:oddVBand="0" w:evenVBand="0" w:oddHBand="1" w:evenHBand="0" w:firstRowFirstColumn="0" w:firstRowLastColumn="0" w:lastRowFirstColumn="0" w:lastRowLastColumn="0"/>
              <w:rPr>
                <w:i/>
              </w:rPr>
            </w:pPr>
            <w:r w:rsidRPr="00CD0FE2">
              <w:rPr>
                <w:i/>
              </w:rPr>
              <w:t>Überarbeitete Daten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Lieferantenangaben  existieren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BA56F3" w:rsidP="00367D7C">
            <w:pPr>
              <w:cnfStyle w:val="000000100000" w:firstRow="0" w:lastRow="0" w:firstColumn="0" w:lastColumn="0" w:oddVBand="0" w:evenVBand="0" w:oddHBand="1" w:evenHBand="0" w:firstRowFirstColumn="0" w:firstRowLastColumn="0" w:lastRowFirstColumn="0" w:lastRowLastColumn="0"/>
            </w:pPr>
            <w:r>
              <w:t>Die Lieferantenangaben wurden erfolgreich bearbeitet</w:t>
            </w:r>
            <w:r w:rsidR="00713528">
              <w:t xml:space="preserve"> </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713528" w:rsidRDefault="00713528"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623F13" w:rsidRDefault="00623F1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&lt;&lt;</w:t>
            </w:r>
            <w:proofErr w:type="spellStart"/>
            <w:r>
              <w:t>extend</w:t>
            </w:r>
            <w:proofErr w:type="spellEnd"/>
            <w:r>
              <w:t>&gt;&gt;: Lieferantenangaben anzeigen</w:t>
            </w:r>
          </w:p>
          <w:p w:rsidR="00713528"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überarbeiten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Lieferantenangaben prüfen</w:t>
            </w:r>
          </w:p>
          <w:p w:rsidR="00BA56F3" w:rsidRDefault="00BA56F3" w:rsidP="00623F13">
            <w:pPr>
              <w:pStyle w:val="Listenabsatz"/>
              <w:numPr>
                <w:ilvl w:val="0"/>
                <w:numId w:val="25"/>
              </w:numPr>
              <w:cnfStyle w:val="000000000000" w:firstRow="0" w:lastRow="0" w:firstColumn="0" w:lastColumn="0" w:oddVBand="0" w:evenVBand="0" w:oddHBand="0" w:evenHBand="0" w:firstRowFirstColumn="0" w:firstRowLastColumn="0" w:lastRowFirstColumn="0" w:lastRowLastColumn="0"/>
            </w:pPr>
            <w:r>
              <w:t>Die Daten in die DB speichern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713528" w:rsidRDefault="00713528" w:rsidP="00713528">
      <w:r>
        <w:br w:type="page"/>
      </w:r>
    </w:p>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lastRenderedPageBreak/>
              <w:t>Anwendungsfall</w:t>
            </w:r>
            <w:r>
              <w:t xml:space="preserve"> </w:t>
            </w:r>
            <w:r w:rsidR="00B52E5C">
              <w:t>8</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löschen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 xml:space="preserve">Anzeigen der </w:t>
            </w:r>
            <w:r w:rsidRPr="00713528">
              <w:t xml:space="preserve">Lieferantenangaben </w:t>
            </w:r>
            <w:r>
              <w:t>für weitere Aktionen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t>Die Lieferantenangaben von einem bestimmten Lieferant wird für künftige Bestellungen benötigt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713528" w:rsidP="00CD0FE2">
            <w:pPr>
              <w:cnfStyle w:val="000000000000" w:firstRow="0" w:lastRow="0" w:firstColumn="0" w:lastColumn="0" w:oddVBand="0" w:evenVBand="0" w:oddHBand="0" w:evenHBand="0" w:firstRowFirstColumn="0" w:firstRowLastColumn="0" w:lastRowFirstColumn="0" w:lastRowLastColumn="0"/>
            </w:pPr>
            <w:r>
              <w:t>Lieferant  existier</w:t>
            </w:r>
            <w:r w:rsidR="00CD0FE2">
              <w:t>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367D7C">
            <w:pPr>
              <w:cnfStyle w:val="000000100000" w:firstRow="0" w:lastRow="0" w:firstColumn="0" w:lastColumn="0" w:oddVBand="0" w:evenVBand="0" w:oddHBand="1" w:evenHBand="0" w:firstRowFirstColumn="0" w:firstRowLastColumn="0" w:lastRowFirstColumn="0" w:lastRowLastColumn="0"/>
            </w:pPr>
            <w:r>
              <w:t>Die Lieferantenangaben wurden erfolgreich aus der DB gelöscht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 auswählen und Daten anzeigen</w:t>
            </w:r>
          </w:p>
          <w:p w:rsidR="00713528" w:rsidRDefault="00CD0FE2" w:rsidP="00CD0FE2">
            <w:pPr>
              <w:pStyle w:val="Listenabsatz"/>
              <w:numPr>
                <w:ilvl w:val="0"/>
                <w:numId w:val="26"/>
              </w:numPr>
              <w:cnfStyle w:val="000000000000" w:firstRow="0" w:lastRow="0" w:firstColumn="0" w:lastColumn="0" w:oddVBand="0" w:evenVBand="0" w:oddHBand="0" w:evenHBand="0" w:firstRowFirstColumn="0" w:firstRowLastColumn="0" w:lastRowFirstColumn="0" w:lastRowLastColumn="0"/>
            </w:pPr>
            <w:r>
              <w:t>Kundennetzwerkdaten löschen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tbl>
      <w:tblPr>
        <w:tblStyle w:val="HelleListe-Akzent1"/>
        <w:tblW w:w="0" w:type="auto"/>
        <w:tblLook w:val="04A0" w:firstRow="1" w:lastRow="0" w:firstColumn="1" w:lastColumn="0" w:noHBand="0" w:noVBand="1"/>
      </w:tblPr>
      <w:tblGrid>
        <w:gridCol w:w="3227"/>
        <w:gridCol w:w="1276"/>
        <w:gridCol w:w="1275"/>
        <w:gridCol w:w="2282"/>
        <w:gridCol w:w="1152"/>
      </w:tblGrid>
      <w:tr w:rsidR="00713528" w:rsidTr="0036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5"/>
          </w:tcPr>
          <w:p w:rsidR="00713528" w:rsidRDefault="00713528" w:rsidP="00B52E5C">
            <w:r w:rsidRPr="002228F2">
              <w:t>Anwendungsfall</w:t>
            </w:r>
            <w:r>
              <w:t xml:space="preserve"> </w:t>
            </w:r>
            <w:r w:rsidR="00B52E5C">
              <w:t>9</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Name</w:t>
            </w:r>
          </w:p>
        </w:tc>
        <w:tc>
          <w:tcPr>
            <w:tcW w:w="5985" w:type="dxa"/>
            <w:gridSpan w:val="4"/>
            <w:tcBorders>
              <w:left w:val="single" w:sz="4" w:space="0" w:color="auto"/>
            </w:tcBorders>
          </w:tcPr>
          <w:p w:rsidR="00713528" w:rsidRDefault="00713528" w:rsidP="00713528">
            <w:pPr>
              <w:cnfStyle w:val="000000100000" w:firstRow="0" w:lastRow="0" w:firstColumn="0" w:lastColumn="0" w:oddVBand="0" w:evenVBand="0" w:oddHBand="1" w:evenHBand="0" w:firstRowFirstColumn="0" w:firstRowLastColumn="0" w:lastRowFirstColumn="0" w:lastRowLastColumn="0"/>
            </w:pPr>
            <w:r>
              <w:t>Lieferantenangaben erfassen</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Kurzbeschreibung</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Neuen Lieferant mit den entsprechenden Angaben erfassen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Akteure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r>
              <w:t>Domänenbenutzer</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Auslöser</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 xml:space="preserve">Ein neuer Lieferantenvertrag ist vorhanden und die Lieferantenangaben müssen nun erfasst werden </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Eingehende Daten</w:t>
            </w:r>
          </w:p>
        </w:tc>
        <w:tc>
          <w:tcPr>
            <w:tcW w:w="5985" w:type="dxa"/>
            <w:gridSpan w:val="4"/>
            <w:tcBorders>
              <w:left w:val="single" w:sz="4" w:space="0" w:color="auto"/>
            </w:tcBorders>
          </w:tcPr>
          <w:p w:rsidR="00713528" w:rsidRPr="00B52E5C" w:rsidRDefault="00CD0FE2" w:rsidP="00367D7C">
            <w:pPr>
              <w:cnfStyle w:val="000000100000" w:firstRow="0" w:lastRow="0" w:firstColumn="0" w:lastColumn="0" w:oddVBand="0" w:evenVBand="0" w:oddHBand="1" w:evenHBand="0" w:firstRowFirstColumn="0" w:firstRowLastColumn="0" w:lastRowFirstColumn="0" w:lastRowLastColumn="0"/>
              <w:rPr>
                <w:i/>
              </w:rPr>
            </w:pPr>
            <w:r w:rsidRPr="00B52E5C">
              <w:rPr>
                <w:i/>
              </w:rPr>
              <w:t>Muss-Felder für die Lieferantenangaben Tabelle</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Vorbedingungen</w:t>
            </w:r>
          </w:p>
        </w:tc>
        <w:tc>
          <w:tcPr>
            <w:tcW w:w="5985" w:type="dxa"/>
            <w:gridSpan w:val="4"/>
            <w:tcBorders>
              <w:left w:val="single" w:sz="4" w:space="0" w:color="auto"/>
            </w:tcBorders>
          </w:tcPr>
          <w:p w:rsidR="00713528" w:rsidRDefault="00CD0FE2" w:rsidP="00367D7C">
            <w:pPr>
              <w:cnfStyle w:val="000000000000" w:firstRow="0" w:lastRow="0" w:firstColumn="0" w:lastColumn="0" w:oddVBand="0" w:evenVBand="0" w:oddHBand="0" w:evenHBand="0" w:firstRowFirstColumn="0" w:firstRowLastColumn="0" w:lastRowFirstColumn="0" w:lastRowLastColumn="0"/>
            </w:pPr>
            <w:r>
              <w:t>-</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Nachbedingungen, Ergebnis</w:t>
            </w:r>
          </w:p>
        </w:tc>
        <w:tc>
          <w:tcPr>
            <w:tcW w:w="5985" w:type="dxa"/>
            <w:gridSpan w:val="4"/>
            <w:tcBorders>
              <w:left w:val="single" w:sz="4" w:space="0" w:color="auto"/>
            </w:tcBorders>
          </w:tcPr>
          <w:p w:rsidR="00713528" w:rsidRDefault="00CD0FE2" w:rsidP="00F93CDA">
            <w:pPr>
              <w:cnfStyle w:val="000000100000" w:firstRow="0" w:lastRow="0" w:firstColumn="0" w:lastColumn="0" w:oddVBand="0" w:evenVBand="0" w:oddHBand="1" w:evenHBand="0" w:firstRowFirstColumn="0" w:firstRowLastColumn="0" w:lastRowFirstColumn="0" w:lastRowLastColumn="0"/>
            </w:pPr>
            <w:r>
              <w:t xml:space="preserve">Der neue </w:t>
            </w:r>
            <w:r w:rsidR="00F93CDA">
              <w:t>Lieferant</w:t>
            </w:r>
            <w:r>
              <w:t xml:space="preserve"> wurde erfasst</w:t>
            </w: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Essentielle Schritte</w:t>
            </w:r>
          </w:p>
        </w:tc>
        <w:tc>
          <w:tcPr>
            <w:tcW w:w="5985" w:type="dxa"/>
            <w:gridSpan w:val="4"/>
            <w:tcBorders>
              <w:left w:val="single" w:sz="4" w:space="0" w:color="auto"/>
            </w:tcBorders>
          </w:tcPr>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&lt;&lt;</w:t>
            </w:r>
            <w:proofErr w:type="spellStart"/>
            <w:r>
              <w:t>include</w:t>
            </w:r>
            <w:proofErr w:type="spellEnd"/>
            <w:r>
              <w:t>&gt;&gt;: Authentifizierung</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 xml:space="preserve">Neuen Lieferant erfassen </w:t>
            </w:r>
          </w:p>
          <w:p w:rsidR="00CD0FE2"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prüfen</w:t>
            </w:r>
          </w:p>
          <w:p w:rsidR="00713528" w:rsidRDefault="00CD0FE2" w:rsidP="00CD0FE2">
            <w:pPr>
              <w:pStyle w:val="Listenabsatz"/>
              <w:numPr>
                <w:ilvl w:val="0"/>
                <w:numId w:val="27"/>
              </w:numPr>
              <w:cnfStyle w:val="000000000000" w:firstRow="0" w:lastRow="0" w:firstColumn="0" w:lastColumn="0" w:oddVBand="0" w:evenVBand="0" w:oddHBand="0" w:evenHBand="0" w:firstRowFirstColumn="0" w:firstRowLastColumn="0" w:lastRowFirstColumn="0" w:lastRowLastColumn="0"/>
            </w:pPr>
            <w:r>
              <w:t>Lieferantenangaben in die DB eintragen</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Offene Punkte</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r w:rsidR="00713528" w:rsidTr="00367D7C">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2228F2">
              <w:t xml:space="preserve">Änderungshistorie </w:t>
            </w:r>
          </w:p>
        </w:tc>
        <w:tc>
          <w:tcPr>
            <w:tcW w:w="1276" w:type="dxa"/>
            <w:tcBorders>
              <w:left w:val="single" w:sz="4" w:space="0" w:color="auto"/>
            </w:tcBorders>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 xml:space="preserve">Wann </w:t>
            </w:r>
          </w:p>
        </w:tc>
        <w:tc>
          <w:tcPr>
            <w:tcW w:w="1275"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Wer</w:t>
            </w:r>
          </w:p>
        </w:tc>
        <w:tc>
          <w:tcPr>
            <w:tcW w:w="228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Neuer</w:t>
            </w:r>
            <w:r>
              <w:t xml:space="preserve"> </w:t>
            </w:r>
            <w:r w:rsidRPr="002228F2">
              <w:t>Status</w:t>
            </w:r>
          </w:p>
        </w:tc>
        <w:tc>
          <w:tcPr>
            <w:tcW w:w="1152" w:type="dxa"/>
          </w:tcPr>
          <w:p w:rsidR="00713528" w:rsidRDefault="00713528" w:rsidP="00367D7C">
            <w:pPr>
              <w:cnfStyle w:val="000000000000" w:firstRow="0" w:lastRow="0" w:firstColumn="0" w:lastColumn="0" w:oddVBand="0" w:evenVBand="0" w:oddHBand="0" w:evenHBand="0" w:firstRowFirstColumn="0" w:firstRowLastColumn="0" w:lastRowFirstColumn="0" w:lastRowLastColumn="0"/>
            </w:pPr>
            <w:r w:rsidRPr="002228F2">
              <w:t>Was</w:t>
            </w:r>
          </w:p>
        </w:tc>
      </w:tr>
      <w:tr w:rsidR="00713528" w:rsidTr="0036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right w:val="single" w:sz="4" w:space="0" w:color="auto"/>
            </w:tcBorders>
          </w:tcPr>
          <w:p w:rsidR="00713528" w:rsidRPr="002228F2" w:rsidRDefault="00713528" w:rsidP="00367D7C">
            <w:r w:rsidRPr="006C7C1D">
              <w:t>Sonstiges, Anmerkungen</w:t>
            </w:r>
          </w:p>
        </w:tc>
        <w:tc>
          <w:tcPr>
            <w:tcW w:w="5985" w:type="dxa"/>
            <w:gridSpan w:val="4"/>
            <w:tcBorders>
              <w:left w:val="single" w:sz="4" w:space="0" w:color="auto"/>
            </w:tcBorders>
          </w:tcPr>
          <w:p w:rsidR="00713528" w:rsidRDefault="00713528" w:rsidP="00367D7C">
            <w:pPr>
              <w:cnfStyle w:val="000000100000" w:firstRow="0" w:lastRow="0" w:firstColumn="0" w:lastColumn="0" w:oddVBand="0" w:evenVBand="0" w:oddHBand="1" w:evenHBand="0" w:firstRowFirstColumn="0" w:firstRowLastColumn="0" w:lastRowFirstColumn="0" w:lastRowLastColumn="0"/>
            </w:pPr>
          </w:p>
        </w:tc>
      </w:tr>
    </w:tbl>
    <w:p w:rsidR="00713528" w:rsidRDefault="00713528" w:rsidP="001D03B3"/>
    <w:p w:rsidR="006C7C1D" w:rsidRDefault="006C7C1D" w:rsidP="006C7C1D">
      <w:r>
        <w:br w:type="page"/>
      </w:r>
    </w:p>
    <w:p w:rsidR="006E780D" w:rsidRDefault="000F75A0" w:rsidP="000F75A0">
      <w:pPr>
        <w:pStyle w:val="berschrift2"/>
      </w:pPr>
      <w:bookmarkStart w:id="58" w:name="_Toc384633208"/>
      <w:r>
        <w:lastRenderedPageBreak/>
        <w:t>GUI Design</w:t>
      </w:r>
      <w:bookmarkEnd w:id="58"/>
    </w:p>
    <w:p w:rsidR="000503EE" w:rsidRDefault="000503EE" w:rsidP="000503EE">
      <w:pPr>
        <w:pStyle w:val="berschrift3"/>
      </w:pPr>
      <w:bookmarkStart w:id="59" w:name="_Toc384633209"/>
      <w:r>
        <w:t>Softwareergonomie</w:t>
      </w:r>
      <w:bookmarkEnd w:id="59"/>
    </w:p>
    <w:p w:rsidR="004B69CC" w:rsidRDefault="00FD521A" w:rsidP="004B69CC">
      <w:r>
        <w:t xml:space="preserve">Die Softwareergonomie ist in der Aufgabenstellung bereits vorgegeben: </w:t>
      </w:r>
    </w:p>
    <w:p w:rsidR="00FD521A" w:rsidRDefault="00FD521A" w:rsidP="00FD521A"/>
    <w:p w:rsidR="00FD521A" w:rsidRPr="004B69CC" w:rsidRDefault="00FD521A" w:rsidP="00FD521A">
      <w:r>
        <w:t>Der Aufruf durch einen Client erfolgt via Webbrowser. Die Datenübermittlung muss nicht verschlüsselt</w:t>
      </w:r>
      <w:r w:rsidR="00AD0B69">
        <w:t xml:space="preserve"> </w:t>
      </w:r>
      <w:r>
        <w:t>werden.</w:t>
      </w:r>
      <w:r w:rsidR="00AD0B69">
        <w:t xml:space="preserve"> </w:t>
      </w:r>
      <w:r>
        <w:t>Das Formular (Website) ist zweigeteilt: auf der linken Seite wird die Navigation durch die Funktionen</w:t>
      </w:r>
      <w:r w:rsidR="00AD0B69">
        <w:t xml:space="preserve"> </w:t>
      </w:r>
      <w:r>
        <w:t>stattfinden. Auf der rechten Seite der Website wird wahlweise eine Übersicht der gewünschten</w:t>
      </w:r>
      <w:r w:rsidR="00AD0B69">
        <w:t xml:space="preserve"> </w:t>
      </w:r>
      <w:r>
        <w:t>Daten oder die Bearbeitung einzelner Daten (Bearbeitungsmaske) erfolgen.</w:t>
      </w:r>
      <w:r w:rsidR="00AD0B69">
        <w:t xml:space="preserve"> </w:t>
      </w:r>
      <w:r>
        <w:t>Links ob</w:t>
      </w:r>
      <w:r w:rsidR="00AD0B69">
        <w:t>en</w:t>
      </w:r>
      <w:r>
        <w:t xml:space="preserve"> soll das </w:t>
      </w:r>
      <w:proofErr w:type="spellStart"/>
      <w:r>
        <w:t>Atrix</w:t>
      </w:r>
      <w:proofErr w:type="spellEnd"/>
      <w:r>
        <w:t>- Logo als Bild dargestellt werden. Dies ist auf dem Firmenlaufwerk abgelegt.</w:t>
      </w:r>
      <w:r w:rsidR="00AD0B69">
        <w:t xml:space="preserve"> </w:t>
      </w:r>
      <w:r>
        <w:t>In jeder Bearbeitungsmaske sollen Daten neu erfasst und bearbeitet werden können. Das Speichern</w:t>
      </w:r>
      <w:r w:rsidR="00AD0B69">
        <w:t xml:space="preserve"> </w:t>
      </w:r>
      <w:r>
        <w:t>von Daten soll via Button / Bestätigung explizit ausgelöst werden. Vor dem Speichern soll</w:t>
      </w:r>
      <w:r w:rsidR="00AD0B69">
        <w:t xml:space="preserve"> </w:t>
      </w:r>
      <w:r>
        <w:t>eine Plausibilisierung der eingegeben/mutierten Daten erfolgen. Ist die Plausibilisierung nicht</w:t>
      </w:r>
      <w:r w:rsidR="00AD0B69">
        <w:t xml:space="preserve"> </w:t>
      </w:r>
      <w:r>
        <w:t>vollständig, wird eine entsprechende Meldung/Hinweis ausgegeben. Dabei hat der Anwender</w:t>
      </w:r>
      <w:r w:rsidR="00AD0B69">
        <w:t xml:space="preserve"> </w:t>
      </w:r>
      <w:r>
        <w:t>die Möglichkeit, die eingegeben/mutierten Daten nochmals entsprechend der Plausibilisierungsmeldung</w:t>
      </w:r>
      <w:r w:rsidR="00AD0B69">
        <w:t xml:space="preserve"> </w:t>
      </w:r>
      <w:r>
        <w:t>anzupassen und das Speichern erneut auszulösen. Dieser Vorgang kann beliebig</w:t>
      </w:r>
      <w:r w:rsidR="00AD0B69">
        <w:t xml:space="preserve"> </w:t>
      </w:r>
      <w:r>
        <w:t>oft ausgeführt werden.</w:t>
      </w:r>
      <w:r w:rsidR="00AD0B69">
        <w:t xml:space="preserve"> </w:t>
      </w:r>
      <w:r>
        <w:t>Mit einer Abbruch-Funktion kann die Eingabe der neuen bzw. Mutation der bestehenden Daten</w:t>
      </w:r>
      <w:r w:rsidR="00AD0B69">
        <w:t xml:space="preserve"> </w:t>
      </w:r>
      <w:r>
        <w:t>ohne Speicherung verworfen werden.</w:t>
      </w:r>
      <w:r w:rsidR="00AD0B69">
        <w:t xml:space="preserve"> </w:t>
      </w:r>
      <w:r>
        <w:t>Das Löschen von bestehenden Daten kann ausschliesslich auf einer Übersicht erfolgen. Bevor</w:t>
      </w:r>
      <w:r w:rsidR="00AD0B69">
        <w:t xml:space="preserve"> </w:t>
      </w:r>
      <w:r>
        <w:t>die Daten gelöscht werden, muss das Löschen vom Benutzer explizit nochmals bestätigt werden.</w:t>
      </w:r>
      <w:r w:rsidR="00AD0B69">
        <w:t xml:space="preserve"> </w:t>
      </w:r>
      <w:r>
        <w:t>Nach dem Bestätigen der Löschung werden die Daten aus der Datenbank gelöscht. Gibt es Daten,</w:t>
      </w:r>
      <w:r w:rsidR="00AD0B69">
        <w:t xml:space="preserve"> </w:t>
      </w:r>
      <w:r>
        <w:t>die von den gelöschten Daten abhängig sind, müssen diese ebenfalls im gleichen Vorgang</w:t>
      </w:r>
      <w:r w:rsidR="00AD0B69">
        <w:t xml:space="preserve"> </w:t>
      </w:r>
      <w:r>
        <w:t>gelöscht werden. Ob dies mittels Referenzieller Integrität / Löschweitergabe erfolgt, steht dem</w:t>
      </w:r>
      <w:r w:rsidR="00AD0B69">
        <w:t xml:space="preserve"> </w:t>
      </w:r>
      <w:r>
        <w:t>Programmierer frei.</w:t>
      </w:r>
      <w:r w:rsidR="00AD0B69">
        <w:t xml:space="preserve"> </w:t>
      </w:r>
      <w:r>
        <w:t>Eine spätere Erweiterung der Funktionalität muss mit gleicher Ergonomie möglich sein.</w:t>
      </w:r>
      <w:r w:rsidR="00AD0B69">
        <w:t xml:space="preserve"> </w:t>
      </w:r>
      <w:r>
        <w:t>Wie die einzelnen Bereiche im Detail dargestellt werden, bleibt dem Programmierer überlassen.</w:t>
      </w:r>
    </w:p>
    <w:p w:rsidR="00AD0B69" w:rsidRDefault="00AD0B69" w:rsidP="00AD0B69">
      <w:pPr>
        <w:pStyle w:val="berschrift3"/>
      </w:pPr>
      <w:r>
        <w:t>Frontend (Layout)</w:t>
      </w:r>
    </w:p>
    <w:p w:rsidR="00AD0B69" w:rsidRDefault="00AD0B69" w:rsidP="00AD0B69"/>
    <w:p w:rsidR="00AD0B69" w:rsidRPr="00AD0B69" w:rsidRDefault="00AD0B69" w:rsidP="00AD0B69">
      <w:r>
        <w:t xml:space="preserve">Meine </w:t>
      </w:r>
      <w:proofErr w:type="spellStart"/>
      <w:r>
        <w:t>Layoutseite</w:t>
      </w:r>
      <w:proofErr w:type="spellEnd"/>
      <w:r>
        <w:t xml:space="preserve"> sieht wie in der folgenden Abbildung aus. </w:t>
      </w:r>
    </w:p>
    <w:p w:rsidR="00AD0B69" w:rsidRPr="00AD0B69" w:rsidRDefault="00AD0B69" w:rsidP="00AD0B69">
      <w:r>
        <w:rPr>
          <w:noProof/>
          <w:lang w:eastAsia="de-CH"/>
        </w:rPr>
        <w:drawing>
          <wp:inline distT="0" distB="0" distL="0" distR="0" wp14:anchorId="6B9B4DA1" wp14:editId="4235278C">
            <wp:extent cx="5760234" cy="263687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203" b="10415"/>
                    <a:stretch/>
                  </pic:blipFill>
                  <pic:spPr bwMode="auto">
                    <a:xfrm>
                      <a:off x="0" y="0"/>
                      <a:ext cx="5760720" cy="2637098"/>
                    </a:xfrm>
                    <a:prstGeom prst="rect">
                      <a:avLst/>
                    </a:prstGeom>
                    <a:ln>
                      <a:noFill/>
                    </a:ln>
                    <a:extLst>
                      <a:ext uri="{53640926-AAD7-44D8-BBD7-CCE9431645EC}">
                        <a14:shadowObscured xmlns:a14="http://schemas.microsoft.com/office/drawing/2010/main"/>
                      </a:ext>
                    </a:extLst>
                  </pic:spPr>
                </pic:pic>
              </a:graphicData>
            </a:graphic>
          </wp:inline>
        </w:drawing>
      </w:r>
    </w:p>
    <w:p w:rsidR="00E23690" w:rsidRDefault="00E23690">
      <w:r>
        <w:br w:type="page"/>
      </w:r>
    </w:p>
    <w:p w:rsidR="00B52E5C" w:rsidRDefault="00B52E5C" w:rsidP="00B52E5C">
      <w:pPr>
        <w:pStyle w:val="berschrift2"/>
      </w:pPr>
      <w:bookmarkStart w:id="60" w:name="_Toc384633211"/>
      <w:r>
        <w:lastRenderedPageBreak/>
        <w:t>Klassendefinition</w:t>
      </w:r>
      <w:bookmarkEnd w:id="60"/>
    </w:p>
    <w:p w:rsidR="00B52E5C" w:rsidRDefault="00B52E5C" w:rsidP="00B52E5C">
      <w:pPr>
        <w:pStyle w:val="berschrift3"/>
      </w:pPr>
      <w:bookmarkStart w:id="61" w:name="_Toc384633212"/>
      <w:r>
        <w:t>UML Klassendiagramm</w:t>
      </w:r>
      <w:bookmarkEnd w:id="61"/>
    </w:p>
    <w:p w:rsidR="00E23690" w:rsidRDefault="00FE4861" w:rsidP="00FE4861">
      <w:pPr>
        <w:pStyle w:val="berschrift4"/>
      </w:pPr>
      <w:bookmarkStart w:id="62" w:name="_Toc384633213"/>
      <w:r>
        <w:t>Lieferant</w:t>
      </w:r>
      <w:bookmarkEnd w:id="62"/>
    </w:p>
    <w:p w:rsidR="00FE4861" w:rsidRPr="00FE4861" w:rsidRDefault="00FE4861" w:rsidP="00FE4861">
      <w:r w:rsidRPr="00FE4861">
        <w:rPr>
          <w:noProof/>
          <w:lang w:eastAsia="de-CH"/>
        </w:rPr>
        <w:drawing>
          <wp:inline distT="0" distB="0" distL="0" distR="0" wp14:anchorId="6408558C" wp14:editId="196617FE">
            <wp:extent cx="2606723" cy="4476465"/>
            <wp:effectExtent l="0" t="0" r="317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2623974" cy="4506090"/>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3" w:name="_Toc384633214"/>
      <w:r>
        <w:t>Kundennetzwerk</w:t>
      </w:r>
      <w:bookmarkEnd w:id="63"/>
    </w:p>
    <w:p w:rsidR="00FE4861" w:rsidRPr="00FE4861" w:rsidRDefault="00FE4861" w:rsidP="00FE4861">
      <w:r w:rsidRPr="00FE4861">
        <w:rPr>
          <w:noProof/>
          <w:lang w:eastAsia="de-CH"/>
        </w:rPr>
        <w:drawing>
          <wp:inline distT="0" distB="0" distL="0" distR="0" wp14:anchorId="53341C4C" wp14:editId="3F3C53AC">
            <wp:extent cx="2689822" cy="267496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2690369" cy="2675505"/>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4" w:name="_Toc384633215"/>
      <w:r>
        <w:lastRenderedPageBreak/>
        <w:t>User(Mitarbeiter)</w:t>
      </w:r>
      <w:bookmarkEnd w:id="64"/>
    </w:p>
    <w:p w:rsidR="00FE4861" w:rsidRPr="00FE4861" w:rsidRDefault="00FE4861" w:rsidP="00FE4861">
      <w:r w:rsidRPr="00FE4861">
        <w:rPr>
          <w:noProof/>
          <w:lang w:eastAsia="de-CH"/>
        </w:rPr>
        <w:drawing>
          <wp:inline distT="0" distB="0" distL="0" distR="0" wp14:anchorId="025C148B" wp14:editId="218CC1A2">
            <wp:extent cx="2879678" cy="1767989"/>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83995" cy="1770639"/>
                    </a:xfrm>
                    <a:prstGeom prst="rect">
                      <a:avLst/>
                    </a:prstGeom>
                  </pic:spPr>
                </pic:pic>
              </a:graphicData>
            </a:graphic>
          </wp:inline>
        </w:drawing>
      </w:r>
    </w:p>
    <w:p w:rsidR="00FE4861" w:rsidRDefault="00FE4861" w:rsidP="00FE4861">
      <w:pPr>
        <w:pStyle w:val="berschrift4"/>
      </w:pPr>
      <w:bookmarkStart w:id="65" w:name="_Toc384633216"/>
      <w:r>
        <w:t>Controller</w:t>
      </w:r>
      <w:bookmarkEnd w:id="65"/>
    </w:p>
    <w:p w:rsidR="00FE4861" w:rsidRPr="00FE4861" w:rsidRDefault="00FE4861" w:rsidP="00FE4861">
      <w:r w:rsidRPr="00FE4861">
        <w:rPr>
          <w:noProof/>
          <w:lang w:eastAsia="de-CH"/>
        </w:rPr>
        <w:drawing>
          <wp:inline distT="0" distB="0" distL="0" distR="0" wp14:anchorId="1C21C3B0" wp14:editId="471DC4B8">
            <wp:extent cx="2504711" cy="6073254"/>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2512556" cy="6092275"/>
                    </a:xfrm>
                    <a:prstGeom prst="rect">
                      <a:avLst/>
                    </a:prstGeom>
                    <a:ln>
                      <a:noFill/>
                    </a:ln>
                    <a:extLst>
                      <a:ext uri="{53640926-AAD7-44D8-BBD7-CCE9431645EC}">
                        <a14:shadowObscured xmlns:a14="http://schemas.microsoft.com/office/drawing/2010/main"/>
                      </a:ext>
                    </a:extLst>
                  </pic:spPr>
                </pic:pic>
              </a:graphicData>
            </a:graphic>
          </wp:inline>
        </w:drawing>
      </w:r>
    </w:p>
    <w:p w:rsidR="00FE4861" w:rsidRDefault="00FE4861" w:rsidP="00FE4861">
      <w:pPr>
        <w:pStyle w:val="berschrift4"/>
      </w:pPr>
      <w:bookmarkStart w:id="66" w:name="_Toc384633217"/>
      <w:r>
        <w:lastRenderedPageBreak/>
        <w:t>Sonstige Klassen</w:t>
      </w:r>
      <w:bookmarkEnd w:id="66"/>
    </w:p>
    <w:p w:rsidR="00FE4861" w:rsidRPr="00FE4861" w:rsidRDefault="00FE4861" w:rsidP="00FE4861">
      <w:r w:rsidRPr="00FE4861">
        <w:rPr>
          <w:noProof/>
          <w:lang w:eastAsia="de-CH"/>
        </w:rPr>
        <w:drawing>
          <wp:inline distT="0" distB="0" distL="0" distR="0" wp14:anchorId="425F6186" wp14:editId="4064198F">
            <wp:extent cx="3002284" cy="1719618"/>
            <wp:effectExtent l="0" t="0" r="762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017085" cy="1728095"/>
                    </a:xfrm>
                    <a:prstGeom prst="rect">
                      <a:avLst/>
                    </a:prstGeom>
                  </pic:spPr>
                </pic:pic>
              </a:graphicData>
            </a:graphic>
          </wp:inline>
        </w:drawing>
      </w:r>
    </w:p>
    <w:p w:rsidR="00E23690" w:rsidRDefault="00E23690">
      <w:r>
        <w:br w:type="page"/>
      </w:r>
    </w:p>
    <w:p w:rsidR="00DA194E" w:rsidRDefault="00DA194E" w:rsidP="00DA194E">
      <w:pPr>
        <w:pStyle w:val="berschrift2"/>
      </w:pPr>
      <w:bookmarkStart w:id="67" w:name="_Toc384633218"/>
      <w:r>
        <w:lastRenderedPageBreak/>
        <w:t>MS SQL</w:t>
      </w:r>
      <w:bookmarkEnd w:id="67"/>
    </w:p>
    <w:p w:rsidR="00DA194E" w:rsidRDefault="00D65D23" w:rsidP="00DA194E">
      <w:pPr>
        <w:pStyle w:val="berschrift3"/>
      </w:pPr>
      <w:r>
        <w:t>Logisches Datenmodell</w:t>
      </w:r>
    </w:p>
    <w:p w:rsidR="006C79D5" w:rsidRDefault="006C79D5" w:rsidP="006C79D5">
      <w:pPr>
        <w:pStyle w:val="berschrift4"/>
      </w:pPr>
      <w:r>
        <w:t>Kontakt</w:t>
      </w:r>
    </w:p>
    <w:p w:rsidR="00333E9C" w:rsidRPr="00333E9C" w:rsidRDefault="00333E9C" w:rsidP="00333E9C"/>
    <w:p w:rsidR="006C79D5" w:rsidRDefault="006C79D5" w:rsidP="006C79D5">
      <w:r w:rsidRPr="006C79D5">
        <w:rPr>
          <w:noProof/>
          <w:lang w:eastAsia="de-CH"/>
        </w:rPr>
        <w:drawing>
          <wp:inline distT="0" distB="0" distL="0" distR="0" wp14:anchorId="4E7841B1" wp14:editId="3494F96A">
            <wp:extent cx="3200847" cy="1324160"/>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00847" cy="1324160"/>
                    </a:xfrm>
                    <a:prstGeom prst="rect">
                      <a:avLst/>
                    </a:prstGeom>
                  </pic:spPr>
                </pic:pic>
              </a:graphicData>
            </a:graphic>
          </wp:inline>
        </w:drawing>
      </w:r>
    </w:p>
    <w:p w:rsidR="006C79D5" w:rsidRDefault="006C79D5" w:rsidP="006C79D5">
      <w:pPr>
        <w:pStyle w:val="berschrift4"/>
      </w:pPr>
      <w:r>
        <w:t>Kundennetzwerk</w:t>
      </w:r>
    </w:p>
    <w:p w:rsidR="006C79D5" w:rsidRPr="006C79D5" w:rsidRDefault="006C79D5" w:rsidP="006C79D5">
      <w:r w:rsidRPr="006C79D5">
        <w:rPr>
          <w:noProof/>
          <w:lang w:eastAsia="de-CH"/>
        </w:rPr>
        <w:drawing>
          <wp:inline distT="0" distB="0" distL="0" distR="0" wp14:anchorId="1562D58D" wp14:editId="0BA733FB">
            <wp:extent cx="3200847" cy="1714739"/>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00847" cy="1714739"/>
                    </a:xfrm>
                    <a:prstGeom prst="rect">
                      <a:avLst/>
                    </a:prstGeom>
                  </pic:spPr>
                </pic:pic>
              </a:graphicData>
            </a:graphic>
          </wp:inline>
        </w:drawing>
      </w:r>
    </w:p>
    <w:p w:rsidR="006C79D5" w:rsidRDefault="006C79D5" w:rsidP="006C79D5">
      <w:pPr>
        <w:pStyle w:val="berschrift4"/>
      </w:pPr>
      <w:r>
        <w:t>Login</w:t>
      </w:r>
    </w:p>
    <w:p w:rsidR="006C79D5" w:rsidRPr="006C79D5" w:rsidRDefault="006C79D5" w:rsidP="006C79D5">
      <w:r w:rsidRPr="006C79D5">
        <w:rPr>
          <w:noProof/>
          <w:lang w:eastAsia="de-CH"/>
        </w:rPr>
        <w:drawing>
          <wp:inline distT="0" distB="0" distL="0" distR="0" wp14:anchorId="4030F62F" wp14:editId="31613880">
            <wp:extent cx="3200847" cy="952633"/>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00847" cy="952633"/>
                    </a:xfrm>
                    <a:prstGeom prst="rect">
                      <a:avLst/>
                    </a:prstGeom>
                  </pic:spPr>
                </pic:pic>
              </a:graphicData>
            </a:graphic>
          </wp:inline>
        </w:drawing>
      </w:r>
    </w:p>
    <w:p w:rsidR="006C79D5" w:rsidRDefault="006C79D5" w:rsidP="006C79D5">
      <w:pPr>
        <w:pStyle w:val="berschrift4"/>
      </w:pPr>
      <w:r>
        <w:t>Netzwerkelement</w:t>
      </w:r>
    </w:p>
    <w:p w:rsidR="008C0A55" w:rsidRDefault="006C79D5" w:rsidP="006C79D5">
      <w:r w:rsidRPr="006C79D5">
        <w:rPr>
          <w:noProof/>
          <w:lang w:eastAsia="de-CH"/>
        </w:rPr>
        <w:drawing>
          <wp:inline distT="0" distB="0" distL="0" distR="0" wp14:anchorId="69458891" wp14:editId="0F09B5B9">
            <wp:extent cx="3210373" cy="781159"/>
            <wp:effectExtent l="0" t="0" r="952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10373" cy="781159"/>
                    </a:xfrm>
                    <a:prstGeom prst="rect">
                      <a:avLst/>
                    </a:prstGeom>
                  </pic:spPr>
                </pic:pic>
              </a:graphicData>
            </a:graphic>
          </wp:inline>
        </w:drawing>
      </w:r>
    </w:p>
    <w:p w:rsidR="008C0A55" w:rsidRDefault="008C0A55" w:rsidP="008C0A55">
      <w:r>
        <w:br w:type="page"/>
      </w:r>
    </w:p>
    <w:p w:rsidR="006C79D5" w:rsidRDefault="006C79D5" w:rsidP="006C79D5">
      <w:pPr>
        <w:pStyle w:val="berschrift4"/>
      </w:pPr>
      <w:r>
        <w:lastRenderedPageBreak/>
        <w:t>Ortschaft</w:t>
      </w:r>
    </w:p>
    <w:p w:rsidR="006C79D5" w:rsidRPr="006C79D5" w:rsidRDefault="006C79D5" w:rsidP="006C79D5">
      <w:r w:rsidRPr="006C79D5">
        <w:rPr>
          <w:noProof/>
          <w:lang w:eastAsia="de-CH"/>
        </w:rPr>
        <w:drawing>
          <wp:inline distT="0" distB="0" distL="0" distR="0" wp14:anchorId="675F80B6" wp14:editId="55D9A4C0">
            <wp:extent cx="3210373" cy="114316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10373" cy="1143160"/>
                    </a:xfrm>
                    <a:prstGeom prst="rect">
                      <a:avLst/>
                    </a:prstGeom>
                  </pic:spPr>
                </pic:pic>
              </a:graphicData>
            </a:graphic>
          </wp:inline>
        </w:drawing>
      </w:r>
    </w:p>
    <w:p w:rsidR="006C79D5" w:rsidRDefault="006C79D5" w:rsidP="006C79D5">
      <w:pPr>
        <w:pStyle w:val="berschrift4"/>
      </w:pPr>
      <w:r>
        <w:t>Provider</w:t>
      </w:r>
    </w:p>
    <w:p w:rsidR="006C79D5" w:rsidRDefault="006C79D5">
      <w:r w:rsidRPr="006C79D5">
        <w:rPr>
          <w:noProof/>
          <w:lang w:eastAsia="de-CH"/>
        </w:rPr>
        <w:drawing>
          <wp:inline distT="0" distB="0" distL="0" distR="0" wp14:anchorId="6E58A113" wp14:editId="59283CED">
            <wp:extent cx="3229426" cy="2086266"/>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29426" cy="2086266"/>
                    </a:xfrm>
                    <a:prstGeom prst="rect">
                      <a:avLst/>
                    </a:prstGeom>
                  </pic:spPr>
                </pic:pic>
              </a:graphicData>
            </a:graphic>
          </wp:inline>
        </w:drawing>
      </w:r>
    </w:p>
    <w:p w:rsidR="006C79D5" w:rsidRDefault="006C79D5" w:rsidP="006C79D5">
      <w:pPr>
        <w:pStyle w:val="berschrift4"/>
      </w:pPr>
      <w:r>
        <w:t>User</w:t>
      </w:r>
    </w:p>
    <w:p w:rsidR="006C79D5" w:rsidRPr="006C79D5" w:rsidRDefault="006C79D5" w:rsidP="006C79D5">
      <w:r w:rsidRPr="006C79D5">
        <w:rPr>
          <w:noProof/>
          <w:lang w:eastAsia="de-CH"/>
        </w:rPr>
        <w:drawing>
          <wp:inline distT="0" distB="0" distL="0" distR="0" wp14:anchorId="2C804AD9" wp14:editId="50C4319C">
            <wp:extent cx="3200847" cy="1514687"/>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00847" cy="1514687"/>
                    </a:xfrm>
                    <a:prstGeom prst="rect">
                      <a:avLst/>
                    </a:prstGeom>
                  </pic:spPr>
                </pic:pic>
              </a:graphicData>
            </a:graphic>
          </wp:inline>
        </w:drawing>
      </w:r>
    </w:p>
    <w:p w:rsidR="006C79D5" w:rsidRDefault="006C79D5">
      <w:r>
        <w:br w:type="page"/>
      </w:r>
    </w:p>
    <w:p w:rsidR="00DA194E" w:rsidRDefault="00DA194E" w:rsidP="00DA194E">
      <w:pPr>
        <w:pStyle w:val="berschrift3"/>
      </w:pPr>
      <w:bookmarkStart w:id="68" w:name="_Toc384633220"/>
      <w:r>
        <w:lastRenderedPageBreak/>
        <w:t>ERD</w:t>
      </w:r>
      <w:bookmarkEnd w:id="68"/>
    </w:p>
    <w:p w:rsidR="006C79D5" w:rsidRPr="006C79D5" w:rsidRDefault="006C79D5" w:rsidP="006C79D5">
      <w:r w:rsidRPr="006C79D5">
        <w:rPr>
          <w:noProof/>
          <w:lang w:eastAsia="de-CH"/>
        </w:rPr>
        <w:drawing>
          <wp:inline distT="0" distB="0" distL="0" distR="0" wp14:anchorId="7DCEC84C" wp14:editId="12E7DA57">
            <wp:extent cx="5877443" cy="5676405"/>
            <wp:effectExtent l="0" t="0" r="952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5881242" cy="5680074"/>
                    </a:xfrm>
                    <a:prstGeom prst="rect">
                      <a:avLst/>
                    </a:prstGeom>
                    <a:ln>
                      <a:noFill/>
                    </a:ln>
                    <a:extLst>
                      <a:ext uri="{53640926-AAD7-44D8-BBD7-CCE9431645EC}">
                        <a14:shadowObscured xmlns:a14="http://schemas.microsoft.com/office/drawing/2010/main"/>
                      </a:ext>
                    </a:extLst>
                  </pic:spPr>
                </pic:pic>
              </a:graphicData>
            </a:graphic>
          </wp:inline>
        </w:drawing>
      </w:r>
    </w:p>
    <w:p w:rsidR="00E23690" w:rsidRDefault="00E23690">
      <w:r>
        <w:br w:type="page"/>
      </w:r>
    </w:p>
    <w:p w:rsidR="006E780D" w:rsidRDefault="000F75A0" w:rsidP="000F75A0">
      <w:pPr>
        <w:pStyle w:val="berschrift2"/>
      </w:pPr>
      <w:bookmarkStart w:id="69" w:name="_Toc384633221"/>
      <w:r>
        <w:lastRenderedPageBreak/>
        <w:t>Implementationsmethodik</w:t>
      </w:r>
      <w:bookmarkEnd w:id="69"/>
    </w:p>
    <w:p w:rsidR="00FE4861" w:rsidRDefault="00FE4861" w:rsidP="00FE4861">
      <w:pPr>
        <w:pStyle w:val="berschrift3"/>
      </w:pPr>
      <w:bookmarkStart w:id="70" w:name="_Toc384633222"/>
      <w:r>
        <w:t>ASP.NET mit VB.NET</w:t>
      </w:r>
      <w:bookmarkEnd w:id="70"/>
    </w:p>
    <w:p w:rsidR="003E084E" w:rsidRDefault="00AD0B69" w:rsidP="003E084E">
      <w:r>
        <w:t xml:space="preserve">Die Implementation habe ich mit Hilfe von ASP.NET und VB.NET erstellt. Für mein Projekt habe ich dazu noch das MVC Framework benutzt. </w:t>
      </w:r>
    </w:p>
    <w:p w:rsidR="00C329C0" w:rsidRDefault="00C329C0" w:rsidP="003E084E"/>
    <w:p w:rsidR="00C329C0" w:rsidRDefault="00C329C0" w:rsidP="003E084E">
      <w:r>
        <w:t xml:space="preserve">In meinem Projekt habe ich auch die </w:t>
      </w:r>
      <w:proofErr w:type="spellStart"/>
      <w:r>
        <w:t>Razor</w:t>
      </w:r>
      <w:proofErr w:type="spellEnd"/>
      <w:r>
        <w:t xml:space="preserve"> Syntax benutzt. Dies war für mich zwar neu aber ich kam schnell damit zurecht. Die </w:t>
      </w:r>
      <w:proofErr w:type="spellStart"/>
      <w:r>
        <w:t>Razor</w:t>
      </w:r>
      <w:proofErr w:type="spellEnd"/>
      <w:r>
        <w:t xml:space="preserve"> Syntax vereinfacht die Programmierung und sieht wie folgt aus:</w:t>
      </w:r>
    </w:p>
    <w:p w:rsidR="00C329C0" w:rsidRDefault="00C329C0" w:rsidP="003E084E"/>
    <w:p w:rsidR="00C329C0" w:rsidRDefault="0012464F" w:rsidP="003E084E">
      <w:r>
        <w:rPr>
          <w:noProof/>
          <w:lang w:eastAsia="de-CH"/>
        </w:rPr>
        <w:drawing>
          <wp:inline distT="0" distB="0" distL="0" distR="0">
            <wp:extent cx="5539563" cy="1243547"/>
            <wp:effectExtent l="0" t="0" r="444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1998" cy="1250828"/>
                    </a:xfrm>
                    <a:prstGeom prst="rect">
                      <a:avLst/>
                    </a:prstGeom>
                    <a:noFill/>
                    <a:ln>
                      <a:noFill/>
                    </a:ln>
                  </pic:spPr>
                </pic:pic>
              </a:graphicData>
            </a:graphic>
          </wp:inline>
        </w:drawing>
      </w:r>
    </w:p>
    <w:p w:rsidR="0012464F" w:rsidRDefault="0012464F" w:rsidP="003E084E">
      <w:r>
        <w:t>@</w:t>
      </w:r>
      <w:proofErr w:type="spellStart"/>
      <w:r>
        <w:t>HTML.ActionLink</w:t>
      </w:r>
      <w:proofErr w:type="spellEnd"/>
      <w:r>
        <w:t xml:space="preserve"> gibt einen &lt;a&gt;&lt;/a&gt; HTML Tag mit dem virtuellen Pfad zur dazugehörigen Aktion. </w:t>
      </w:r>
    </w:p>
    <w:p w:rsidR="0012464F" w:rsidRDefault="0012464F" w:rsidP="003E084E"/>
    <w:p w:rsidR="002D1CE1" w:rsidRDefault="002D1CE1" w:rsidP="003E084E">
      <w:r>
        <w:t>Die folgende Abbildung verschafft einen Überblick zu ASP.NET:</w:t>
      </w:r>
    </w:p>
    <w:p w:rsidR="002D1CE1" w:rsidRDefault="002D1CE1" w:rsidP="003E084E"/>
    <w:p w:rsidR="002D1CE1" w:rsidRDefault="002D1CE1" w:rsidP="003E084E">
      <w:r>
        <w:rPr>
          <w:noProof/>
          <w:lang w:eastAsia="de-CH"/>
        </w:rPr>
        <w:drawing>
          <wp:inline distT="0" distB="0" distL="0" distR="0">
            <wp:extent cx="5760720" cy="244538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629px-ASP.NET_Lifecycle.sv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2445385"/>
                    </a:xfrm>
                    <a:prstGeom prst="rect">
                      <a:avLst/>
                    </a:prstGeom>
                  </pic:spPr>
                </pic:pic>
              </a:graphicData>
            </a:graphic>
          </wp:inline>
        </w:drawing>
      </w:r>
    </w:p>
    <w:p w:rsidR="006D5490" w:rsidRDefault="006D5490">
      <w:r>
        <w:br w:type="page"/>
      </w:r>
    </w:p>
    <w:p w:rsidR="004B69CC" w:rsidRPr="004B69CC" w:rsidRDefault="00DA194E" w:rsidP="00DA194E">
      <w:pPr>
        <w:pStyle w:val="berschrift3"/>
      </w:pPr>
      <w:bookmarkStart w:id="71" w:name="_Toc384633223"/>
      <w:r>
        <w:lastRenderedPageBreak/>
        <w:t>Model-View-Controller</w:t>
      </w:r>
      <w:bookmarkEnd w:id="71"/>
    </w:p>
    <w:p w:rsidR="006E780D" w:rsidRDefault="002D1CE1" w:rsidP="006E780D">
      <w:r>
        <w:t xml:space="preserve">Das MVC Modell  trennt eine Applikation in 3 Schichten: </w:t>
      </w:r>
    </w:p>
    <w:p w:rsidR="006D5490" w:rsidRDefault="006D5490" w:rsidP="006E780D"/>
    <w:p w:rsidR="002D1CE1" w:rsidRDefault="002D1CE1" w:rsidP="006E780D">
      <w:r w:rsidRPr="006D5490">
        <w:rPr>
          <w:b/>
        </w:rPr>
        <w:t>Model</w:t>
      </w:r>
      <w:r>
        <w:t xml:space="preserve">: beinhaltet die DB Anbindung und die dazugehörigen </w:t>
      </w:r>
      <w:r w:rsidR="006D5490">
        <w:t>Objekte</w:t>
      </w:r>
    </w:p>
    <w:p w:rsidR="006D5490" w:rsidRDefault="006D5490" w:rsidP="006E780D"/>
    <w:p w:rsidR="002D1CE1" w:rsidRDefault="002D1CE1" w:rsidP="006E780D">
      <w:r w:rsidRPr="006D5490">
        <w:rPr>
          <w:b/>
        </w:rPr>
        <w:t>Controller</w:t>
      </w:r>
      <w:r>
        <w:t xml:space="preserve">: der Controller dient für das Zusammenspiel vom Model mit der View. </w:t>
      </w:r>
    </w:p>
    <w:p w:rsidR="006D5490" w:rsidRDefault="006D5490" w:rsidP="006E780D"/>
    <w:p w:rsidR="006D5490" w:rsidRDefault="006D5490" w:rsidP="006E780D">
      <w:r w:rsidRPr="006D5490">
        <w:rPr>
          <w:b/>
        </w:rPr>
        <w:t>View</w:t>
      </w:r>
      <w:r>
        <w:t xml:space="preserve">: Die View ist das GUI der Applikation und ist nur für die Darstellung verantwortlich. </w:t>
      </w:r>
    </w:p>
    <w:p w:rsidR="002D1CE1" w:rsidRDefault="002D1CE1" w:rsidP="006E780D"/>
    <w:p w:rsidR="006D5490" w:rsidRDefault="006D5490" w:rsidP="006D5490">
      <w:pPr>
        <w:jc w:val="center"/>
      </w:pPr>
      <w:r>
        <w:rPr>
          <w:noProof/>
          <w:lang w:eastAsia="de-CH"/>
        </w:rPr>
        <w:drawing>
          <wp:inline distT="0" distB="0" distL="0" distR="0">
            <wp:extent cx="3114675" cy="29908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7.jpg"/>
                    <pic:cNvPicPr/>
                  </pic:nvPicPr>
                  <pic:blipFill>
                    <a:blip r:embed="rId42">
                      <a:extLst>
                        <a:ext uri="{28A0092B-C50C-407E-A947-70E740481C1C}">
                          <a14:useLocalDpi xmlns:a14="http://schemas.microsoft.com/office/drawing/2010/main" val="0"/>
                        </a:ext>
                      </a:extLst>
                    </a:blip>
                    <a:stretch>
                      <a:fillRect/>
                    </a:stretch>
                  </pic:blipFill>
                  <pic:spPr>
                    <a:xfrm>
                      <a:off x="0" y="0"/>
                      <a:ext cx="3114675" cy="2990850"/>
                    </a:xfrm>
                    <a:prstGeom prst="rect">
                      <a:avLst/>
                    </a:prstGeom>
                  </pic:spPr>
                </pic:pic>
              </a:graphicData>
            </a:graphic>
          </wp:inline>
        </w:drawing>
      </w:r>
    </w:p>
    <w:p w:rsidR="00F16284" w:rsidRDefault="00F16284" w:rsidP="006E780D">
      <w:r>
        <w:t>Das MVC Framework mit ASP.NET vereinfacht auch die Testbarkeit der Applikation.</w:t>
      </w:r>
    </w:p>
    <w:p w:rsidR="00F16284" w:rsidRDefault="00F16284" w:rsidP="006E780D"/>
    <w:p w:rsidR="00F16284" w:rsidRDefault="00F16284">
      <w:r>
        <w:br w:type="page"/>
      </w:r>
    </w:p>
    <w:p w:rsidR="00F16284" w:rsidRDefault="00F16284" w:rsidP="006E780D">
      <w:r>
        <w:lastRenderedPageBreak/>
        <w:t xml:space="preserve">Das Zusammenspiel von ASP.NET MVC mit </w:t>
      </w:r>
      <w:proofErr w:type="spellStart"/>
      <w:r>
        <w:t>NHibernate</w:t>
      </w:r>
      <w:proofErr w:type="spellEnd"/>
      <w:r>
        <w:t xml:space="preserve"> sieht wie folgt aus:</w:t>
      </w:r>
    </w:p>
    <w:p w:rsidR="00F16284" w:rsidRDefault="00F16284" w:rsidP="006E780D">
      <w:r>
        <w:rPr>
          <w:noProof/>
          <w:lang w:eastAsia="de-CH"/>
        </w:rPr>
        <w:drawing>
          <wp:inline distT="0" distB="0" distL="0" distR="0">
            <wp:extent cx="5760720" cy="3754755"/>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4d297fc1d9928ac832a59480144be3c.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rsidR="006D5490" w:rsidRDefault="006D5490" w:rsidP="006E780D"/>
    <w:p w:rsidR="006D5490" w:rsidRDefault="006D5490" w:rsidP="006E780D">
      <w:pPr>
        <w:sectPr w:rsidR="006D5490" w:rsidSect="006E780D">
          <w:footerReference w:type="default" r:id="rId44"/>
          <w:pgSz w:w="11906" w:h="16838"/>
          <w:pgMar w:top="1134" w:right="1417" w:bottom="1843" w:left="1417" w:header="708" w:footer="708" w:gutter="0"/>
          <w:cols w:space="708"/>
          <w:docGrid w:linePitch="360"/>
        </w:sectPr>
      </w:pPr>
    </w:p>
    <w:p w:rsidR="006E780D" w:rsidRDefault="006E780D" w:rsidP="006E780D">
      <w:pPr>
        <w:pStyle w:val="berschrift1"/>
      </w:pPr>
      <w:bookmarkStart w:id="72" w:name="_Toc384633224"/>
      <w:r>
        <w:lastRenderedPageBreak/>
        <w:t>Implementation</w:t>
      </w:r>
      <w:bookmarkEnd w:id="72"/>
    </w:p>
    <w:p w:rsidR="00F16284" w:rsidRDefault="00F16284" w:rsidP="003E084E">
      <w:pPr>
        <w:pStyle w:val="berschrift2"/>
      </w:pPr>
      <w:r>
        <w:t>Konfiguration</w:t>
      </w:r>
    </w:p>
    <w:p w:rsidR="00D65D23" w:rsidRPr="00D65D23" w:rsidRDefault="00D65D23" w:rsidP="00D65D23">
      <w:pPr>
        <w:pStyle w:val="berschrift3"/>
      </w:pPr>
      <w:proofErr w:type="spellStart"/>
      <w:r>
        <w:t>Web.config</w:t>
      </w:r>
      <w:proofErr w:type="spellEnd"/>
    </w:p>
    <w:p w:rsidR="003E084E" w:rsidRDefault="003E084E" w:rsidP="003E084E">
      <w:pPr>
        <w:pStyle w:val="berschrift2"/>
      </w:pPr>
      <w:r>
        <w:t>Model</w:t>
      </w:r>
    </w:p>
    <w:p w:rsidR="00F16284" w:rsidRPr="00F16284" w:rsidRDefault="00F16284" w:rsidP="00F16284"/>
    <w:p w:rsidR="00F16284" w:rsidRDefault="00F16284" w:rsidP="00F16284">
      <w:pPr>
        <w:pStyle w:val="berschrift3"/>
      </w:pPr>
      <w:proofErr w:type="spellStart"/>
      <w:r>
        <w:t>nHibernate</w:t>
      </w:r>
      <w:proofErr w:type="spellEnd"/>
    </w:p>
    <w:p w:rsidR="00D65D23" w:rsidRDefault="00D65D23" w:rsidP="00D65D23">
      <w:pPr>
        <w:pStyle w:val="berschrift4"/>
      </w:pPr>
      <w:proofErr w:type="spellStart"/>
      <w:r>
        <w:t>Mappings</w:t>
      </w:r>
      <w:proofErr w:type="spellEnd"/>
    </w:p>
    <w:p w:rsidR="00D65D23" w:rsidRPr="00D65D23" w:rsidRDefault="00D65D23" w:rsidP="00D65D23">
      <w:pPr>
        <w:pStyle w:val="berschrift4"/>
      </w:pPr>
      <w:r>
        <w:t xml:space="preserve">Klassen zu den </w:t>
      </w:r>
      <w:proofErr w:type="spellStart"/>
      <w:r>
        <w:t>Mappings</w:t>
      </w:r>
      <w:proofErr w:type="spellEnd"/>
    </w:p>
    <w:p w:rsidR="00F16284" w:rsidRPr="00F16284" w:rsidRDefault="00F16284" w:rsidP="00F16284"/>
    <w:p w:rsidR="003E084E" w:rsidRDefault="003E084E" w:rsidP="003E084E">
      <w:pPr>
        <w:pStyle w:val="berschrift2"/>
      </w:pPr>
      <w:r>
        <w:t>View</w:t>
      </w:r>
    </w:p>
    <w:p w:rsidR="00D65D23" w:rsidRPr="00D65D23" w:rsidRDefault="00D65D23" w:rsidP="00D65D23"/>
    <w:p w:rsidR="00D65D23" w:rsidRDefault="00D65D23" w:rsidP="00D65D23">
      <w:pPr>
        <w:pStyle w:val="berschrift3"/>
      </w:pPr>
      <w:r>
        <w:t>Create</w:t>
      </w:r>
    </w:p>
    <w:p w:rsidR="00D65D23" w:rsidRPr="00D65D23" w:rsidRDefault="00D65D23" w:rsidP="00D65D23"/>
    <w:p w:rsidR="00D65D23" w:rsidRDefault="00D65D23" w:rsidP="00D65D23">
      <w:pPr>
        <w:pStyle w:val="berschrift3"/>
      </w:pPr>
      <w:r>
        <w:t>Update</w:t>
      </w:r>
    </w:p>
    <w:p w:rsidR="00D65D23" w:rsidRPr="00D65D23" w:rsidRDefault="00D65D23" w:rsidP="00D65D23"/>
    <w:p w:rsidR="00D65D23" w:rsidRDefault="00D65D23" w:rsidP="00D65D23">
      <w:pPr>
        <w:pStyle w:val="berschrift3"/>
      </w:pPr>
      <w:r>
        <w:t>Delete</w:t>
      </w:r>
    </w:p>
    <w:p w:rsidR="00D65D23" w:rsidRPr="00D65D23" w:rsidRDefault="00D65D23" w:rsidP="00D65D23"/>
    <w:p w:rsidR="00D65D23" w:rsidRPr="00D65D23" w:rsidRDefault="00D65D23" w:rsidP="00D65D23">
      <w:pPr>
        <w:pStyle w:val="berschrift3"/>
      </w:pPr>
      <w:r>
        <w:t>Index</w:t>
      </w:r>
    </w:p>
    <w:p w:rsidR="00F16284" w:rsidRPr="00F16284" w:rsidRDefault="00F16284" w:rsidP="00F16284"/>
    <w:p w:rsidR="003E084E" w:rsidRDefault="003E084E" w:rsidP="003E084E">
      <w:pPr>
        <w:pStyle w:val="berschrift2"/>
      </w:pPr>
      <w:r>
        <w:t>Controller</w:t>
      </w:r>
    </w:p>
    <w:p w:rsidR="00F11135" w:rsidRDefault="00D65D23" w:rsidP="00D65D23">
      <w:pPr>
        <w:pStyle w:val="berschrift3"/>
      </w:pPr>
      <w:r>
        <w:t>Aufbau</w:t>
      </w:r>
    </w:p>
    <w:p w:rsidR="00D65D23" w:rsidRDefault="00D65D23" w:rsidP="00D65D23">
      <w:pPr>
        <w:pStyle w:val="berschrift3"/>
      </w:pPr>
      <w:r>
        <w:t>Funktionalität</w:t>
      </w:r>
    </w:p>
    <w:p w:rsidR="00F16284" w:rsidRDefault="00F16284" w:rsidP="00F16284">
      <w:pPr>
        <w:pStyle w:val="berschrift2"/>
      </w:pPr>
      <w:r>
        <w:t>Unit Tests</w:t>
      </w:r>
    </w:p>
    <w:p w:rsidR="00F16284" w:rsidRDefault="00F16284" w:rsidP="00F16284"/>
    <w:p w:rsidR="00D65D23" w:rsidRPr="00F16284" w:rsidRDefault="00D65D23" w:rsidP="00F16284"/>
    <w:p w:rsidR="00F16284" w:rsidRPr="00124F43" w:rsidRDefault="00F16284" w:rsidP="003430E1"/>
    <w:p w:rsidR="00EE27EB" w:rsidRDefault="00EE27EB">
      <w:pPr>
        <w:sectPr w:rsidR="00EE27EB" w:rsidSect="00EE27EB">
          <w:footerReference w:type="default" r:id="rId45"/>
          <w:pgSz w:w="11906" w:h="16838"/>
          <w:pgMar w:top="1843" w:right="1417" w:bottom="1134" w:left="1417" w:header="708" w:footer="708" w:gutter="0"/>
          <w:cols w:space="708"/>
          <w:docGrid w:linePitch="360"/>
        </w:sectPr>
      </w:pPr>
    </w:p>
    <w:p w:rsidR="00D65D23" w:rsidRDefault="00D65D23" w:rsidP="00D65D23">
      <w:pPr>
        <w:pStyle w:val="Untertitel"/>
      </w:pPr>
      <w:bookmarkStart w:id="73" w:name="_Toc384633225"/>
      <w:r>
        <w:lastRenderedPageBreak/>
        <w:t>Kontrolle</w:t>
      </w:r>
    </w:p>
    <w:p w:rsidR="00D65D23" w:rsidRDefault="00D65D23" w:rsidP="006E780D">
      <w:pPr>
        <w:pStyle w:val="berschrift1"/>
      </w:pPr>
      <w:r>
        <w:t>Allgemeine Vorbereitungen</w:t>
      </w:r>
    </w:p>
    <w:p w:rsidR="00DA5B05" w:rsidRPr="00124F43" w:rsidRDefault="00060392" w:rsidP="006E780D">
      <w:pPr>
        <w:pStyle w:val="berschrift1"/>
      </w:pPr>
      <w:r w:rsidRPr="00124F43">
        <w:t>Testprotokoll</w:t>
      </w:r>
      <w:bookmarkEnd w:id="73"/>
    </w:p>
    <w:p w:rsidR="004E72C9" w:rsidRDefault="008F038B" w:rsidP="004E72C9">
      <w:r>
        <w:t xml:space="preserve">Die Testfälle beziehen sich auf die ganze Applikation und beinhalten das Verhalten der Funktionalität. </w:t>
      </w:r>
    </w:p>
    <w:p w:rsidR="008F038B" w:rsidRDefault="008F038B" w:rsidP="008F038B">
      <w:pPr>
        <w:pStyle w:val="berschrift2"/>
      </w:pPr>
      <w:r>
        <w:t>Startseite</w:t>
      </w:r>
    </w:p>
    <w:tbl>
      <w:tblPr>
        <w:tblStyle w:val="Gitternetztabelle5dunkelAkzent1"/>
        <w:tblW w:w="0" w:type="auto"/>
        <w:tblLook w:val="04A0" w:firstRow="1" w:lastRow="0" w:firstColumn="1" w:lastColumn="0" w:noHBand="0" w:noVBand="1"/>
      </w:tblPr>
      <w:tblGrid>
        <w:gridCol w:w="1101"/>
        <w:gridCol w:w="3591"/>
        <w:gridCol w:w="2346"/>
        <w:gridCol w:w="2346"/>
        <w:gridCol w:w="2346"/>
        <w:gridCol w:w="2347"/>
      </w:tblGrid>
      <w:tr w:rsidR="008F038B" w:rsidTr="008F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8F038B">
            <w:r>
              <w:t>Nr.</w:t>
            </w:r>
          </w:p>
        </w:tc>
        <w:tc>
          <w:tcPr>
            <w:tcW w:w="3591" w:type="dxa"/>
          </w:tcPr>
          <w:p w:rsidR="008F038B" w:rsidRDefault="008F038B" w:rsidP="008F038B">
            <w:pPr>
              <w:cnfStyle w:val="100000000000" w:firstRow="1" w:lastRow="0" w:firstColumn="0" w:lastColumn="0" w:oddVBand="0" w:evenVBand="0" w:oddHBand="0" w:evenHBand="0" w:firstRowFirstColumn="0" w:firstRowLastColumn="0" w:lastRowFirstColumn="0" w:lastRowLastColumn="0"/>
            </w:pPr>
            <w:r>
              <w:t>Name</w:t>
            </w:r>
          </w:p>
        </w:tc>
        <w:tc>
          <w:tcPr>
            <w:tcW w:w="2346" w:type="dxa"/>
          </w:tcPr>
          <w:p w:rsidR="008F038B" w:rsidRDefault="008F038B" w:rsidP="008F038B">
            <w:pPr>
              <w:cnfStyle w:val="100000000000" w:firstRow="1" w:lastRow="0" w:firstColumn="0" w:lastColumn="0" w:oddVBand="0" w:evenVBand="0" w:oddHBand="0" w:evenHBand="0" w:firstRowFirstColumn="0" w:firstRowLastColumn="0" w:lastRowFirstColumn="0" w:lastRowLastColumn="0"/>
            </w:pPr>
            <w:r>
              <w:t>Vorbereitung</w:t>
            </w:r>
          </w:p>
        </w:tc>
        <w:tc>
          <w:tcPr>
            <w:tcW w:w="2346" w:type="dxa"/>
          </w:tcPr>
          <w:p w:rsidR="008F038B" w:rsidRDefault="008F038B" w:rsidP="008F038B">
            <w:pPr>
              <w:cnfStyle w:val="100000000000" w:firstRow="1" w:lastRow="0" w:firstColumn="0" w:lastColumn="0" w:oddVBand="0" w:evenVBand="0" w:oddHBand="0" w:evenHBand="0" w:firstRowFirstColumn="0" w:firstRowLastColumn="0" w:lastRowFirstColumn="0" w:lastRowLastColumn="0"/>
            </w:pPr>
            <w:r>
              <w:t>Ausgangszustand</w:t>
            </w:r>
          </w:p>
        </w:tc>
        <w:tc>
          <w:tcPr>
            <w:tcW w:w="2346" w:type="dxa"/>
          </w:tcPr>
          <w:p w:rsidR="008F038B" w:rsidRDefault="008F038B" w:rsidP="008F038B">
            <w:pPr>
              <w:cnfStyle w:val="100000000000" w:firstRow="1" w:lastRow="0" w:firstColumn="0" w:lastColumn="0" w:oddVBand="0" w:evenVBand="0" w:oddHBand="0" w:evenHBand="0" w:firstRowFirstColumn="0" w:firstRowLastColumn="0" w:lastRowFirstColumn="0" w:lastRowLastColumn="0"/>
            </w:pPr>
            <w:r>
              <w:t>Aktion</w:t>
            </w:r>
          </w:p>
        </w:tc>
        <w:tc>
          <w:tcPr>
            <w:tcW w:w="2347" w:type="dxa"/>
          </w:tcPr>
          <w:p w:rsidR="008F038B" w:rsidRDefault="008F038B" w:rsidP="008F038B">
            <w:pPr>
              <w:cnfStyle w:val="100000000000" w:firstRow="1" w:lastRow="0" w:firstColumn="0" w:lastColumn="0" w:oddVBand="0" w:evenVBand="0" w:oddHBand="0" w:evenHBand="0" w:firstRowFirstColumn="0" w:firstRowLastColumn="0" w:lastRowFirstColumn="0" w:lastRowLastColumn="0"/>
            </w:pPr>
            <w:r>
              <w:t>Erwartetes Ergebnis</w:t>
            </w:r>
          </w:p>
        </w:tc>
      </w:tr>
      <w:tr w:rsidR="008F038B" w:rsidTr="008F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8F038B">
            <w:r>
              <w:t>1</w:t>
            </w:r>
          </w:p>
        </w:tc>
        <w:tc>
          <w:tcPr>
            <w:tcW w:w="3591"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r>
              <w:t xml:space="preserve">Falsche </w:t>
            </w:r>
            <w:proofErr w:type="spellStart"/>
            <w:r>
              <w:t>Logindaten</w:t>
            </w:r>
            <w:proofErr w:type="spellEnd"/>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r>
      <w:tr w:rsidR="008F038B" w:rsidTr="008F038B">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8F038B">
            <w:r>
              <w:t>2</w:t>
            </w:r>
          </w:p>
        </w:tc>
        <w:tc>
          <w:tcPr>
            <w:tcW w:w="3591" w:type="dxa"/>
          </w:tcPr>
          <w:p w:rsidR="008F038B" w:rsidRDefault="008F038B" w:rsidP="008F038B">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8F038B">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8F038B">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8F038B">
            <w:pPr>
              <w:cnfStyle w:val="000000000000" w:firstRow="0" w:lastRow="0" w:firstColumn="0" w:lastColumn="0" w:oddVBand="0" w:evenVBand="0" w:oddHBand="0" w:evenHBand="0" w:firstRowFirstColumn="0" w:firstRowLastColumn="0" w:lastRowFirstColumn="0" w:lastRowLastColumn="0"/>
            </w:pPr>
          </w:p>
        </w:tc>
        <w:tc>
          <w:tcPr>
            <w:tcW w:w="2347" w:type="dxa"/>
          </w:tcPr>
          <w:p w:rsidR="008F038B" w:rsidRDefault="008F038B" w:rsidP="008F038B">
            <w:pPr>
              <w:cnfStyle w:val="000000000000" w:firstRow="0" w:lastRow="0" w:firstColumn="0" w:lastColumn="0" w:oddVBand="0" w:evenVBand="0" w:oddHBand="0" w:evenHBand="0" w:firstRowFirstColumn="0" w:firstRowLastColumn="0" w:lastRowFirstColumn="0" w:lastRowLastColumn="0"/>
            </w:pPr>
          </w:p>
        </w:tc>
      </w:tr>
      <w:tr w:rsidR="008F038B" w:rsidTr="008F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8F038B">
            <w:r>
              <w:t>3</w:t>
            </w:r>
          </w:p>
        </w:tc>
        <w:tc>
          <w:tcPr>
            <w:tcW w:w="3591"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8F038B">
            <w:pPr>
              <w:cnfStyle w:val="000000100000" w:firstRow="0" w:lastRow="0" w:firstColumn="0" w:lastColumn="0" w:oddVBand="0" w:evenVBand="0" w:oddHBand="1" w:evenHBand="0" w:firstRowFirstColumn="0" w:firstRowLastColumn="0" w:lastRowFirstColumn="0" w:lastRowLastColumn="0"/>
            </w:pPr>
          </w:p>
        </w:tc>
      </w:tr>
    </w:tbl>
    <w:p w:rsidR="008F038B" w:rsidRDefault="008F038B" w:rsidP="008F038B"/>
    <w:p w:rsidR="008F038B" w:rsidRDefault="008F038B" w:rsidP="008F038B">
      <w:r>
        <w:br w:type="page"/>
      </w:r>
    </w:p>
    <w:p w:rsidR="008F038B" w:rsidRDefault="008F038B" w:rsidP="008F038B">
      <w:pPr>
        <w:pStyle w:val="berschrift2"/>
      </w:pPr>
      <w:r>
        <w:lastRenderedPageBreak/>
        <w:t>Kundennetzwerke</w:t>
      </w:r>
    </w:p>
    <w:tbl>
      <w:tblPr>
        <w:tblStyle w:val="Gitternetztabelle5dunkelAkzent1"/>
        <w:tblW w:w="0" w:type="auto"/>
        <w:tblLook w:val="04A0" w:firstRow="1" w:lastRow="0" w:firstColumn="1" w:lastColumn="0" w:noHBand="0" w:noVBand="1"/>
      </w:tblPr>
      <w:tblGrid>
        <w:gridCol w:w="1101"/>
        <w:gridCol w:w="3591"/>
        <w:gridCol w:w="2346"/>
        <w:gridCol w:w="2346"/>
        <w:gridCol w:w="2346"/>
        <w:gridCol w:w="2347"/>
      </w:tblGrid>
      <w:tr w:rsidR="008F038B" w:rsidTr="00734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Nr.</w:t>
            </w:r>
          </w:p>
        </w:tc>
        <w:tc>
          <w:tcPr>
            <w:tcW w:w="3591"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Name</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Vorbereitung</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Ausgangszustand</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Aktion</w:t>
            </w:r>
          </w:p>
        </w:tc>
        <w:tc>
          <w:tcPr>
            <w:tcW w:w="2347"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Erwartetes Ergebnis</w:t>
            </w: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1</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r>
              <w:t xml:space="preserve">Falsche </w:t>
            </w:r>
            <w:proofErr w:type="spellStart"/>
            <w:r>
              <w:t>Logindaten</w:t>
            </w:r>
            <w:proofErr w:type="spellEnd"/>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r w:rsidR="008F038B" w:rsidTr="00734101">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2</w:t>
            </w:r>
          </w:p>
        </w:tc>
        <w:tc>
          <w:tcPr>
            <w:tcW w:w="3591"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7"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3</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bl>
    <w:p w:rsidR="008F038B" w:rsidRDefault="008F038B" w:rsidP="008F038B"/>
    <w:p w:rsidR="008F038B" w:rsidRDefault="008F038B" w:rsidP="008F038B">
      <w:r>
        <w:br w:type="page"/>
      </w:r>
    </w:p>
    <w:p w:rsidR="008F038B" w:rsidRDefault="008F038B" w:rsidP="008F038B">
      <w:pPr>
        <w:pStyle w:val="berschrift2"/>
      </w:pPr>
      <w:r>
        <w:lastRenderedPageBreak/>
        <w:t>Lieferantenangaben</w:t>
      </w:r>
    </w:p>
    <w:tbl>
      <w:tblPr>
        <w:tblStyle w:val="Gitternetztabelle5dunkelAkzent1"/>
        <w:tblW w:w="0" w:type="auto"/>
        <w:tblLook w:val="04A0" w:firstRow="1" w:lastRow="0" w:firstColumn="1" w:lastColumn="0" w:noHBand="0" w:noVBand="1"/>
      </w:tblPr>
      <w:tblGrid>
        <w:gridCol w:w="1101"/>
        <w:gridCol w:w="3591"/>
        <w:gridCol w:w="2346"/>
        <w:gridCol w:w="2346"/>
        <w:gridCol w:w="2346"/>
        <w:gridCol w:w="2347"/>
      </w:tblGrid>
      <w:tr w:rsidR="008F038B" w:rsidTr="00734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Nr.</w:t>
            </w:r>
          </w:p>
        </w:tc>
        <w:tc>
          <w:tcPr>
            <w:tcW w:w="3591"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Name</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Vorbereitung</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Ausgangszustand</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Aktion</w:t>
            </w:r>
          </w:p>
        </w:tc>
        <w:tc>
          <w:tcPr>
            <w:tcW w:w="2347"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Erwartetes Ergebnis</w:t>
            </w: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1</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r>
              <w:t xml:space="preserve">Falsche </w:t>
            </w:r>
            <w:proofErr w:type="spellStart"/>
            <w:r>
              <w:t>Logindaten</w:t>
            </w:r>
            <w:proofErr w:type="spellEnd"/>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r w:rsidR="008F038B" w:rsidTr="00734101">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2</w:t>
            </w:r>
          </w:p>
        </w:tc>
        <w:tc>
          <w:tcPr>
            <w:tcW w:w="3591"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7"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3</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bl>
    <w:p w:rsidR="008F038B" w:rsidRDefault="008F038B" w:rsidP="008F038B"/>
    <w:p w:rsidR="008F038B" w:rsidRDefault="008F038B" w:rsidP="008F038B">
      <w:r>
        <w:br w:type="page"/>
      </w:r>
    </w:p>
    <w:p w:rsidR="008F038B" w:rsidRDefault="008F038B" w:rsidP="008F038B">
      <w:pPr>
        <w:pStyle w:val="berschrift2"/>
      </w:pPr>
      <w:r>
        <w:lastRenderedPageBreak/>
        <w:t>Benutzerseite</w:t>
      </w:r>
    </w:p>
    <w:tbl>
      <w:tblPr>
        <w:tblStyle w:val="Gitternetztabelle5dunkelAkzent1"/>
        <w:tblW w:w="0" w:type="auto"/>
        <w:tblLook w:val="04A0" w:firstRow="1" w:lastRow="0" w:firstColumn="1" w:lastColumn="0" w:noHBand="0" w:noVBand="1"/>
      </w:tblPr>
      <w:tblGrid>
        <w:gridCol w:w="1101"/>
        <w:gridCol w:w="3591"/>
        <w:gridCol w:w="2346"/>
        <w:gridCol w:w="2346"/>
        <w:gridCol w:w="2346"/>
        <w:gridCol w:w="2347"/>
      </w:tblGrid>
      <w:tr w:rsidR="008F038B" w:rsidTr="00734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Nr.</w:t>
            </w:r>
          </w:p>
        </w:tc>
        <w:tc>
          <w:tcPr>
            <w:tcW w:w="3591"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Name</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Vorbereitung</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Ausgangszustand</w:t>
            </w:r>
          </w:p>
        </w:tc>
        <w:tc>
          <w:tcPr>
            <w:tcW w:w="2346"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Aktion</w:t>
            </w:r>
          </w:p>
        </w:tc>
        <w:tc>
          <w:tcPr>
            <w:tcW w:w="2347" w:type="dxa"/>
          </w:tcPr>
          <w:p w:rsidR="008F038B" w:rsidRDefault="008F038B" w:rsidP="00734101">
            <w:pPr>
              <w:cnfStyle w:val="100000000000" w:firstRow="1" w:lastRow="0" w:firstColumn="0" w:lastColumn="0" w:oddVBand="0" w:evenVBand="0" w:oddHBand="0" w:evenHBand="0" w:firstRowFirstColumn="0" w:firstRowLastColumn="0" w:lastRowFirstColumn="0" w:lastRowLastColumn="0"/>
            </w:pPr>
            <w:r>
              <w:t>Erwartetes Ergebnis</w:t>
            </w: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1</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r>
              <w:t xml:space="preserve">Falsche </w:t>
            </w:r>
            <w:proofErr w:type="spellStart"/>
            <w:r>
              <w:t>Logindaten</w:t>
            </w:r>
            <w:proofErr w:type="spellEnd"/>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r w:rsidR="008F038B" w:rsidTr="00734101">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2</w:t>
            </w:r>
          </w:p>
        </w:tc>
        <w:tc>
          <w:tcPr>
            <w:tcW w:w="3591"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6"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c>
          <w:tcPr>
            <w:tcW w:w="2347" w:type="dxa"/>
          </w:tcPr>
          <w:p w:rsidR="008F038B" w:rsidRDefault="008F038B" w:rsidP="00734101">
            <w:pPr>
              <w:cnfStyle w:val="000000000000" w:firstRow="0" w:lastRow="0" w:firstColumn="0" w:lastColumn="0" w:oddVBand="0" w:evenVBand="0" w:oddHBand="0" w:evenHBand="0" w:firstRowFirstColumn="0" w:firstRowLastColumn="0" w:lastRowFirstColumn="0" w:lastRowLastColumn="0"/>
            </w:pPr>
          </w:p>
        </w:tc>
      </w:tr>
      <w:tr w:rsidR="008F038B" w:rsidTr="00734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F038B" w:rsidRDefault="008F038B" w:rsidP="00734101">
            <w:r>
              <w:t>3</w:t>
            </w:r>
          </w:p>
        </w:tc>
        <w:tc>
          <w:tcPr>
            <w:tcW w:w="3591"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6"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c>
          <w:tcPr>
            <w:tcW w:w="2347" w:type="dxa"/>
          </w:tcPr>
          <w:p w:rsidR="008F038B" w:rsidRDefault="008F038B" w:rsidP="00734101">
            <w:pPr>
              <w:cnfStyle w:val="000000100000" w:firstRow="0" w:lastRow="0" w:firstColumn="0" w:lastColumn="0" w:oddVBand="0" w:evenVBand="0" w:oddHBand="1" w:evenHBand="0" w:firstRowFirstColumn="0" w:firstRowLastColumn="0" w:lastRowFirstColumn="0" w:lastRowLastColumn="0"/>
            </w:pPr>
          </w:p>
        </w:tc>
      </w:tr>
    </w:tbl>
    <w:p w:rsidR="008F038B" w:rsidRDefault="008F038B" w:rsidP="008F038B"/>
    <w:p w:rsidR="006361BC" w:rsidRDefault="006361BC" w:rsidP="008F038B">
      <w:pPr>
        <w:sectPr w:rsidR="006361BC" w:rsidSect="00EE27EB">
          <w:headerReference w:type="default" r:id="rId46"/>
          <w:footerReference w:type="default" r:id="rId47"/>
          <w:pgSz w:w="16838" w:h="11906" w:orient="landscape"/>
          <w:pgMar w:top="1417" w:right="1134" w:bottom="1417" w:left="1843" w:header="708" w:footer="708" w:gutter="0"/>
          <w:cols w:space="708"/>
          <w:docGrid w:linePitch="360"/>
        </w:sectPr>
      </w:pPr>
    </w:p>
    <w:p w:rsidR="00F16284" w:rsidRDefault="008F038B" w:rsidP="008F038B">
      <w:pPr>
        <w:pStyle w:val="berschrift1"/>
      </w:pPr>
      <w:r>
        <w:lastRenderedPageBreak/>
        <w:t>Test</w:t>
      </w:r>
      <w:r w:rsidR="006361BC">
        <w:t>b</w:t>
      </w:r>
      <w:r>
        <w:t>erichte</w:t>
      </w:r>
    </w:p>
    <w:p w:rsidR="006361BC" w:rsidRDefault="006361BC" w:rsidP="006361BC"/>
    <w:p w:rsidR="006361BC" w:rsidRDefault="006361BC" w:rsidP="006361BC">
      <w:pPr>
        <w:pStyle w:val="berschrift2"/>
      </w:pPr>
      <w:r>
        <w:t>Startseite</w:t>
      </w:r>
    </w:p>
    <w:p w:rsidR="006361BC" w:rsidRPr="006361BC" w:rsidRDefault="006361BC" w:rsidP="006361BC"/>
    <w:p w:rsidR="006361BC" w:rsidRDefault="006361BC" w:rsidP="006361BC">
      <w:pPr>
        <w:pStyle w:val="berschrift2"/>
      </w:pPr>
      <w:r>
        <w:t>Kundennetzwerke</w:t>
      </w:r>
    </w:p>
    <w:p w:rsidR="006361BC" w:rsidRPr="006361BC" w:rsidRDefault="006361BC" w:rsidP="006361BC"/>
    <w:p w:rsidR="006361BC" w:rsidRDefault="006361BC" w:rsidP="006361BC">
      <w:pPr>
        <w:pStyle w:val="berschrift2"/>
      </w:pPr>
      <w:r>
        <w:t>Lieferantenangaben</w:t>
      </w:r>
    </w:p>
    <w:p w:rsidR="006361BC" w:rsidRPr="006361BC" w:rsidRDefault="006361BC" w:rsidP="006361BC"/>
    <w:p w:rsidR="006361BC" w:rsidRDefault="006361BC" w:rsidP="006361BC">
      <w:pPr>
        <w:pStyle w:val="berschrift2"/>
      </w:pPr>
      <w:r>
        <w:t>Benutzerseite</w:t>
      </w:r>
    </w:p>
    <w:p w:rsidR="006361BC" w:rsidRDefault="006361BC" w:rsidP="006361BC"/>
    <w:p w:rsidR="006361BC" w:rsidRPr="006361BC" w:rsidRDefault="006361BC" w:rsidP="006361BC">
      <w:pPr>
        <w:sectPr w:rsidR="006361BC" w:rsidRPr="006361BC" w:rsidSect="006361BC">
          <w:headerReference w:type="default" r:id="rId48"/>
          <w:footerReference w:type="default" r:id="rId49"/>
          <w:pgSz w:w="11906" w:h="16838"/>
          <w:pgMar w:top="1134" w:right="1417" w:bottom="1843" w:left="1417" w:header="708" w:footer="708" w:gutter="0"/>
          <w:cols w:space="708"/>
          <w:docGrid w:linePitch="360"/>
        </w:sectPr>
      </w:pPr>
    </w:p>
    <w:p w:rsidR="00060392" w:rsidRPr="00124F43" w:rsidRDefault="00060392" w:rsidP="006E780D">
      <w:pPr>
        <w:pStyle w:val="Untertitel"/>
      </w:pPr>
      <w:r w:rsidRPr="00124F43">
        <w:lastRenderedPageBreak/>
        <w:t>Auswerten</w:t>
      </w:r>
    </w:p>
    <w:p w:rsidR="00060392" w:rsidRDefault="00B35A65" w:rsidP="006E780D">
      <w:pPr>
        <w:pStyle w:val="berschrift1"/>
      </w:pPr>
      <w:bookmarkStart w:id="74" w:name="_Toc384633226"/>
      <w:r w:rsidRPr="00124F43">
        <w:t>Reflexion</w:t>
      </w:r>
      <w:bookmarkEnd w:id="74"/>
    </w:p>
    <w:p w:rsidR="006361BC" w:rsidRPr="006361BC" w:rsidRDefault="006361BC" w:rsidP="006361BC"/>
    <w:p w:rsidR="00D65D23" w:rsidRDefault="00D65D23" w:rsidP="008F038B">
      <w:pPr>
        <w:pStyle w:val="berschrift2"/>
      </w:pPr>
      <w:r>
        <w:t xml:space="preserve">Positiv </w:t>
      </w:r>
    </w:p>
    <w:p w:rsidR="006361BC" w:rsidRPr="006361BC" w:rsidRDefault="006361BC" w:rsidP="006361BC"/>
    <w:p w:rsidR="00D65D23" w:rsidRDefault="00D65D23" w:rsidP="008F038B">
      <w:pPr>
        <w:pStyle w:val="berschrift2"/>
      </w:pPr>
      <w:r>
        <w:t>Negativ</w:t>
      </w:r>
    </w:p>
    <w:p w:rsidR="00DC47C2" w:rsidRPr="00124F43" w:rsidRDefault="00DC47C2" w:rsidP="0002515F"/>
    <w:p w:rsidR="003E65D9" w:rsidRDefault="003E65D9">
      <w:r w:rsidRPr="00124F43">
        <w:br w:type="page"/>
      </w:r>
    </w:p>
    <w:p w:rsidR="00060392" w:rsidRPr="00124F43" w:rsidRDefault="00060392" w:rsidP="00060392">
      <w:pPr>
        <w:pStyle w:val="berschrift1"/>
        <w:rPr>
          <w:rFonts w:asciiTheme="minorHAnsi" w:hAnsiTheme="minorHAnsi"/>
        </w:rPr>
      </w:pPr>
      <w:bookmarkStart w:id="75" w:name="_Toc384633227"/>
      <w:r w:rsidRPr="00124F43">
        <w:rPr>
          <w:rFonts w:asciiTheme="minorHAnsi" w:hAnsiTheme="minorHAnsi"/>
        </w:rPr>
        <w:lastRenderedPageBreak/>
        <w:t>Quell</w:t>
      </w:r>
      <w:r w:rsidR="006361BC">
        <w:rPr>
          <w:rFonts w:asciiTheme="minorHAnsi" w:hAnsiTheme="minorHAnsi"/>
        </w:rPr>
        <w:t>en</w:t>
      </w:r>
      <w:r w:rsidRPr="00124F43">
        <w:rPr>
          <w:rFonts w:asciiTheme="minorHAnsi" w:hAnsiTheme="minorHAnsi"/>
        </w:rPr>
        <w:t>verzeichnis</w:t>
      </w:r>
      <w:bookmarkEnd w:id="75"/>
    </w:p>
    <w:p w:rsidR="00B31289" w:rsidRPr="00B31289" w:rsidRDefault="00B31289">
      <w:hyperlink r:id="rId50" w:history="1">
        <w:r w:rsidRPr="00B31289">
          <w:rPr>
            <w:rStyle w:val="Hyperlink"/>
          </w:rPr>
          <w:t>http://msdn.microsoft.com/</w:t>
        </w:r>
      </w:hyperlink>
      <w:r w:rsidRPr="00B31289">
        <w:t xml:space="preserve"> </w:t>
      </w:r>
      <w:r>
        <w:tab/>
      </w:r>
      <w:r w:rsidRPr="00B31289">
        <w:t>-&gt; .NET Klassen Referenz</w:t>
      </w:r>
    </w:p>
    <w:p w:rsidR="00B31289" w:rsidRDefault="00B31289">
      <w:hyperlink r:id="rId51" w:history="1">
        <w:r w:rsidRPr="00B31289">
          <w:rPr>
            <w:rStyle w:val="Hyperlink"/>
          </w:rPr>
          <w:t>http://getbootstrap.com/</w:t>
        </w:r>
      </w:hyperlink>
      <w:r w:rsidRPr="00B31289">
        <w:t xml:space="preserve"> </w:t>
      </w:r>
      <w:r>
        <w:tab/>
      </w:r>
      <w:r w:rsidRPr="00B31289">
        <w:t>-&gt; Bootstrap CSS für die Views</w:t>
      </w:r>
    </w:p>
    <w:p w:rsidR="00B31289" w:rsidRDefault="00B31289">
      <w:hyperlink r:id="rId52" w:history="1">
        <w:r w:rsidRPr="00CD1C08">
          <w:rPr>
            <w:rStyle w:val="Hyperlink"/>
          </w:rPr>
          <w:t>http://Codeproject.com</w:t>
        </w:r>
      </w:hyperlink>
      <w:r>
        <w:t xml:space="preserve"> </w:t>
      </w:r>
      <w:r>
        <w:tab/>
        <w:t>-&gt; Bei Problemen bei der Implementierung</w:t>
      </w:r>
    </w:p>
    <w:p w:rsidR="00B31289" w:rsidRDefault="00B31289">
      <w:hyperlink r:id="rId53" w:history="1">
        <w:r w:rsidRPr="00CD1C08">
          <w:rPr>
            <w:rStyle w:val="Hyperlink"/>
          </w:rPr>
          <w:t>http://Stackoverflow</w:t>
        </w:r>
      </w:hyperlink>
      <w:r>
        <w:tab/>
      </w:r>
      <w:r>
        <w:tab/>
        <w:t xml:space="preserve">-&gt; </w:t>
      </w:r>
      <w:r>
        <w:t>Bei Problemen bei der Implementierung</w:t>
      </w:r>
    </w:p>
    <w:p w:rsidR="00B31289" w:rsidRDefault="00B31289">
      <w:hyperlink r:id="rId54" w:history="1">
        <w:r w:rsidRPr="00CD1C08">
          <w:rPr>
            <w:rStyle w:val="Hyperlink"/>
          </w:rPr>
          <w:t>https://github.com/</w:t>
        </w:r>
      </w:hyperlink>
      <w:r>
        <w:tab/>
      </w:r>
      <w:r>
        <w:tab/>
        <w:t>-&gt; Für die Versionsverwaltung</w:t>
      </w:r>
    </w:p>
    <w:p w:rsidR="00B31289" w:rsidRDefault="00B31289">
      <w:hyperlink r:id="rId55" w:history="1">
        <w:r w:rsidRPr="00CD1C08">
          <w:rPr>
            <w:rStyle w:val="Hyperlink"/>
          </w:rPr>
          <w:t>http://nhforge.org/</w:t>
        </w:r>
      </w:hyperlink>
      <w:r w:rsidRPr="00B31289">
        <w:t xml:space="preserve"> </w:t>
      </w:r>
      <w:r>
        <w:tab/>
      </w:r>
      <w:r>
        <w:tab/>
        <w:t xml:space="preserve">-&gt; </w:t>
      </w:r>
      <w:proofErr w:type="spellStart"/>
      <w:r>
        <w:t>NHibernate</w:t>
      </w:r>
      <w:proofErr w:type="spellEnd"/>
      <w:r>
        <w:t xml:space="preserve"> Dokumentation</w:t>
      </w:r>
    </w:p>
    <w:p w:rsidR="00B31289" w:rsidRDefault="00B31289"/>
    <w:p w:rsidR="005B442C" w:rsidRPr="00B31289" w:rsidRDefault="005B442C">
      <w:r w:rsidRPr="00B31289">
        <w:br w:type="page"/>
      </w:r>
    </w:p>
    <w:p w:rsidR="005B442C" w:rsidRPr="00124F43" w:rsidRDefault="006361BC" w:rsidP="00F56775">
      <w:pPr>
        <w:pStyle w:val="berschrift1"/>
        <w:rPr>
          <w:rFonts w:asciiTheme="minorHAnsi" w:hAnsiTheme="minorHAnsi"/>
        </w:rPr>
      </w:pPr>
      <w:r>
        <w:rPr>
          <w:rFonts w:asciiTheme="minorHAnsi" w:hAnsiTheme="minorHAnsi"/>
        </w:rPr>
        <w:lastRenderedPageBreak/>
        <w:t>Abbildungsverzeichnis</w:t>
      </w:r>
    </w:p>
    <w:p w:rsidR="005B442C" w:rsidRDefault="005B442C" w:rsidP="00367D7C">
      <w:pPr>
        <w:pStyle w:val="berschrift1"/>
      </w:pPr>
      <w:r w:rsidRPr="00124F43">
        <w:br w:type="page"/>
      </w:r>
      <w:bookmarkStart w:id="76" w:name="_Toc384633229"/>
      <w:r w:rsidR="00367D7C">
        <w:lastRenderedPageBreak/>
        <w:t>Anhang</w:t>
      </w:r>
      <w:bookmarkEnd w:id="76"/>
      <w:r w:rsidR="006361BC">
        <w:t>: Listings</w:t>
      </w:r>
    </w:p>
    <w:p w:rsidR="006361BC" w:rsidRPr="006361BC" w:rsidRDefault="006361BC" w:rsidP="006361BC">
      <w:pPr>
        <w:pStyle w:val="berschrift2"/>
      </w:pPr>
      <w:r>
        <w:t>Controller</w:t>
      </w:r>
    </w:p>
    <w:p w:rsidR="006361BC" w:rsidRDefault="006361BC" w:rsidP="006361BC">
      <w:pPr>
        <w:pStyle w:val="berschrift3"/>
      </w:pPr>
      <w:proofErr w:type="spellStart"/>
      <w:r>
        <w:t>CustomerController</w:t>
      </w:r>
      <w:proofErr w:type="spellEnd"/>
    </w:p>
    <w:p w:rsidR="006361BC" w:rsidRPr="006361BC" w:rsidRDefault="006361BC" w:rsidP="006361BC"/>
    <w:p w:rsidR="006361BC" w:rsidRDefault="006361BC" w:rsidP="006361BC">
      <w:pPr>
        <w:pStyle w:val="berschrift3"/>
      </w:pPr>
      <w:proofErr w:type="spellStart"/>
      <w:r>
        <w:t>HomeController</w:t>
      </w:r>
      <w:proofErr w:type="spellEnd"/>
    </w:p>
    <w:p w:rsidR="006361BC" w:rsidRPr="006361BC" w:rsidRDefault="006361BC" w:rsidP="006361BC"/>
    <w:p w:rsidR="006361BC" w:rsidRDefault="006361BC" w:rsidP="006361BC">
      <w:pPr>
        <w:pStyle w:val="berschrift3"/>
      </w:pPr>
      <w:proofErr w:type="spellStart"/>
      <w:r>
        <w:t>ProviderController</w:t>
      </w:r>
      <w:proofErr w:type="spellEnd"/>
    </w:p>
    <w:p w:rsidR="006361BC" w:rsidRPr="006361BC" w:rsidRDefault="006361BC" w:rsidP="006361BC"/>
    <w:p w:rsidR="006361BC" w:rsidRDefault="006361BC" w:rsidP="006361BC">
      <w:pPr>
        <w:pStyle w:val="berschrift3"/>
      </w:pPr>
      <w:proofErr w:type="spellStart"/>
      <w:r>
        <w:t>UserController</w:t>
      </w:r>
      <w:proofErr w:type="spellEnd"/>
    </w:p>
    <w:p w:rsidR="00B31289" w:rsidRPr="00B31289" w:rsidRDefault="00B31289" w:rsidP="00B31289"/>
    <w:p w:rsidR="00B31289" w:rsidRDefault="00B31289">
      <w:r>
        <w:br w:type="page"/>
      </w:r>
    </w:p>
    <w:p w:rsidR="006361BC" w:rsidRDefault="006361BC" w:rsidP="006361BC">
      <w:pPr>
        <w:pStyle w:val="berschrift2"/>
      </w:pPr>
      <w:r>
        <w:lastRenderedPageBreak/>
        <w:t>Views</w:t>
      </w:r>
    </w:p>
    <w:p w:rsidR="00B31289" w:rsidRPr="00B31289" w:rsidRDefault="006361BC" w:rsidP="00B31289">
      <w:pPr>
        <w:pStyle w:val="berschrift3"/>
      </w:pPr>
      <w:r>
        <w:t xml:space="preserve">Kundennetzwerk </w:t>
      </w:r>
    </w:p>
    <w:p w:rsidR="006361BC" w:rsidRDefault="006361BC" w:rsidP="006361BC">
      <w:pPr>
        <w:pStyle w:val="berschrift4"/>
      </w:pPr>
      <w:r>
        <w:t>Create</w:t>
      </w:r>
    </w:p>
    <w:p w:rsidR="00B31289" w:rsidRPr="00B31289" w:rsidRDefault="00B31289" w:rsidP="00B31289"/>
    <w:p w:rsidR="006361BC" w:rsidRDefault="006361BC" w:rsidP="006361BC">
      <w:pPr>
        <w:pStyle w:val="berschrift4"/>
      </w:pPr>
      <w:r>
        <w:t>Update</w:t>
      </w:r>
    </w:p>
    <w:p w:rsidR="00B31289" w:rsidRPr="00B31289" w:rsidRDefault="00B31289" w:rsidP="00B31289"/>
    <w:p w:rsidR="00B31289" w:rsidRDefault="006361BC" w:rsidP="00B31289">
      <w:pPr>
        <w:pStyle w:val="berschrift4"/>
      </w:pPr>
      <w:r>
        <w:t>Delete</w:t>
      </w:r>
    </w:p>
    <w:p w:rsidR="006361BC" w:rsidRDefault="006361BC" w:rsidP="00B31289">
      <w:r>
        <w:t xml:space="preserve"> </w:t>
      </w:r>
    </w:p>
    <w:p w:rsidR="006361BC" w:rsidRDefault="006361BC" w:rsidP="006361BC">
      <w:pPr>
        <w:pStyle w:val="berschrift4"/>
      </w:pPr>
      <w:r>
        <w:t>Index</w:t>
      </w:r>
    </w:p>
    <w:p w:rsidR="00B31289" w:rsidRDefault="00B31289">
      <w:r>
        <w:br w:type="page"/>
      </w:r>
    </w:p>
    <w:p w:rsidR="006361BC" w:rsidRDefault="006361BC" w:rsidP="006361BC">
      <w:pPr>
        <w:pStyle w:val="berschrift3"/>
      </w:pPr>
      <w:r>
        <w:lastRenderedPageBreak/>
        <w:t>Lieferantenangaben</w:t>
      </w:r>
      <w:r>
        <w:t xml:space="preserve"> </w:t>
      </w:r>
    </w:p>
    <w:p w:rsidR="006361BC" w:rsidRDefault="006361BC" w:rsidP="006361BC">
      <w:pPr>
        <w:pStyle w:val="berschrift4"/>
      </w:pPr>
      <w:r>
        <w:t>Create</w:t>
      </w:r>
    </w:p>
    <w:p w:rsidR="00B31289" w:rsidRPr="00B31289" w:rsidRDefault="00B31289" w:rsidP="00B31289"/>
    <w:p w:rsidR="006361BC" w:rsidRDefault="006361BC" w:rsidP="006361BC">
      <w:pPr>
        <w:pStyle w:val="berschrift4"/>
      </w:pPr>
      <w:r>
        <w:t>Update</w:t>
      </w:r>
    </w:p>
    <w:p w:rsidR="00B31289" w:rsidRPr="00B31289" w:rsidRDefault="00B31289" w:rsidP="00B31289"/>
    <w:p w:rsidR="006361BC" w:rsidRDefault="006361BC" w:rsidP="006361BC">
      <w:pPr>
        <w:pStyle w:val="berschrift4"/>
      </w:pPr>
      <w:r>
        <w:t xml:space="preserve">Delete </w:t>
      </w:r>
    </w:p>
    <w:p w:rsidR="00B31289" w:rsidRPr="00B31289" w:rsidRDefault="00B31289" w:rsidP="00B31289"/>
    <w:p w:rsidR="006361BC" w:rsidRDefault="006361BC" w:rsidP="006361BC">
      <w:pPr>
        <w:pStyle w:val="berschrift4"/>
      </w:pPr>
      <w:r>
        <w:t>Index</w:t>
      </w:r>
    </w:p>
    <w:p w:rsidR="006361BC" w:rsidRDefault="006361BC" w:rsidP="006361BC"/>
    <w:p w:rsidR="00B31289" w:rsidRDefault="00B31289">
      <w:r>
        <w:br w:type="page"/>
      </w:r>
    </w:p>
    <w:p w:rsidR="006361BC" w:rsidRDefault="006361BC" w:rsidP="006361BC">
      <w:pPr>
        <w:pStyle w:val="berschrift3"/>
      </w:pPr>
      <w:r>
        <w:lastRenderedPageBreak/>
        <w:t>Benutzerangaben</w:t>
      </w:r>
      <w:r>
        <w:t xml:space="preserve"> </w:t>
      </w:r>
    </w:p>
    <w:p w:rsidR="006361BC" w:rsidRDefault="006361BC" w:rsidP="006361BC">
      <w:pPr>
        <w:pStyle w:val="berschrift4"/>
      </w:pPr>
      <w:r>
        <w:t>Create</w:t>
      </w:r>
    </w:p>
    <w:p w:rsidR="00B31289" w:rsidRPr="00B31289" w:rsidRDefault="00B31289" w:rsidP="00B31289"/>
    <w:p w:rsidR="006361BC" w:rsidRDefault="006361BC" w:rsidP="006361BC">
      <w:pPr>
        <w:pStyle w:val="berschrift4"/>
      </w:pPr>
      <w:r>
        <w:t>Update</w:t>
      </w:r>
    </w:p>
    <w:p w:rsidR="00B31289" w:rsidRPr="00B31289" w:rsidRDefault="00B31289" w:rsidP="00B31289"/>
    <w:p w:rsidR="006361BC" w:rsidRDefault="006361BC" w:rsidP="006361BC">
      <w:pPr>
        <w:pStyle w:val="berschrift4"/>
      </w:pPr>
      <w:r>
        <w:t xml:space="preserve">Delete </w:t>
      </w:r>
    </w:p>
    <w:p w:rsidR="00B31289" w:rsidRPr="00B31289" w:rsidRDefault="00B31289" w:rsidP="00B31289"/>
    <w:p w:rsidR="006361BC" w:rsidRDefault="006361BC" w:rsidP="006361BC">
      <w:pPr>
        <w:pStyle w:val="berschrift4"/>
      </w:pPr>
      <w:r>
        <w:t>Index</w:t>
      </w:r>
    </w:p>
    <w:p w:rsidR="00B31289" w:rsidRPr="00B31289" w:rsidRDefault="00B31289" w:rsidP="00B31289"/>
    <w:p w:rsidR="00B31289" w:rsidRDefault="00B31289" w:rsidP="00B31289">
      <w:pPr>
        <w:pStyle w:val="berschrift2"/>
      </w:pPr>
      <w:r>
        <w:br w:type="page"/>
      </w:r>
      <w:r>
        <w:lastRenderedPageBreak/>
        <w:t>Model</w:t>
      </w:r>
    </w:p>
    <w:p w:rsidR="00B31289" w:rsidRDefault="00B31289" w:rsidP="00B31289">
      <w:pPr>
        <w:pStyle w:val="berschrift3"/>
      </w:pPr>
      <w:r>
        <w:t xml:space="preserve">XML </w:t>
      </w:r>
      <w:proofErr w:type="spellStart"/>
      <w:r>
        <w:t>Mappings</w:t>
      </w:r>
      <w:proofErr w:type="spellEnd"/>
    </w:p>
    <w:p w:rsidR="00B31289" w:rsidRDefault="00B31289" w:rsidP="00B31289">
      <w:pPr>
        <w:pStyle w:val="berschrift3"/>
      </w:pPr>
      <w:proofErr w:type="spellStart"/>
      <w:r>
        <w:t>Mappingklassen</w:t>
      </w:r>
      <w:proofErr w:type="spellEnd"/>
    </w:p>
    <w:p w:rsidR="00B31289" w:rsidRDefault="00B31289" w:rsidP="00B31289">
      <w:pPr>
        <w:pStyle w:val="berschrift3"/>
      </w:pPr>
      <w:proofErr w:type="spellStart"/>
      <w:r>
        <w:t>NHibernateHelper</w:t>
      </w:r>
      <w:proofErr w:type="spellEnd"/>
    </w:p>
    <w:p w:rsidR="00B31289" w:rsidRPr="00B31289" w:rsidRDefault="00B31289" w:rsidP="00B31289"/>
    <w:sectPr w:rsidR="00B31289" w:rsidRPr="00B31289" w:rsidSect="002E52EB">
      <w:headerReference w:type="default" r:id="rId56"/>
      <w:footerReference w:type="default" r:id="rId57"/>
      <w:pgSz w:w="11906" w:h="16838"/>
      <w:pgMar w:top="1843"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745" w:rsidRDefault="00812745">
      <w:r>
        <w:separator/>
      </w:r>
    </w:p>
  </w:endnote>
  <w:endnote w:type="continuationSeparator" w:id="0">
    <w:p w:rsidR="00812745" w:rsidRDefault="0081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Lt BT">
    <w:charset w:val="00"/>
    <w:family w:val="roman"/>
    <w:pitch w:val="variable"/>
    <w:sig w:usb0="00000087"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2E52EB">
    <w:pPr>
      <w:pStyle w:val="Fuzeile"/>
      <w:pBdr>
        <w:top w:val="single" w:sz="4" w:space="1" w:color="auto"/>
      </w:pBdr>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0B6FDC">
      <w:rPr>
        <w:noProof/>
      </w:rPr>
      <w:t>1</w:t>
    </w:r>
    <w:r>
      <w:fldChar w:fldCharType="end"/>
    </w:r>
    <w:r>
      <w:t xml:space="preserve"> von </w:t>
    </w:r>
    <w:fldSimple w:instr=" NUMPAGES   \* MERGEFORMAT ">
      <w:r w:rsidR="000B6FDC">
        <w:rPr>
          <w:noProof/>
        </w:rPr>
        <w:t>59</w:t>
      </w:r>
    </w:fldSimple>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t xml:space="preserve">Seite </w:t>
    </w:r>
    <w:r>
      <w:fldChar w:fldCharType="begin"/>
    </w:r>
    <w:r>
      <w:instrText xml:space="preserve"> PAGE   \* MERGEFORMAT </w:instrText>
    </w:r>
    <w:r>
      <w:fldChar w:fldCharType="separate"/>
    </w:r>
    <w:r w:rsidR="000B6FDC">
      <w:rPr>
        <w:noProof/>
      </w:rPr>
      <w:t>58</w:t>
    </w:r>
    <w:r>
      <w:fldChar w:fldCharType="end"/>
    </w:r>
    <w:r>
      <w:t xml:space="preserve"> von </w:t>
    </w:r>
    <w:fldSimple w:instr=" NUMPAGES   \* MERGEFORMAT ">
      <w:r w:rsidR="000B6FDC">
        <w:rPr>
          <w:noProof/>
        </w:rPr>
        <w:t>60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231A29">
    <w:pPr>
      <w:pStyle w:val="Fuzeile"/>
      <w:pBdr>
        <w:top w:val="single" w:sz="4" w:space="1" w:color="auto"/>
      </w:pBdr>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0B6FDC">
      <w:rPr>
        <w:noProof/>
      </w:rPr>
      <w:t>0</w:t>
    </w:r>
    <w:r>
      <w:fldChar w:fldCharType="end"/>
    </w:r>
    <w:r>
      <w:t xml:space="preserve"> von </w:t>
    </w:r>
    <w:fldSimple w:instr=" NUMPAGES   \* MERGEFORMAT ">
      <w:r w:rsidR="000B6FDC">
        <w:rPr>
          <w:noProof/>
        </w:rPr>
        <w:t>59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647420">
    <w:pPr>
      <w:pStyle w:val="Fuzeile"/>
      <w:pBdr>
        <w:top w:val="single" w:sz="4" w:space="1" w:color="auto"/>
      </w:pBdr>
      <w:tabs>
        <w:tab w:val="clear" w:pos="4536"/>
        <w:tab w:val="clear" w:pos="9072"/>
        <w:tab w:val="center" w:pos="6946"/>
        <w:tab w:val="right" w:pos="13892"/>
      </w:tabs>
    </w:pPr>
    <w:proofErr w:type="spellStart"/>
    <w:r>
      <w:t>Atrix</w:t>
    </w:r>
    <w:proofErr w:type="spellEnd"/>
    <w:r>
      <w:t xml:space="preserve"> </w:t>
    </w:r>
    <w:proofErr w:type="spellStart"/>
    <w:r>
      <w:t>Consult</w:t>
    </w:r>
    <w:proofErr w:type="spellEnd"/>
    <w:r>
      <w:t xml:space="preserve"> GmbH</w:t>
    </w:r>
    <w:r>
      <w:tab/>
      <w:t>18.03.2014</w:t>
    </w:r>
    <w:r>
      <w:tab/>
      <w:t xml:space="preserve">Seite </w:t>
    </w:r>
    <w:r>
      <w:fldChar w:fldCharType="begin"/>
    </w:r>
    <w:r>
      <w:instrText xml:space="preserve"> PAGE   \* MERGEFORMAT </w:instrText>
    </w:r>
    <w:r>
      <w:fldChar w:fldCharType="separate"/>
    </w:r>
    <w:r w:rsidR="000B6FDC">
      <w:rPr>
        <w:noProof/>
      </w:rPr>
      <w:t>11</w:t>
    </w:r>
    <w:r>
      <w:fldChar w:fldCharType="end"/>
    </w:r>
    <w:r>
      <w:t xml:space="preserve"> von </w:t>
    </w:r>
    <w:fldSimple w:instr=" NUMPAGES   \* MERGEFORMAT ">
      <w:r w:rsidR="000B6FDC">
        <w:rPr>
          <w:noProof/>
        </w:rPr>
        <w:t>60</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530EAA">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t xml:space="preserve">Seite </w:t>
    </w:r>
    <w:r>
      <w:fldChar w:fldCharType="begin"/>
    </w:r>
    <w:r>
      <w:instrText xml:space="preserve"> PAGE   \* MERGEFORMAT </w:instrText>
    </w:r>
    <w:r>
      <w:fldChar w:fldCharType="separate"/>
    </w:r>
    <w:r w:rsidR="000B6FDC">
      <w:rPr>
        <w:noProof/>
      </w:rPr>
      <w:t>20</w:t>
    </w:r>
    <w:r>
      <w:fldChar w:fldCharType="end"/>
    </w:r>
    <w:r>
      <w:t xml:space="preserve"> von </w:t>
    </w:r>
    <w:fldSimple w:instr=" NUMPAGES   \* MERGEFORMAT ">
      <w:r w:rsidR="000B6FDC">
        <w:rPr>
          <w:noProof/>
        </w:rPr>
        <w:t>60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151C68">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t xml:space="preserve">Seite </w:t>
    </w:r>
    <w:r>
      <w:fldChar w:fldCharType="begin"/>
    </w:r>
    <w:r>
      <w:instrText xml:space="preserve"> PAGE   \* MERGEFORMAT </w:instrText>
    </w:r>
    <w:r>
      <w:fldChar w:fldCharType="separate"/>
    </w:r>
    <w:r w:rsidR="000B6FDC">
      <w:rPr>
        <w:noProof/>
      </w:rPr>
      <w:t>23</w:t>
    </w:r>
    <w:r>
      <w:fldChar w:fldCharType="end"/>
    </w:r>
    <w:r>
      <w:t xml:space="preserve"> von </w:t>
    </w:r>
    <w:fldSimple w:instr=" NUMPAGES   \* MERGEFORMAT ">
      <w:r w:rsidR="000B6FDC">
        <w:rPr>
          <w:noProof/>
        </w:rPr>
        <w:t>60</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PRINTDATE  \@ "dd.MM.yyyy" </w:instrText>
    </w:r>
    <w:r>
      <w:fldChar w:fldCharType="separate"/>
    </w:r>
    <w:r>
      <w:rPr>
        <w:noProof/>
      </w:rPr>
      <w:t>07.04.2014</w:t>
    </w:r>
    <w:r>
      <w:fldChar w:fldCharType="end"/>
    </w:r>
    <w:r>
      <w:tab/>
      <w:t xml:space="preserve">Seite </w:t>
    </w:r>
    <w:r>
      <w:fldChar w:fldCharType="begin"/>
    </w:r>
    <w:r>
      <w:instrText xml:space="preserve"> PAGE   \* MERGEFORMAT </w:instrText>
    </w:r>
    <w:r>
      <w:fldChar w:fldCharType="separate"/>
    </w:r>
    <w:r w:rsidR="000B6FDC">
      <w:rPr>
        <w:noProof/>
      </w:rPr>
      <w:t>44</w:t>
    </w:r>
    <w:r>
      <w:fldChar w:fldCharType="end"/>
    </w:r>
    <w:r>
      <w:t xml:space="preserve"> von </w:t>
    </w:r>
    <w:fldSimple w:instr=" NUMPAGES   \* MERGEFORMAT ">
      <w:r w:rsidR="000B6FDC">
        <w:rPr>
          <w:noProof/>
        </w:rPr>
        <w:t>60</w:t>
      </w:r>
    </w:fldSimple>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745EAE">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t xml:space="preserve">Seite </w:t>
    </w:r>
    <w:r>
      <w:fldChar w:fldCharType="begin"/>
    </w:r>
    <w:r>
      <w:instrText xml:space="preserve"> PAGE   \* MERGEFORMAT </w:instrText>
    </w:r>
    <w:r>
      <w:fldChar w:fldCharType="separate"/>
    </w:r>
    <w:r w:rsidR="000B6FDC">
      <w:rPr>
        <w:noProof/>
      </w:rPr>
      <w:t>45</w:t>
    </w:r>
    <w:r>
      <w:fldChar w:fldCharType="end"/>
    </w:r>
    <w:r>
      <w:t xml:space="preserve"> von </w:t>
    </w:r>
    <w:fldSimple w:instr=" NUMPAGES   \* MERGEFORMAT ">
      <w:r w:rsidR="000B6FDC">
        <w:rPr>
          <w:noProof/>
        </w:rPr>
        <w:t>60</w:t>
      </w:r>
    </w:fldSimple>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Default="00D65D23" w:rsidP="00745EAE">
    <w:pPr>
      <w:pStyle w:val="Fuzeile"/>
      <w:pBdr>
        <w:top w:val="single" w:sz="4" w:space="1" w:color="auto"/>
      </w:pBdr>
      <w:tabs>
        <w:tab w:val="clear" w:pos="4536"/>
        <w:tab w:val="center" w:pos="6946"/>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r>
    <w:r>
      <w:tab/>
      <w:t xml:space="preserve">Seite </w:t>
    </w:r>
    <w:r>
      <w:fldChar w:fldCharType="begin"/>
    </w:r>
    <w:r>
      <w:instrText xml:space="preserve"> PAGE   \* MERGEFORMAT </w:instrText>
    </w:r>
    <w:r>
      <w:fldChar w:fldCharType="separate"/>
    </w:r>
    <w:r w:rsidR="000B6FDC">
      <w:rPr>
        <w:noProof/>
      </w:rPr>
      <w:t>49</w:t>
    </w:r>
    <w:r>
      <w:fldChar w:fldCharType="end"/>
    </w:r>
    <w:r>
      <w:t xml:space="preserve"> von </w:t>
    </w:r>
    <w:fldSimple w:instr=" NUMPAGES   \* MERGEFORMAT ">
      <w:r w:rsidR="000B6FDC">
        <w:rPr>
          <w:noProof/>
        </w:rPr>
        <w:t>60</w:t>
      </w:r>
    </w:fldSimple>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BC" w:rsidRDefault="006361BC" w:rsidP="006361BC">
    <w:pPr>
      <w:pStyle w:val="Fuzeile"/>
      <w:pBdr>
        <w:top w:val="single" w:sz="4" w:space="1" w:color="auto"/>
      </w:pBdr>
      <w:tabs>
        <w:tab w:val="right" w:pos="13892"/>
      </w:tabs>
    </w:pPr>
    <w:proofErr w:type="spellStart"/>
    <w:r>
      <w:t>Atrix</w:t>
    </w:r>
    <w:proofErr w:type="spellEnd"/>
    <w:r>
      <w:t xml:space="preserve"> </w:t>
    </w:r>
    <w:proofErr w:type="spellStart"/>
    <w:r>
      <w:t>Consult</w:t>
    </w:r>
    <w:proofErr w:type="spellEnd"/>
    <w:r>
      <w:t xml:space="preserve"> GmbH</w:t>
    </w:r>
    <w:r>
      <w:tab/>
    </w:r>
    <w:r>
      <w:fldChar w:fldCharType="begin"/>
    </w:r>
    <w:r>
      <w:instrText xml:space="preserve"> TIME \@ "dd.MM.yyyy" </w:instrText>
    </w:r>
    <w:r>
      <w:fldChar w:fldCharType="separate"/>
    </w:r>
    <w:r>
      <w:rPr>
        <w:noProof/>
      </w:rPr>
      <w:t>16.04.2014</w:t>
    </w:r>
    <w:r>
      <w:fldChar w:fldCharType="end"/>
    </w:r>
    <w:r>
      <w:tab/>
      <w:t xml:space="preserve">Seite </w:t>
    </w:r>
    <w:r>
      <w:fldChar w:fldCharType="begin"/>
    </w:r>
    <w:r>
      <w:instrText xml:space="preserve"> PAGE   \* MERGEFORMAT </w:instrText>
    </w:r>
    <w:r>
      <w:fldChar w:fldCharType="separate"/>
    </w:r>
    <w:r w:rsidR="000B6FDC">
      <w:rPr>
        <w:noProof/>
      </w:rPr>
      <w:t>50</w:t>
    </w:r>
    <w:r>
      <w:fldChar w:fldCharType="end"/>
    </w:r>
    <w:r>
      <w:t xml:space="preserve"> von </w:t>
    </w:r>
    <w:fldSimple w:instr=" NUMPAGES   \* MERGEFORMAT ">
      <w:r w:rsidR="000B6FDC">
        <w:rPr>
          <w:noProof/>
        </w:rPr>
        <w:t>60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745" w:rsidRDefault="00812745">
      <w:r>
        <w:separator/>
      </w:r>
    </w:p>
  </w:footnote>
  <w:footnote w:type="continuationSeparator" w:id="0">
    <w:p w:rsidR="00812745" w:rsidRDefault="0081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647420">
    <w:pPr>
      <w:pStyle w:val="Kopfzeile"/>
    </w:pPr>
    <w:r>
      <w:rPr>
        <w:noProof/>
        <w:lang w:eastAsia="de-CH"/>
      </w:rPr>
      <w:drawing>
        <wp:anchor distT="0" distB="0" distL="114300" distR="114300" simplePos="0" relativeHeight="251653632" behindDoc="1" locked="0" layoutInCell="0" allowOverlap="1" wp14:anchorId="799BFF0B" wp14:editId="7094550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29"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D65D23" w:rsidRPr="00002E6B" w:rsidRDefault="00D65D23" w:rsidP="009747A2">
    <w:pPr>
      <w:pStyle w:val="Kopfzeile"/>
      <w:pBdr>
        <w:bottom w:val="single" w:sz="4" w:space="24" w:color="auto"/>
      </w:pBdr>
      <w:tabs>
        <w:tab w:val="left" w:pos="5954"/>
      </w:tabs>
    </w:pPr>
    <w:r w:rsidRPr="00002E6B">
      <w:tab/>
    </w:r>
    <w:r w:rsidRPr="00002E6B">
      <w:tab/>
    </w:r>
    <w:r>
      <w:tab/>
    </w:r>
    <w:r w:rsidRPr="00002E6B">
      <w:t>Intranet mit SQL-Anbindung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231A29">
    <w:pPr>
      <w:pStyle w:val="Kopfzeile"/>
    </w:pPr>
    <w:r>
      <w:rPr>
        <w:noProof/>
        <w:lang w:eastAsia="de-CH"/>
      </w:rPr>
      <w:drawing>
        <wp:anchor distT="0" distB="0" distL="114300" distR="114300" simplePos="0" relativeHeight="251679744" behindDoc="1" locked="0" layoutInCell="0" allowOverlap="1" wp14:anchorId="4E031C84" wp14:editId="6869C51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0"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D65D23" w:rsidRPr="00002E6B" w:rsidRDefault="00D65D23" w:rsidP="00231A29">
    <w:pPr>
      <w:pStyle w:val="Kopfzeile"/>
      <w:pBdr>
        <w:bottom w:val="single" w:sz="4" w:space="24" w:color="auto"/>
      </w:pBdr>
      <w:tabs>
        <w:tab w:val="left" w:pos="5954"/>
      </w:tabs>
    </w:pPr>
    <w:r w:rsidRPr="00002E6B">
      <w:tab/>
    </w:r>
    <w:r w:rsidRPr="00002E6B">
      <w:tab/>
    </w:r>
    <w:r>
      <w:tab/>
    </w:r>
    <w:r w:rsidRPr="00002E6B">
      <w:t>Intranet mit SQL-Anbindung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647420">
    <w:pPr>
      <w:pStyle w:val="Kopfzeile"/>
      <w:tabs>
        <w:tab w:val="clear" w:pos="9072"/>
        <w:tab w:val="right" w:pos="13892"/>
      </w:tabs>
    </w:pPr>
    <w:r>
      <w:rPr>
        <w:noProof/>
        <w:lang w:eastAsia="de-CH"/>
      </w:rPr>
      <w:drawing>
        <wp:anchor distT="0" distB="0" distL="114300" distR="114300" simplePos="0" relativeHeight="251677696" behindDoc="1" locked="0" layoutInCell="0" allowOverlap="1" wp14:anchorId="70E7BC99" wp14:editId="053B3BA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4"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w:t>
    </w:r>
    <w:r w:rsidRPr="00E23690">
      <w:rPr>
        <w:b/>
      </w:rPr>
      <w:t>Sakir Olgun</w:t>
    </w:r>
  </w:p>
  <w:p w:rsidR="00D65D23" w:rsidRPr="00002E6B" w:rsidRDefault="00D65D23" w:rsidP="00647420">
    <w:pPr>
      <w:pStyle w:val="Kopfzeile"/>
      <w:pBdr>
        <w:bottom w:val="single" w:sz="4" w:space="24" w:color="auto"/>
      </w:pBdr>
      <w:tabs>
        <w:tab w:val="clear" w:pos="9072"/>
        <w:tab w:val="left" w:pos="5954"/>
        <w:tab w:val="right" w:pos="13892"/>
      </w:tabs>
    </w:pPr>
    <w:r w:rsidRPr="00002E6B">
      <w:tab/>
    </w:r>
    <w:r w:rsidRPr="00002E6B">
      <w:tab/>
    </w:r>
    <w:r>
      <w:tab/>
    </w:r>
    <w:r w:rsidRPr="00002E6B">
      <w:t>Intranet mit SQL-Anbindung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530EAA">
    <w:pPr>
      <w:pStyle w:val="Kopfzeile"/>
      <w:tabs>
        <w:tab w:val="right" w:pos="13892"/>
      </w:tabs>
    </w:pPr>
    <w:r>
      <w:rPr>
        <w:noProof/>
        <w:lang w:eastAsia="de-CH"/>
      </w:rPr>
      <w:drawing>
        <wp:anchor distT="0" distB="0" distL="114300" distR="114300" simplePos="0" relativeHeight="251675648" behindDoc="1" locked="0" layoutInCell="0" allowOverlap="1" wp14:anchorId="2BEC1F80" wp14:editId="1C8148A5">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w:t>
    </w:r>
    <w:r w:rsidRPr="00E23690">
      <w:rPr>
        <w:b/>
      </w:rPr>
      <w:t>Sakir Olgun</w:t>
    </w:r>
  </w:p>
  <w:p w:rsidR="00D65D23" w:rsidRPr="00002E6B" w:rsidRDefault="00D65D23" w:rsidP="00530EAA">
    <w:pPr>
      <w:pStyle w:val="Kopfzeile"/>
      <w:pBdr>
        <w:bottom w:val="single" w:sz="4" w:space="24" w:color="auto"/>
      </w:pBdr>
      <w:tabs>
        <w:tab w:val="right" w:pos="13892"/>
      </w:tabs>
    </w:pPr>
    <w:r>
      <w:tab/>
    </w:r>
    <w:r>
      <w:tab/>
    </w:r>
    <w:r w:rsidRPr="00151C68">
      <w:t>Intranet mit SQL-Anbindung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647420">
    <w:pPr>
      <w:pStyle w:val="Kopfzeile"/>
      <w:tabs>
        <w:tab w:val="right" w:pos="13892"/>
      </w:tabs>
    </w:pPr>
    <w:r>
      <w:rPr>
        <w:noProof/>
        <w:lang w:eastAsia="de-CH"/>
      </w:rPr>
      <w:drawing>
        <wp:anchor distT="0" distB="0" distL="114300" distR="114300" simplePos="0" relativeHeight="251659264" behindDoc="1" locked="0" layoutInCell="0" allowOverlap="1" wp14:anchorId="5824D15F" wp14:editId="1781121D">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1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2E6B">
      <w:tab/>
    </w:r>
    <w:r>
      <w:tab/>
    </w:r>
    <w:r w:rsidRPr="00002E6B">
      <w:t>Individuelle Praxisarbeit</w:t>
    </w:r>
    <w:r>
      <w:t xml:space="preserve"> von Sakir Olgun</w:t>
    </w:r>
  </w:p>
  <w:p w:rsidR="00D65D23" w:rsidRPr="00002E6B" w:rsidRDefault="00D65D23" w:rsidP="00745EAE">
    <w:pPr>
      <w:pStyle w:val="Kopfzeile"/>
      <w:pBdr>
        <w:bottom w:val="single" w:sz="4" w:space="24" w:color="auto"/>
      </w:pBdr>
      <w:tabs>
        <w:tab w:val="left" w:pos="5954"/>
        <w:tab w:val="right" w:pos="13892"/>
      </w:tabs>
    </w:pPr>
    <w:r>
      <w:tab/>
    </w:r>
    <w:r>
      <w:tab/>
    </w:r>
    <w:r>
      <w:tab/>
    </w:r>
    <w:r w:rsidRPr="00151C68">
      <w:t>Intranet mit SQL-Anbindung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151C68">
    <w:pPr>
      <w:pStyle w:val="Kopfzeile"/>
      <w:tabs>
        <w:tab w:val="clear" w:pos="9072"/>
        <w:tab w:val="left" w:pos="5954"/>
        <w:tab w:val="right" w:pos="13892"/>
      </w:tabs>
    </w:pPr>
    <w:r>
      <w:rPr>
        <w:noProof/>
        <w:lang w:eastAsia="de-CH"/>
      </w:rPr>
      <w:drawing>
        <wp:anchor distT="0" distB="0" distL="114300" distR="114300" simplePos="0" relativeHeight="251656704" behindDoc="1" locked="0" layoutInCell="0" allowOverlap="1" wp14:anchorId="5A027B7B" wp14:editId="2C47FE1E">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2"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6361BC">
      <w:tab/>
    </w:r>
    <w:r w:rsidR="006361BC">
      <w:tab/>
    </w:r>
    <w:r w:rsidRPr="00002E6B">
      <w:t>Individuelle Praxisarbeit</w:t>
    </w:r>
    <w:r>
      <w:t xml:space="preserve"> von Sakir Olgun</w:t>
    </w:r>
  </w:p>
  <w:p w:rsidR="00D65D23" w:rsidRPr="00002E6B" w:rsidRDefault="00D65D23" w:rsidP="006361BC">
    <w:pPr>
      <w:pStyle w:val="Kopfzeile"/>
      <w:pBdr>
        <w:bottom w:val="single" w:sz="4" w:space="24" w:color="auto"/>
      </w:pBdr>
      <w:tabs>
        <w:tab w:val="clear" w:pos="9072"/>
        <w:tab w:val="right" w:pos="13892"/>
      </w:tabs>
    </w:pPr>
    <w:r>
      <w:tab/>
    </w:r>
    <w:r>
      <w:tab/>
    </w:r>
    <w:r w:rsidRPr="00151C68">
      <w:t>Intranet mit SQL-Anbindung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1BC" w:rsidRPr="00002E6B" w:rsidRDefault="006361BC" w:rsidP="006361BC">
    <w:pPr>
      <w:pStyle w:val="Kopfzeile"/>
      <w:tabs>
        <w:tab w:val="right" w:pos="13892"/>
      </w:tabs>
    </w:pPr>
    <w:r>
      <w:rPr>
        <w:noProof/>
        <w:lang w:eastAsia="de-CH"/>
      </w:rPr>
      <w:drawing>
        <wp:anchor distT="0" distB="0" distL="114300" distR="114300" simplePos="0" relativeHeight="251660800" behindDoc="1" locked="0" layoutInCell="0" allowOverlap="1" wp14:anchorId="69EE2E08" wp14:editId="7168E549">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6"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t xml:space="preserve"> von Sakir Olgun</w:t>
    </w:r>
  </w:p>
  <w:p w:rsidR="006361BC" w:rsidRPr="00002E6B" w:rsidRDefault="006361BC" w:rsidP="006361BC">
    <w:pPr>
      <w:pStyle w:val="Kopfzeile"/>
      <w:pBdr>
        <w:bottom w:val="single" w:sz="4" w:space="24" w:color="auto"/>
      </w:pBdr>
      <w:tabs>
        <w:tab w:val="right" w:pos="13892"/>
      </w:tabs>
    </w:pPr>
    <w:r>
      <w:tab/>
    </w:r>
    <w:r>
      <w:tab/>
    </w:r>
    <w:r w:rsidRPr="00151C68">
      <w:t>Intranet mit SQL-Anbindung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D23" w:rsidRPr="00002E6B" w:rsidRDefault="00D65D23" w:rsidP="00647420">
    <w:pPr>
      <w:pStyle w:val="Kopfzeile"/>
      <w:tabs>
        <w:tab w:val="right" w:pos="13892"/>
      </w:tabs>
    </w:pPr>
    <w:r>
      <w:rPr>
        <w:noProof/>
        <w:lang w:eastAsia="de-CH"/>
      </w:rPr>
      <w:drawing>
        <wp:anchor distT="0" distB="0" distL="114300" distR="114300" simplePos="0" relativeHeight="251671552" behindDoc="1" locked="0" layoutInCell="0" allowOverlap="1" wp14:anchorId="3F98CD4F" wp14:editId="6409378C">
          <wp:simplePos x="0" y="0"/>
          <wp:positionH relativeFrom="column">
            <wp:posOffset>-12065</wp:posOffset>
          </wp:positionH>
          <wp:positionV relativeFrom="paragraph">
            <wp:posOffset>-182880</wp:posOffset>
          </wp:positionV>
          <wp:extent cx="742950" cy="661035"/>
          <wp:effectExtent l="0" t="0" r="0" b="5715"/>
          <wp:wrapTight wrapText="bothSides">
            <wp:wrapPolygon edited="0">
              <wp:start x="0" y="0"/>
              <wp:lineTo x="0" y="21164"/>
              <wp:lineTo x="21046" y="21164"/>
              <wp:lineTo x="21046" y="0"/>
              <wp:lineTo x="0" y="0"/>
            </wp:wrapPolygon>
          </wp:wrapTight>
          <wp:docPr id="3" name="Bild 1" descr="Nur_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r_Puzz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6103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002E6B">
      <w:t>Individuelle Praxisarbeit</w:t>
    </w:r>
    <w:r w:rsidRPr="00647420">
      <w:t xml:space="preserve"> </w:t>
    </w:r>
    <w:r>
      <w:t>von Sakir Olgun</w:t>
    </w:r>
  </w:p>
  <w:p w:rsidR="00D65D23" w:rsidRPr="00002E6B" w:rsidRDefault="00D65D23" w:rsidP="00745EAE">
    <w:pPr>
      <w:pStyle w:val="Kopfzeile"/>
      <w:pBdr>
        <w:bottom w:val="single" w:sz="4" w:space="24" w:color="auto"/>
      </w:pBdr>
      <w:tabs>
        <w:tab w:val="left" w:pos="5954"/>
        <w:tab w:val="right" w:pos="13892"/>
      </w:tabs>
    </w:pPr>
    <w:r>
      <w:tab/>
    </w:r>
    <w:r>
      <w:tab/>
    </w:r>
    <w:r>
      <w:tab/>
    </w:r>
    <w:r w:rsidRPr="00151C68">
      <w:t>Intranet mit SQL-Anbindung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494"/>
    <w:multiLevelType w:val="hybridMultilevel"/>
    <w:tmpl w:val="06FC4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F572CA"/>
    <w:multiLevelType w:val="hybridMultilevel"/>
    <w:tmpl w:val="0A92FE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8031644"/>
    <w:multiLevelType w:val="multilevel"/>
    <w:tmpl w:val="ACC0B63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color w:val="0070C0"/>
        <w:sz w:val="32"/>
        <w:szCs w:val="32"/>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096F0C3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9E00A7C"/>
    <w:multiLevelType w:val="multilevel"/>
    <w:tmpl w:val="F2D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E5192"/>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409278B"/>
    <w:multiLevelType w:val="multilevel"/>
    <w:tmpl w:val="59A6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724B0E"/>
    <w:multiLevelType w:val="hybridMultilevel"/>
    <w:tmpl w:val="17DA4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A9B3AFC"/>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2C3403B0"/>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3C18F8"/>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38B2B5B"/>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93A24FA"/>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CA42AFF"/>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319652D"/>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65F6DAC"/>
    <w:multiLevelType w:val="hybridMultilevel"/>
    <w:tmpl w:val="3CCCAC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8B17903"/>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BDF6FD5"/>
    <w:multiLevelType w:val="hybridMultilevel"/>
    <w:tmpl w:val="0348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6925B7F"/>
    <w:multiLevelType w:val="hybridMultilevel"/>
    <w:tmpl w:val="81E6C33C"/>
    <w:lvl w:ilvl="0" w:tplc="08070001">
      <w:start w:val="1"/>
      <w:numFmt w:val="bullet"/>
      <w:lvlText w:val=""/>
      <w:lvlJc w:val="left"/>
      <w:pPr>
        <w:ind w:left="720" w:hanging="360"/>
      </w:pPr>
      <w:rPr>
        <w:rFonts w:ascii="Symbol" w:hAnsi="Symbol" w:hint="default"/>
      </w:rPr>
    </w:lvl>
    <w:lvl w:ilvl="1" w:tplc="769820E8">
      <w:numFmt w:val="bullet"/>
      <w:lvlText w:val="-"/>
      <w:lvlJc w:val="left"/>
      <w:pPr>
        <w:ind w:left="1440" w:hanging="360"/>
      </w:pPr>
      <w:rPr>
        <w:rFonts w:ascii="Arial" w:eastAsia="Times New Roman" w:hAnsi="Arial" w:cs="Arial"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7150AF0"/>
    <w:multiLevelType w:val="hybridMultilevel"/>
    <w:tmpl w:val="32DCA1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78F4F31"/>
    <w:multiLevelType w:val="multilevel"/>
    <w:tmpl w:val="A4B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F60B3"/>
    <w:multiLevelType w:val="hybridMultilevel"/>
    <w:tmpl w:val="3006D794"/>
    <w:lvl w:ilvl="0" w:tplc="9A7C35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C9337D9"/>
    <w:multiLevelType w:val="hybridMultilevel"/>
    <w:tmpl w:val="8ABAA79C"/>
    <w:lvl w:ilvl="0" w:tplc="756AE77C">
      <w:start w:val="1"/>
      <w:numFmt w:val="bullet"/>
      <w:lvlText w:val=""/>
      <w:lvlJc w:val="left"/>
      <w:pPr>
        <w:ind w:left="720" w:hanging="360"/>
      </w:pPr>
      <w:rPr>
        <w:rFonts w:ascii="Wingdings" w:hAnsi="Wingdings" w:hint="default"/>
        <w:color w:val="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2E368C7"/>
    <w:multiLevelType w:val="hybridMultilevel"/>
    <w:tmpl w:val="69B6063E"/>
    <w:lvl w:ilvl="0" w:tplc="CACCAC54">
      <w:start w:val="1"/>
      <w:numFmt w:val="bullet"/>
      <w:lvlText w:val=""/>
      <w:lvlJc w:val="left"/>
      <w:pPr>
        <w:ind w:left="720" w:hanging="360"/>
      </w:pPr>
      <w:rPr>
        <w:rFonts w:ascii="Wingdings" w:hAnsi="Wingdings"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AD1D87"/>
    <w:multiLevelType w:val="multilevel"/>
    <w:tmpl w:val="DB2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8541B4"/>
    <w:multiLevelType w:val="hybridMultilevel"/>
    <w:tmpl w:val="CDC229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7443EA3"/>
    <w:multiLevelType w:val="multilevel"/>
    <w:tmpl w:val="58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6800DD"/>
    <w:multiLevelType w:val="hybridMultilevel"/>
    <w:tmpl w:val="57CEE6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AC23A31"/>
    <w:multiLevelType w:val="hybridMultilevel"/>
    <w:tmpl w:val="1700AE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E861DB6"/>
    <w:multiLevelType w:val="hybridMultilevel"/>
    <w:tmpl w:val="10748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2"/>
  </w:num>
  <w:num w:numId="4">
    <w:abstractNumId w:val="23"/>
  </w:num>
  <w:num w:numId="5">
    <w:abstractNumId w:val="24"/>
  </w:num>
  <w:num w:numId="6">
    <w:abstractNumId w:val="26"/>
  </w:num>
  <w:num w:numId="7">
    <w:abstractNumId w:val="17"/>
  </w:num>
  <w:num w:numId="8">
    <w:abstractNumId w:val="18"/>
  </w:num>
  <w:num w:numId="9">
    <w:abstractNumId w:val="27"/>
  </w:num>
  <w:num w:numId="10">
    <w:abstractNumId w:val="15"/>
  </w:num>
  <w:num w:numId="11">
    <w:abstractNumId w:val="20"/>
  </w:num>
  <w:num w:numId="12">
    <w:abstractNumId w:val="6"/>
  </w:num>
  <w:num w:numId="13">
    <w:abstractNumId w:val="4"/>
  </w:num>
  <w:num w:numId="14">
    <w:abstractNumId w:val="2"/>
  </w:num>
  <w:num w:numId="15">
    <w:abstractNumId w:val="2"/>
  </w:num>
  <w:num w:numId="16">
    <w:abstractNumId w:val="7"/>
  </w:num>
  <w:num w:numId="17">
    <w:abstractNumId w:val="13"/>
  </w:num>
  <w:num w:numId="18">
    <w:abstractNumId w:val="25"/>
  </w:num>
  <w:num w:numId="19">
    <w:abstractNumId w:val="29"/>
  </w:num>
  <w:num w:numId="20">
    <w:abstractNumId w:val="0"/>
  </w:num>
  <w:num w:numId="21">
    <w:abstractNumId w:val="1"/>
  </w:num>
  <w:num w:numId="22">
    <w:abstractNumId w:val="19"/>
  </w:num>
  <w:num w:numId="23">
    <w:abstractNumId w:val="10"/>
  </w:num>
  <w:num w:numId="24">
    <w:abstractNumId w:val="8"/>
  </w:num>
  <w:num w:numId="25">
    <w:abstractNumId w:val="16"/>
  </w:num>
  <w:num w:numId="26">
    <w:abstractNumId w:val="28"/>
  </w:num>
  <w:num w:numId="27">
    <w:abstractNumId w:val="14"/>
  </w:num>
  <w:num w:numId="28">
    <w:abstractNumId w:val="5"/>
  </w:num>
  <w:num w:numId="29">
    <w:abstractNumId w:val="12"/>
  </w:num>
  <w:num w:numId="30">
    <w:abstractNumId w:val="11"/>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92"/>
    <w:rsid w:val="00001FE0"/>
    <w:rsid w:val="00002E6B"/>
    <w:rsid w:val="000066F7"/>
    <w:rsid w:val="00012FD9"/>
    <w:rsid w:val="000142D4"/>
    <w:rsid w:val="00015795"/>
    <w:rsid w:val="0002515F"/>
    <w:rsid w:val="00047047"/>
    <w:rsid w:val="000503EE"/>
    <w:rsid w:val="000524AA"/>
    <w:rsid w:val="000566CA"/>
    <w:rsid w:val="00057AAC"/>
    <w:rsid w:val="00060392"/>
    <w:rsid w:val="00061E9C"/>
    <w:rsid w:val="0006213C"/>
    <w:rsid w:val="000623BB"/>
    <w:rsid w:val="0007346B"/>
    <w:rsid w:val="00074367"/>
    <w:rsid w:val="000762AB"/>
    <w:rsid w:val="00086EE6"/>
    <w:rsid w:val="00091B82"/>
    <w:rsid w:val="00094CB7"/>
    <w:rsid w:val="00095A02"/>
    <w:rsid w:val="00095AFC"/>
    <w:rsid w:val="000A6003"/>
    <w:rsid w:val="000B122C"/>
    <w:rsid w:val="000B1591"/>
    <w:rsid w:val="000B493C"/>
    <w:rsid w:val="000B6FDC"/>
    <w:rsid w:val="000C0058"/>
    <w:rsid w:val="000C0B53"/>
    <w:rsid w:val="000C15C3"/>
    <w:rsid w:val="000C1F74"/>
    <w:rsid w:val="000C385B"/>
    <w:rsid w:val="000E1688"/>
    <w:rsid w:val="000E169C"/>
    <w:rsid w:val="000E59A9"/>
    <w:rsid w:val="000F1E77"/>
    <w:rsid w:val="000F49A1"/>
    <w:rsid w:val="000F75A0"/>
    <w:rsid w:val="0010050E"/>
    <w:rsid w:val="00106C9D"/>
    <w:rsid w:val="00110621"/>
    <w:rsid w:val="001165FD"/>
    <w:rsid w:val="0012464F"/>
    <w:rsid w:val="00124F43"/>
    <w:rsid w:val="00126AF9"/>
    <w:rsid w:val="00131098"/>
    <w:rsid w:val="001344CD"/>
    <w:rsid w:val="00136294"/>
    <w:rsid w:val="00136CB8"/>
    <w:rsid w:val="0014213E"/>
    <w:rsid w:val="00151C68"/>
    <w:rsid w:val="001616B8"/>
    <w:rsid w:val="00171C21"/>
    <w:rsid w:val="00182C42"/>
    <w:rsid w:val="0018360E"/>
    <w:rsid w:val="001869CE"/>
    <w:rsid w:val="001936F2"/>
    <w:rsid w:val="00193973"/>
    <w:rsid w:val="001949B3"/>
    <w:rsid w:val="001A5000"/>
    <w:rsid w:val="001B02D6"/>
    <w:rsid w:val="001B702C"/>
    <w:rsid w:val="001C0E9C"/>
    <w:rsid w:val="001C597B"/>
    <w:rsid w:val="001C6707"/>
    <w:rsid w:val="001D03B3"/>
    <w:rsid w:val="001E1242"/>
    <w:rsid w:val="001E62AD"/>
    <w:rsid w:val="001F4540"/>
    <w:rsid w:val="001F6A79"/>
    <w:rsid w:val="00202410"/>
    <w:rsid w:val="002107FB"/>
    <w:rsid w:val="0021228C"/>
    <w:rsid w:val="0021405C"/>
    <w:rsid w:val="00220AAF"/>
    <w:rsid w:val="0022699C"/>
    <w:rsid w:val="00230D0A"/>
    <w:rsid w:val="00231A29"/>
    <w:rsid w:val="00234547"/>
    <w:rsid w:val="00234783"/>
    <w:rsid w:val="0023546B"/>
    <w:rsid w:val="0023604D"/>
    <w:rsid w:val="00246AB8"/>
    <w:rsid w:val="00251EEC"/>
    <w:rsid w:val="00255D20"/>
    <w:rsid w:val="00257597"/>
    <w:rsid w:val="00260971"/>
    <w:rsid w:val="00260BC2"/>
    <w:rsid w:val="002613B5"/>
    <w:rsid w:val="00261EFD"/>
    <w:rsid w:val="00262D95"/>
    <w:rsid w:val="002715D7"/>
    <w:rsid w:val="00271C1E"/>
    <w:rsid w:val="002775B1"/>
    <w:rsid w:val="00280B43"/>
    <w:rsid w:val="0028325B"/>
    <w:rsid w:val="002866E7"/>
    <w:rsid w:val="00292053"/>
    <w:rsid w:val="002A24F1"/>
    <w:rsid w:val="002A3504"/>
    <w:rsid w:val="002A5154"/>
    <w:rsid w:val="002C335C"/>
    <w:rsid w:val="002D1CE1"/>
    <w:rsid w:val="002E52EB"/>
    <w:rsid w:val="002F152F"/>
    <w:rsid w:val="002F3F9B"/>
    <w:rsid w:val="0030357C"/>
    <w:rsid w:val="0030540F"/>
    <w:rsid w:val="0032067F"/>
    <w:rsid w:val="00326112"/>
    <w:rsid w:val="0032620A"/>
    <w:rsid w:val="00333385"/>
    <w:rsid w:val="00333E9C"/>
    <w:rsid w:val="0033689C"/>
    <w:rsid w:val="0034080D"/>
    <w:rsid w:val="003417FE"/>
    <w:rsid w:val="003430E1"/>
    <w:rsid w:val="00343171"/>
    <w:rsid w:val="0034330A"/>
    <w:rsid w:val="00361D9D"/>
    <w:rsid w:val="00364446"/>
    <w:rsid w:val="00365B15"/>
    <w:rsid w:val="00367D7C"/>
    <w:rsid w:val="003729B0"/>
    <w:rsid w:val="003736C0"/>
    <w:rsid w:val="00380115"/>
    <w:rsid w:val="003801FE"/>
    <w:rsid w:val="00385534"/>
    <w:rsid w:val="00387594"/>
    <w:rsid w:val="0039043C"/>
    <w:rsid w:val="00397532"/>
    <w:rsid w:val="003A4D4F"/>
    <w:rsid w:val="003A730B"/>
    <w:rsid w:val="003B1B07"/>
    <w:rsid w:val="003B1B1C"/>
    <w:rsid w:val="003B2BA8"/>
    <w:rsid w:val="003B2C4B"/>
    <w:rsid w:val="003D3535"/>
    <w:rsid w:val="003D4BD8"/>
    <w:rsid w:val="003D7D7A"/>
    <w:rsid w:val="003E0668"/>
    <w:rsid w:val="003E084E"/>
    <w:rsid w:val="003E2F00"/>
    <w:rsid w:val="003E44E2"/>
    <w:rsid w:val="003E5549"/>
    <w:rsid w:val="003E620F"/>
    <w:rsid w:val="003E65D9"/>
    <w:rsid w:val="003F2669"/>
    <w:rsid w:val="003F3ADA"/>
    <w:rsid w:val="004007A2"/>
    <w:rsid w:val="00405C81"/>
    <w:rsid w:val="00421971"/>
    <w:rsid w:val="00421CD3"/>
    <w:rsid w:val="004225FB"/>
    <w:rsid w:val="00425276"/>
    <w:rsid w:val="00425D5B"/>
    <w:rsid w:val="00426FED"/>
    <w:rsid w:val="00432B7B"/>
    <w:rsid w:val="00432D30"/>
    <w:rsid w:val="004336A8"/>
    <w:rsid w:val="00442566"/>
    <w:rsid w:val="00470B67"/>
    <w:rsid w:val="00471735"/>
    <w:rsid w:val="00474570"/>
    <w:rsid w:val="00485868"/>
    <w:rsid w:val="0049206D"/>
    <w:rsid w:val="00494F1E"/>
    <w:rsid w:val="00497DD3"/>
    <w:rsid w:val="004A1852"/>
    <w:rsid w:val="004A3988"/>
    <w:rsid w:val="004A5410"/>
    <w:rsid w:val="004A618C"/>
    <w:rsid w:val="004B69CC"/>
    <w:rsid w:val="004B75B8"/>
    <w:rsid w:val="004D03E2"/>
    <w:rsid w:val="004E0802"/>
    <w:rsid w:val="004E72C9"/>
    <w:rsid w:val="004F2994"/>
    <w:rsid w:val="004F2AF6"/>
    <w:rsid w:val="00502096"/>
    <w:rsid w:val="00504043"/>
    <w:rsid w:val="005077CC"/>
    <w:rsid w:val="005121C5"/>
    <w:rsid w:val="0051715D"/>
    <w:rsid w:val="005179DD"/>
    <w:rsid w:val="00530EAA"/>
    <w:rsid w:val="00531752"/>
    <w:rsid w:val="00542CA3"/>
    <w:rsid w:val="00545B10"/>
    <w:rsid w:val="0055401D"/>
    <w:rsid w:val="00554BF7"/>
    <w:rsid w:val="00557430"/>
    <w:rsid w:val="0056183F"/>
    <w:rsid w:val="00561BD7"/>
    <w:rsid w:val="00563BE5"/>
    <w:rsid w:val="00566F20"/>
    <w:rsid w:val="0057412F"/>
    <w:rsid w:val="00581310"/>
    <w:rsid w:val="00582B5F"/>
    <w:rsid w:val="00583209"/>
    <w:rsid w:val="00585276"/>
    <w:rsid w:val="00590740"/>
    <w:rsid w:val="0059700F"/>
    <w:rsid w:val="005A68C2"/>
    <w:rsid w:val="005B442C"/>
    <w:rsid w:val="005B5839"/>
    <w:rsid w:val="005B6D13"/>
    <w:rsid w:val="005C2D06"/>
    <w:rsid w:val="005C40BA"/>
    <w:rsid w:val="005C6659"/>
    <w:rsid w:val="005D6345"/>
    <w:rsid w:val="005D773D"/>
    <w:rsid w:val="005E094F"/>
    <w:rsid w:val="005E329F"/>
    <w:rsid w:val="005F000C"/>
    <w:rsid w:val="005F58FF"/>
    <w:rsid w:val="006015CC"/>
    <w:rsid w:val="00601F4C"/>
    <w:rsid w:val="006035BF"/>
    <w:rsid w:val="0060606E"/>
    <w:rsid w:val="006138FE"/>
    <w:rsid w:val="00613DDE"/>
    <w:rsid w:val="00623F13"/>
    <w:rsid w:val="006308AC"/>
    <w:rsid w:val="006361BC"/>
    <w:rsid w:val="00636A3E"/>
    <w:rsid w:val="006375F6"/>
    <w:rsid w:val="00642523"/>
    <w:rsid w:val="00642847"/>
    <w:rsid w:val="00647420"/>
    <w:rsid w:val="00650D7A"/>
    <w:rsid w:val="00653372"/>
    <w:rsid w:val="0067274D"/>
    <w:rsid w:val="00673CD0"/>
    <w:rsid w:val="00674D9B"/>
    <w:rsid w:val="00676A64"/>
    <w:rsid w:val="00676D01"/>
    <w:rsid w:val="00677FFD"/>
    <w:rsid w:val="00683E05"/>
    <w:rsid w:val="00691224"/>
    <w:rsid w:val="006A51B9"/>
    <w:rsid w:val="006B1321"/>
    <w:rsid w:val="006C0B9A"/>
    <w:rsid w:val="006C5504"/>
    <w:rsid w:val="006C79D5"/>
    <w:rsid w:val="006C7C1D"/>
    <w:rsid w:val="006D5490"/>
    <w:rsid w:val="006E215F"/>
    <w:rsid w:val="006E4733"/>
    <w:rsid w:val="006E780D"/>
    <w:rsid w:val="006F420F"/>
    <w:rsid w:val="006F70FB"/>
    <w:rsid w:val="007017B1"/>
    <w:rsid w:val="00703DBC"/>
    <w:rsid w:val="007041BB"/>
    <w:rsid w:val="00713528"/>
    <w:rsid w:val="00713A63"/>
    <w:rsid w:val="00721CC9"/>
    <w:rsid w:val="0072332B"/>
    <w:rsid w:val="00726E21"/>
    <w:rsid w:val="007304A3"/>
    <w:rsid w:val="0074097D"/>
    <w:rsid w:val="00745EAE"/>
    <w:rsid w:val="00746075"/>
    <w:rsid w:val="0074698B"/>
    <w:rsid w:val="007500C1"/>
    <w:rsid w:val="00755EC2"/>
    <w:rsid w:val="0076037F"/>
    <w:rsid w:val="00762A10"/>
    <w:rsid w:val="00765AC7"/>
    <w:rsid w:val="007761D7"/>
    <w:rsid w:val="00781643"/>
    <w:rsid w:val="0078216A"/>
    <w:rsid w:val="00790387"/>
    <w:rsid w:val="007B3070"/>
    <w:rsid w:val="007C2F19"/>
    <w:rsid w:val="007C6C40"/>
    <w:rsid w:val="007D3523"/>
    <w:rsid w:val="007D589D"/>
    <w:rsid w:val="007D5F79"/>
    <w:rsid w:val="007D7D42"/>
    <w:rsid w:val="007E1CA2"/>
    <w:rsid w:val="007F00E1"/>
    <w:rsid w:val="007F3A3E"/>
    <w:rsid w:val="008005AD"/>
    <w:rsid w:val="00802BC7"/>
    <w:rsid w:val="00805BBD"/>
    <w:rsid w:val="00810FE7"/>
    <w:rsid w:val="00811D3D"/>
    <w:rsid w:val="00812745"/>
    <w:rsid w:val="008213B9"/>
    <w:rsid w:val="00825D3C"/>
    <w:rsid w:val="00825FA2"/>
    <w:rsid w:val="008359D6"/>
    <w:rsid w:val="00835D35"/>
    <w:rsid w:val="0083644E"/>
    <w:rsid w:val="00836F43"/>
    <w:rsid w:val="00841FD5"/>
    <w:rsid w:val="0084380B"/>
    <w:rsid w:val="00852AFD"/>
    <w:rsid w:val="008538CB"/>
    <w:rsid w:val="00860902"/>
    <w:rsid w:val="0086201B"/>
    <w:rsid w:val="0087277E"/>
    <w:rsid w:val="0087628D"/>
    <w:rsid w:val="00876774"/>
    <w:rsid w:val="00877880"/>
    <w:rsid w:val="008813F2"/>
    <w:rsid w:val="008A4D60"/>
    <w:rsid w:val="008A5E60"/>
    <w:rsid w:val="008B1B75"/>
    <w:rsid w:val="008B4D00"/>
    <w:rsid w:val="008B7FAE"/>
    <w:rsid w:val="008C0A55"/>
    <w:rsid w:val="008C6049"/>
    <w:rsid w:val="008C7264"/>
    <w:rsid w:val="008D3ACB"/>
    <w:rsid w:val="008D7C1E"/>
    <w:rsid w:val="008E474C"/>
    <w:rsid w:val="008E6405"/>
    <w:rsid w:val="008F038B"/>
    <w:rsid w:val="008F1764"/>
    <w:rsid w:val="00901A1F"/>
    <w:rsid w:val="00906DAF"/>
    <w:rsid w:val="009248DA"/>
    <w:rsid w:val="00931D5E"/>
    <w:rsid w:val="00943AD6"/>
    <w:rsid w:val="00945BE4"/>
    <w:rsid w:val="009530CF"/>
    <w:rsid w:val="009537FB"/>
    <w:rsid w:val="00971B39"/>
    <w:rsid w:val="00973807"/>
    <w:rsid w:val="00973D1A"/>
    <w:rsid w:val="009747A2"/>
    <w:rsid w:val="009A4C0F"/>
    <w:rsid w:val="009A5FBE"/>
    <w:rsid w:val="009B091D"/>
    <w:rsid w:val="009B27F8"/>
    <w:rsid w:val="009C4CC0"/>
    <w:rsid w:val="009D11EC"/>
    <w:rsid w:val="009D422D"/>
    <w:rsid w:val="009D5EC0"/>
    <w:rsid w:val="009E148F"/>
    <w:rsid w:val="009E2358"/>
    <w:rsid w:val="009E59F8"/>
    <w:rsid w:val="009F1996"/>
    <w:rsid w:val="009F4B0A"/>
    <w:rsid w:val="00A0369A"/>
    <w:rsid w:val="00A10488"/>
    <w:rsid w:val="00A127C2"/>
    <w:rsid w:val="00A12B64"/>
    <w:rsid w:val="00A15C13"/>
    <w:rsid w:val="00A15F47"/>
    <w:rsid w:val="00A22FEE"/>
    <w:rsid w:val="00A26EF2"/>
    <w:rsid w:val="00A31884"/>
    <w:rsid w:val="00A3266C"/>
    <w:rsid w:val="00A32BFE"/>
    <w:rsid w:val="00A41071"/>
    <w:rsid w:val="00A42BD0"/>
    <w:rsid w:val="00A477C5"/>
    <w:rsid w:val="00A50167"/>
    <w:rsid w:val="00A50D39"/>
    <w:rsid w:val="00A71D52"/>
    <w:rsid w:val="00A724D9"/>
    <w:rsid w:val="00A77EE1"/>
    <w:rsid w:val="00A92E9C"/>
    <w:rsid w:val="00A94F27"/>
    <w:rsid w:val="00A967A9"/>
    <w:rsid w:val="00A973D0"/>
    <w:rsid w:val="00A97DC5"/>
    <w:rsid w:val="00A97ED3"/>
    <w:rsid w:val="00AA6875"/>
    <w:rsid w:val="00AB0EC9"/>
    <w:rsid w:val="00AB1D77"/>
    <w:rsid w:val="00AB2625"/>
    <w:rsid w:val="00AB29AC"/>
    <w:rsid w:val="00AB2AD0"/>
    <w:rsid w:val="00AB78C1"/>
    <w:rsid w:val="00AC0153"/>
    <w:rsid w:val="00AC1274"/>
    <w:rsid w:val="00AC539B"/>
    <w:rsid w:val="00AD0B69"/>
    <w:rsid w:val="00AE719D"/>
    <w:rsid w:val="00AF1900"/>
    <w:rsid w:val="00AF500F"/>
    <w:rsid w:val="00B00966"/>
    <w:rsid w:val="00B00DAF"/>
    <w:rsid w:val="00B04B57"/>
    <w:rsid w:val="00B1406C"/>
    <w:rsid w:val="00B20416"/>
    <w:rsid w:val="00B22C2E"/>
    <w:rsid w:val="00B25997"/>
    <w:rsid w:val="00B30AD2"/>
    <w:rsid w:val="00B31289"/>
    <w:rsid w:val="00B31BCC"/>
    <w:rsid w:val="00B342BA"/>
    <w:rsid w:val="00B35248"/>
    <w:rsid w:val="00B35A65"/>
    <w:rsid w:val="00B35DE0"/>
    <w:rsid w:val="00B454B5"/>
    <w:rsid w:val="00B52E5C"/>
    <w:rsid w:val="00B54678"/>
    <w:rsid w:val="00B5497A"/>
    <w:rsid w:val="00B55694"/>
    <w:rsid w:val="00B57B4C"/>
    <w:rsid w:val="00B6006E"/>
    <w:rsid w:val="00B63A76"/>
    <w:rsid w:val="00B6792C"/>
    <w:rsid w:val="00B7039F"/>
    <w:rsid w:val="00B807D4"/>
    <w:rsid w:val="00B81509"/>
    <w:rsid w:val="00B8435C"/>
    <w:rsid w:val="00B85E2D"/>
    <w:rsid w:val="00BA3CA3"/>
    <w:rsid w:val="00BA56F3"/>
    <w:rsid w:val="00BB1CAB"/>
    <w:rsid w:val="00BB2AC0"/>
    <w:rsid w:val="00BB2D7E"/>
    <w:rsid w:val="00BB5E7A"/>
    <w:rsid w:val="00BB62A3"/>
    <w:rsid w:val="00BB668B"/>
    <w:rsid w:val="00BB7B8D"/>
    <w:rsid w:val="00BC5A20"/>
    <w:rsid w:val="00BE150A"/>
    <w:rsid w:val="00BF2F2A"/>
    <w:rsid w:val="00BF36AF"/>
    <w:rsid w:val="00C00C3D"/>
    <w:rsid w:val="00C145DC"/>
    <w:rsid w:val="00C218B7"/>
    <w:rsid w:val="00C2267A"/>
    <w:rsid w:val="00C22B59"/>
    <w:rsid w:val="00C26F4C"/>
    <w:rsid w:val="00C329C0"/>
    <w:rsid w:val="00C33045"/>
    <w:rsid w:val="00C34949"/>
    <w:rsid w:val="00C35613"/>
    <w:rsid w:val="00C36008"/>
    <w:rsid w:val="00C56A4B"/>
    <w:rsid w:val="00C609E2"/>
    <w:rsid w:val="00C627C6"/>
    <w:rsid w:val="00C667AA"/>
    <w:rsid w:val="00C72E38"/>
    <w:rsid w:val="00C73ADD"/>
    <w:rsid w:val="00C757F2"/>
    <w:rsid w:val="00C82BF8"/>
    <w:rsid w:val="00C82DFE"/>
    <w:rsid w:val="00C84978"/>
    <w:rsid w:val="00C8544A"/>
    <w:rsid w:val="00C864ED"/>
    <w:rsid w:val="00C90033"/>
    <w:rsid w:val="00C96171"/>
    <w:rsid w:val="00CB0E99"/>
    <w:rsid w:val="00CB4869"/>
    <w:rsid w:val="00CB63AB"/>
    <w:rsid w:val="00CC15DB"/>
    <w:rsid w:val="00CC4E29"/>
    <w:rsid w:val="00CD0FE2"/>
    <w:rsid w:val="00CD78AE"/>
    <w:rsid w:val="00CE4108"/>
    <w:rsid w:val="00CE51D6"/>
    <w:rsid w:val="00CF04C3"/>
    <w:rsid w:val="00CF2FD5"/>
    <w:rsid w:val="00CF3A2F"/>
    <w:rsid w:val="00CF6047"/>
    <w:rsid w:val="00D023B5"/>
    <w:rsid w:val="00D129ED"/>
    <w:rsid w:val="00D13AEB"/>
    <w:rsid w:val="00D15A74"/>
    <w:rsid w:val="00D16506"/>
    <w:rsid w:val="00D27950"/>
    <w:rsid w:val="00D33A36"/>
    <w:rsid w:val="00D465B6"/>
    <w:rsid w:val="00D625A7"/>
    <w:rsid w:val="00D65D23"/>
    <w:rsid w:val="00D801AD"/>
    <w:rsid w:val="00D8177C"/>
    <w:rsid w:val="00D8602B"/>
    <w:rsid w:val="00D90BF5"/>
    <w:rsid w:val="00D94008"/>
    <w:rsid w:val="00DA1173"/>
    <w:rsid w:val="00DA194E"/>
    <w:rsid w:val="00DA5B05"/>
    <w:rsid w:val="00DA6F85"/>
    <w:rsid w:val="00DC0EB8"/>
    <w:rsid w:val="00DC47C2"/>
    <w:rsid w:val="00DE42DA"/>
    <w:rsid w:val="00DE6FBD"/>
    <w:rsid w:val="00DF161A"/>
    <w:rsid w:val="00E033A9"/>
    <w:rsid w:val="00E03B61"/>
    <w:rsid w:val="00E06476"/>
    <w:rsid w:val="00E124B5"/>
    <w:rsid w:val="00E23690"/>
    <w:rsid w:val="00E257B2"/>
    <w:rsid w:val="00E2631B"/>
    <w:rsid w:val="00E303BB"/>
    <w:rsid w:val="00E40287"/>
    <w:rsid w:val="00E40E82"/>
    <w:rsid w:val="00E4124F"/>
    <w:rsid w:val="00E42F01"/>
    <w:rsid w:val="00E50D4D"/>
    <w:rsid w:val="00E556D8"/>
    <w:rsid w:val="00E66D0F"/>
    <w:rsid w:val="00E72DD2"/>
    <w:rsid w:val="00E750A7"/>
    <w:rsid w:val="00E81AAF"/>
    <w:rsid w:val="00E82337"/>
    <w:rsid w:val="00EA0470"/>
    <w:rsid w:val="00EA2005"/>
    <w:rsid w:val="00EB37C5"/>
    <w:rsid w:val="00EC1E6E"/>
    <w:rsid w:val="00ED1433"/>
    <w:rsid w:val="00ED1818"/>
    <w:rsid w:val="00EE234A"/>
    <w:rsid w:val="00EE27EB"/>
    <w:rsid w:val="00EE5692"/>
    <w:rsid w:val="00EE652D"/>
    <w:rsid w:val="00EE746A"/>
    <w:rsid w:val="00EE752F"/>
    <w:rsid w:val="00EF09D4"/>
    <w:rsid w:val="00EF35C3"/>
    <w:rsid w:val="00EF47DE"/>
    <w:rsid w:val="00EF5193"/>
    <w:rsid w:val="00F00690"/>
    <w:rsid w:val="00F011AB"/>
    <w:rsid w:val="00F02368"/>
    <w:rsid w:val="00F11135"/>
    <w:rsid w:val="00F144AC"/>
    <w:rsid w:val="00F14869"/>
    <w:rsid w:val="00F14D21"/>
    <w:rsid w:val="00F16284"/>
    <w:rsid w:val="00F17DFE"/>
    <w:rsid w:val="00F23824"/>
    <w:rsid w:val="00F24E35"/>
    <w:rsid w:val="00F36212"/>
    <w:rsid w:val="00F4328C"/>
    <w:rsid w:val="00F52091"/>
    <w:rsid w:val="00F56775"/>
    <w:rsid w:val="00F602C4"/>
    <w:rsid w:val="00F60EB4"/>
    <w:rsid w:val="00F61CC8"/>
    <w:rsid w:val="00F65391"/>
    <w:rsid w:val="00F83DFB"/>
    <w:rsid w:val="00F91E5C"/>
    <w:rsid w:val="00F93CDA"/>
    <w:rsid w:val="00FC25A5"/>
    <w:rsid w:val="00FC7B33"/>
    <w:rsid w:val="00FD092B"/>
    <w:rsid w:val="00FD4624"/>
    <w:rsid w:val="00FD521A"/>
    <w:rsid w:val="00FE4861"/>
    <w:rsid w:val="00FE5ABC"/>
    <w:rsid w:val="00FE7FF1"/>
    <w:rsid w:val="00FF0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8C67BDC-D95E-4B3F-BD6E-32B08CB0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0392"/>
    <w:rPr>
      <w:rFonts w:asciiTheme="minorHAnsi" w:eastAsiaTheme="minorHAnsi" w:hAnsiTheme="minorHAnsi" w:cstheme="minorBidi"/>
      <w:sz w:val="22"/>
      <w:szCs w:val="22"/>
      <w:lang w:eastAsia="en-US"/>
    </w:rPr>
  </w:style>
  <w:style w:type="paragraph" w:styleId="berschrift1">
    <w:name w:val="heading 1"/>
    <w:basedOn w:val="Standard"/>
    <w:next w:val="Standard"/>
    <w:link w:val="berschrift1Zchn"/>
    <w:uiPriority w:val="9"/>
    <w:qFormat/>
    <w:rsid w:val="00060392"/>
    <w:pPr>
      <w:keepNext/>
      <w:keepLines/>
      <w:numPr>
        <w:numId w:val="2"/>
      </w:numPr>
      <w:spacing w:before="48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060392"/>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039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6039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6039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039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039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039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039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0392"/>
    <w:rPr>
      <w:rFonts w:asciiTheme="majorHAnsi" w:eastAsiaTheme="majorEastAsia" w:hAnsiTheme="majorHAnsi" w:cstheme="majorBidi"/>
      <w:b/>
      <w:bCs/>
      <w:color w:val="365F91" w:themeColor="accent1" w:themeShade="BF"/>
      <w:sz w:val="32"/>
      <w:szCs w:val="28"/>
      <w:lang w:eastAsia="en-US"/>
    </w:rPr>
  </w:style>
  <w:style w:type="character" w:customStyle="1" w:styleId="berschrift2Zchn">
    <w:name w:val="Überschrift 2 Zchn"/>
    <w:basedOn w:val="Absatz-Standardschriftart"/>
    <w:link w:val="berschrift2"/>
    <w:uiPriority w:val="9"/>
    <w:rsid w:val="00060392"/>
    <w:rPr>
      <w:rFonts w:asciiTheme="majorHAnsi" w:eastAsiaTheme="majorEastAsia" w:hAnsiTheme="majorHAnsi" w:cstheme="majorBidi"/>
      <w:b/>
      <w:bCs/>
      <w:color w:val="4F81BD" w:themeColor="accent1"/>
      <w:sz w:val="26"/>
      <w:szCs w:val="26"/>
      <w:lang w:eastAsia="en-US"/>
    </w:rPr>
  </w:style>
  <w:style w:type="character" w:customStyle="1" w:styleId="berschrift3Zchn">
    <w:name w:val="Überschrift 3 Zchn"/>
    <w:basedOn w:val="Absatz-Standardschriftart"/>
    <w:link w:val="berschrift3"/>
    <w:uiPriority w:val="9"/>
    <w:rsid w:val="00060392"/>
    <w:rPr>
      <w:rFonts w:asciiTheme="majorHAnsi" w:eastAsiaTheme="majorEastAsia" w:hAnsiTheme="majorHAnsi" w:cstheme="majorBidi"/>
      <w:b/>
      <w:bCs/>
      <w:color w:val="4F81BD" w:themeColor="accent1"/>
      <w:sz w:val="22"/>
      <w:szCs w:val="22"/>
      <w:lang w:eastAsia="en-US"/>
    </w:rPr>
  </w:style>
  <w:style w:type="character" w:customStyle="1" w:styleId="berschrift4Zchn">
    <w:name w:val="Überschrift 4 Zchn"/>
    <w:basedOn w:val="Absatz-Standardschriftart"/>
    <w:link w:val="berschrift4"/>
    <w:uiPriority w:val="9"/>
    <w:semiHidden/>
    <w:rsid w:val="00060392"/>
    <w:rPr>
      <w:rFonts w:asciiTheme="majorHAnsi" w:eastAsiaTheme="majorEastAsia" w:hAnsiTheme="majorHAnsi" w:cstheme="majorBidi"/>
      <w:b/>
      <w:bCs/>
      <w:i/>
      <w:iCs/>
      <w:color w:val="4F81BD" w:themeColor="accent1"/>
      <w:sz w:val="22"/>
      <w:szCs w:val="22"/>
      <w:lang w:eastAsia="en-US"/>
    </w:rPr>
  </w:style>
  <w:style w:type="character" w:customStyle="1" w:styleId="berschrift5Zchn">
    <w:name w:val="Überschrift 5 Zchn"/>
    <w:basedOn w:val="Absatz-Standardschriftart"/>
    <w:link w:val="berschrift5"/>
    <w:uiPriority w:val="9"/>
    <w:semiHidden/>
    <w:rsid w:val="00060392"/>
    <w:rPr>
      <w:rFonts w:asciiTheme="majorHAnsi" w:eastAsiaTheme="majorEastAsia" w:hAnsiTheme="majorHAnsi" w:cstheme="majorBidi"/>
      <w:color w:val="243F60" w:themeColor="accent1" w:themeShade="7F"/>
      <w:sz w:val="22"/>
      <w:szCs w:val="22"/>
      <w:lang w:eastAsia="en-US"/>
    </w:rPr>
  </w:style>
  <w:style w:type="character" w:customStyle="1" w:styleId="berschrift6Zchn">
    <w:name w:val="Überschrift 6 Zchn"/>
    <w:basedOn w:val="Absatz-Standardschriftart"/>
    <w:link w:val="berschrift6"/>
    <w:uiPriority w:val="9"/>
    <w:semiHidden/>
    <w:rsid w:val="00060392"/>
    <w:rPr>
      <w:rFonts w:asciiTheme="majorHAnsi" w:eastAsiaTheme="majorEastAsia" w:hAnsiTheme="majorHAnsi" w:cstheme="majorBidi"/>
      <w:i/>
      <w:iCs/>
      <w:color w:val="243F60"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060392"/>
    <w:rPr>
      <w:rFonts w:asciiTheme="majorHAnsi" w:eastAsiaTheme="majorEastAsia" w:hAnsiTheme="majorHAnsi" w:cstheme="majorBidi"/>
      <w:i/>
      <w:iCs/>
      <w:color w:val="404040" w:themeColor="text1" w:themeTint="BF"/>
      <w:sz w:val="22"/>
      <w:szCs w:val="22"/>
      <w:lang w:eastAsia="en-US"/>
    </w:rPr>
  </w:style>
  <w:style w:type="character" w:customStyle="1" w:styleId="berschrift8Zchn">
    <w:name w:val="Überschrift 8 Zchn"/>
    <w:basedOn w:val="Absatz-Standardschriftart"/>
    <w:link w:val="berschrift8"/>
    <w:uiPriority w:val="9"/>
    <w:semiHidden/>
    <w:rsid w:val="00060392"/>
    <w:rPr>
      <w:rFonts w:asciiTheme="majorHAnsi" w:eastAsiaTheme="majorEastAsia" w:hAnsiTheme="majorHAnsi" w:cstheme="majorBidi"/>
      <w:color w:val="404040" w:themeColor="text1" w:themeTint="BF"/>
      <w:lang w:eastAsia="en-US"/>
    </w:rPr>
  </w:style>
  <w:style w:type="character" w:customStyle="1" w:styleId="berschrift9Zchn">
    <w:name w:val="Überschrift 9 Zchn"/>
    <w:basedOn w:val="Absatz-Standardschriftart"/>
    <w:link w:val="berschrift9"/>
    <w:uiPriority w:val="9"/>
    <w:semiHidden/>
    <w:rsid w:val="00060392"/>
    <w:rPr>
      <w:rFonts w:asciiTheme="majorHAnsi" w:eastAsiaTheme="majorEastAsia" w:hAnsiTheme="majorHAnsi" w:cstheme="majorBidi"/>
      <w:i/>
      <w:iCs/>
      <w:color w:val="404040" w:themeColor="text1" w:themeTint="BF"/>
      <w:lang w:eastAsia="en-US"/>
    </w:rPr>
  </w:style>
  <w:style w:type="paragraph" w:styleId="KeinLeerraum">
    <w:name w:val="No Spacing"/>
    <w:link w:val="KeinLeerraumZchn"/>
    <w:uiPriority w:val="1"/>
    <w:qFormat/>
    <w:rsid w:val="00060392"/>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60392"/>
    <w:rPr>
      <w:rFonts w:asciiTheme="minorHAnsi" w:eastAsiaTheme="minorEastAsia" w:hAnsiTheme="minorHAnsi" w:cstheme="minorBidi"/>
      <w:sz w:val="22"/>
      <w:szCs w:val="22"/>
    </w:rPr>
  </w:style>
  <w:style w:type="paragraph" w:styleId="Sprechblasentext">
    <w:name w:val="Balloon Text"/>
    <w:basedOn w:val="Standard"/>
    <w:link w:val="SprechblasentextZchn"/>
    <w:uiPriority w:val="99"/>
    <w:semiHidden/>
    <w:unhideWhenUsed/>
    <w:rsid w:val="0006039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392"/>
    <w:rPr>
      <w:rFonts w:ascii="Tahoma" w:eastAsiaTheme="minorHAnsi" w:hAnsi="Tahoma" w:cs="Tahoma"/>
      <w:sz w:val="16"/>
      <w:szCs w:val="16"/>
      <w:lang w:eastAsia="en-US"/>
    </w:rPr>
  </w:style>
  <w:style w:type="paragraph" w:styleId="Titel">
    <w:name w:val="Title"/>
    <w:basedOn w:val="Standard"/>
    <w:next w:val="Standard"/>
    <w:link w:val="TitelZchn"/>
    <w:uiPriority w:val="10"/>
    <w:qFormat/>
    <w:rsid w:val="00DE6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E6FBD"/>
    <w:rPr>
      <w:rFonts w:asciiTheme="majorHAnsi" w:eastAsiaTheme="majorEastAsia" w:hAnsiTheme="majorHAnsi" w:cstheme="majorBidi"/>
      <w:color w:val="17365D" w:themeColor="text2" w:themeShade="BF"/>
      <w:spacing w:val="5"/>
      <w:kern w:val="28"/>
      <w:sz w:val="52"/>
      <w:szCs w:val="52"/>
      <w:lang w:eastAsia="en-US"/>
    </w:rPr>
  </w:style>
  <w:style w:type="paragraph" w:styleId="Verzeichnis1">
    <w:name w:val="toc 1"/>
    <w:basedOn w:val="Standard"/>
    <w:next w:val="Standard"/>
    <w:autoRedefine/>
    <w:uiPriority w:val="39"/>
    <w:unhideWhenUsed/>
    <w:rsid w:val="00060392"/>
    <w:pPr>
      <w:spacing w:before="360"/>
    </w:pPr>
    <w:rPr>
      <w:rFonts w:asciiTheme="majorHAnsi" w:hAnsiTheme="majorHAnsi"/>
      <w:b/>
      <w:bCs/>
      <w:caps/>
      <w:sz w:val="24"/>
      <w:szCs w:val="24"/>
    </w:rPr>
  </w:style>
  <w:style w:type="paragraph" w:styleId="Verzeichnis2">
    <w:name w:val="toc 2"/>
    <w:basedOn w:val="Standard"/>
    <w:next w:val="Standard"/>
    <w:autoRedefine/>
    <w:uiPriority w:val="39"/>
    <w:unhideWhenUsed/>
    <w:rsid w:val="00060392"/>
    <w:pPr>
      <w:tabs>
        <w:tab w:val="left" w:pos="660"/>
        <w:tab w:val="right" w:leader="dot" w:pos="9062"/>
      </w:tabs>
      <w:spacing w:before="120"/>
    </w:pPr>
    <w:rPr>
      <w:b/>
      <w:bCs/>
      <w:sz w:val="20"/>
      <w:szCs w:val="20"/>
    </w:rPr>
  </w:style>
  <w:style w:type="paragraph" w:styleId="Verzeichnis3">
    <w:name w:val="toc 3"/>
    <w:basedOn w:val="Standard"/>
    <w:next w:val="Standard"/>
    <w:autoRedefine/>
    <w:uiPriority w:val="39"/>
    <w:unhideWhenUsed/>
    <w:rsid w:val="00060392"/>
    <w:pPr>
      <w:ind w:left="220"/>
    </w:pPr>
    <w:rPr>
      <w:sz w:val="20"/>
      <w:szCs w:val="20"/>
    </w:rPr>
  </w:style>
  <w:style w:type="paragraph" w:styleId="Verzeichnis4">
    <w:name w:val="toc 4"/>
    <w:basedOn w:val="Standard"/>
    <w:next w:val="Standard"/>
    <w:autoRedefine/>
    <w:uiPriority w:val="39"/>
    <w:unhideWhenUsed/>
    <w:rsid w:val="00060392"/>
    <w:pPr>
      <w:ind w:left="440"/>
    </w:pPr>
    <w:rPr>
      <w:sz w:val="20"/>
      <w:szCs w:val="20"/>
    </w:rPr>
  </w:style>
  <w:style w:type="paragraph" w:styleId="Verzeichnis5">
    <w:name w:val="toc 5"/>
    <w:basedOn w:val="Standard"/>
    <w:next w:val="Standard"/>
    <w:autoRedefine/>
    <w:uiPriority w:val="39"/>
    <w:unhideWhenUsed/>
    <w:rsid w:val="00060392"/>
    <w:pPr>
      <w:ind w:left="660"/>
    </w:pPr>
    <w:rPr>
      <w:sz w:val="20"/>
      <w:szCs w:val="20"/>
    </w:rPr>
  </w:style>
  <w:style w:type="paragraph" w:styleId="Verzeichnis6">
    <w:name w:val="toc 6"/>
    <w:basedOn w:val="Standard"/>
    <w:next w:val="Standard"/>
    <w:autoRedefine/>
    <w:uiPriority w:val="39"/>
    <w:unhideWhenUsed/>
    <w:rsid w:val="00060392"/>
    <w:pPr>
      <w:ind w:left="880"/>
    </w:pPr>
    <w:rPr>
      <w:sz w:val="20"/>
      <w:szCs w:val="20"/>
    </w:rPr>
  </w:style>
  <w:style w:type="paragraph" w:styleId="Verzeichnis7">
    <w:name w:val="toc 7"/>
    <w:basedOn w:val="Standard"/>
    <w:next w:val="Standard"/>
    <w:autoRedefine/>
    <w:uiPriority w:val="39"/>
    <w:unhideWhenUsed/>
    <w:rsid w:val="00060392"/>
    <w:pPr>
      <w:ind w:left="1100"/>
    </w:pPr>
    <w:rPr>
      <w:sz w:val="20"/>
      <w:szCs w:val="20"/>
    </w:rPr>
  </w:style>
  <w:style w:type="paragraph" w:styleId="Verzeichnis8">
    <w:name w:val="toc 8"/>
    <w:basedOn w:val="Standard"/>
    <w:next w:val="Standard"/>
    <w:autoRedefine/>
    <w:uiPriority w:val="39"/>
    <w:unhideWhenUsed/>
    <w:rsid w:val="00060392"/>
    <w:pPr>
      <w:ind w:left="1320"/>
    </w:pPr>
    <w:rPr>
      <w:sz w:val="20"/>
      <w:szCs w:val="20"/>
    </w:rPr>
  </w:style>
  <w:style w:type="paragraph" w:styleId="Verzeichnis9">
    <w:name w:val="toc 9"/>
    <w:basedOn w:val="Standard"/>
    <w:next w:val="Standard"/>
    <w:autoRedefine/>
    <w:uiPriority w:val="39"/>
    <w:unhideWhenUsed/>
    <w:rsid w:val="00060392"/>
    <w:pPr>
      <w:ind w:left="1540"/>
    </w:pPr>
    <w:rPr>
      <w:sz w:val="20"/>
      <w:szCs w:val="20"/>
    </w:rPr>
  </w:style>
  <w:style w:type="character" w:styleId="Hyperlink">
    <w:name w:val="Hyperlink"/>
    <w:basedOn w:val="Absatz-Standardschriftart"/>
    <w:uiPriority w:val="99"/>
    <w:unhideWhenUsed/>
    <w:rsid w:val="00060392"/>
    <w:rPr>
      <w:color w:val="0000FF" w:themeColor="hyperlink"/>
      <w:u w:val="single"/>
    </w:rPr>
  </w:style>
  <w:style w:type="paragraph" w:styleId="Inhaltsverzeichnisberschrift">
    <w:name w:val="TOC Heading"/>
    <w:basedOn w:val="berschrift1"/>
    <w:next w:val="Standard"/>
    <w:uiPriority w:val="39"/>
    <w:unhideWhenUsed/>
    <w:qFormat/>
    <w:rsid w:val="00060392"/>
    <w:pPr>
      <w:numPr>
        <w:numId w:val="0"/>
      </w:numPr>
      <w:outlineLvl w:val="9"/>
    </w:pPr>
    <w:rPr>
      <w:sz w:val="28"/>
      <w:lang w:eastAsia="de-CH"/>
    </w:rPr>
  </w:style>
  <w:style w:type="table" w:styleId="Tabellenraster">
    <w:name w:val="Table Grid"/>
    <w:basedOn w:val="NormaleTabelle"/>
    <w:uiPriority w:val="59"/>
    <w:rsid w:val="000603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392"/>
    <w:pPr>
      <w:spacing w:after="200" w:line="276" w:lineRule="auto"/>
      <w:ind w:left="720"/>
      <w:contextualSpacing/>
    </w:pPr>
  </w:style>
  <w:style w:type="paragraph" w:styleId="Kopfzeile">
    <w:name w:val="header"/>
    <w:basedOn w:val="Standard"/>
    <w:link w:val="KopfzeileZchn"/>
    <w:uiPriority w:val="99"/>
    <w:unhideWhenUsed/>
    <w:rsid w:val="00060392"/>
    <w:pPr>
      <w:tabs>
        <w:tab w:val="center" w:pos="4536"/>
        <w:tab w:val="right" w:pos="9072"/>
      </w:tabs>
    </w:pPr>
  </w:style>
  <w:style w:type="character" w:customStyle="1" w:styleId="KopfzeileZchn">
    <w:name w:val="Kopfzeile Zchn"/>
    <w:basedOn w:val="Absatz-Standardschriftart"/>
    <w:link w:val="Kopfzeile"/>
    <w:uiPriority w:val="99"/>
    <w:rsid w:val="00060392"/>
    <w:rPr>
      <w:rFonts w:asciiTheme="minorHAnsi" w:eastAsiaTheme="minorHAnsi" w:hAnsiTheme="minorHAnsi" w:cstheme="minorBidi"/>
      <w:sz w:val="22"/>
      <w:szCs w:val="22"/>
      <w:lang w:eastAsia="en-US"/>
    </w:rPr>
  </w:style>
  <w:style w:type="paragraph" w:styleId="Fuzeile">
    <w:name w:val="footer"/>
    <w:basedOn w:val="Standard"/>
    <w:link w:val="FuzeileZchn"/>
    <w:uiPriority w:val="99"/>
    <w:unhideWhenUsed/>
    <w:rsid w:val="00060392"/>
    <w:pPr>
      <w:tabs>
        <w:tab w:val="center" w:pos="4536"/>
        <w:tab w:val="right" w:pos="9072"/>
      </w:tabs>
    </w:pPr>
  </w:style>
  <w:style w:type="character" w:customStyle="1" w:styleId="FuzeileZchn">
    <w:name w:val="Fußzeile Zchn"/>
    <w:basedOn w:val="Absatz-Standardschriftart"/>
    <w:link w:val="Fuzeile"/>
    <w:uiPriority w:val="99"/>
    <w:rsid w:val="00060392"/>
    <w:rPr>
      <w:rFonts w:asciiTheme="minorHAnsi" w:eastAsiaTheme="minorHAnsi" w:hAnsiTheme="minorHAnsi" w:cstheme="minorBidi"/>
      <w:sz w:val="22"/>
      <w:szCs w:val="22"/>
      <w:lang w:eastAsia="en-US"/>
    </w:rPr>
  </w:style>
  <w:style w:type="paragraph" w:customStyle="1" w:styleId="editierfeld">
    <w:name w:val="editierfeld"/>
    <w:basedOn w:val="Standard"/>
    <w:rsid w:val="00060392"/>
    <w:pPr>
      <w:spacing w:before="100" w:beforeAutospacing="1" w:after="100" w:afterAutospacing="1"/>
    </w:pPr>
    <w:rPr>
      <w:rFonts w:ascii="Times New Roman" w:eastAsia="Times New Roman" w:hAnsi="Times New Roman" w:cs="Times New Roman"/>
      <w:sz w:val="24"/>
      <w:szCs w:val="24"/>
      <w:lang w:eastAsia="de-CH"/>
    </w:rPr>
  </w:style>
  <w:style w:type="table" w:styleId="MittlereSchattierung1-Akzent1">
    <w:name w:val="Medium Shading 1 Accent 1"/>
    <w:basedOn w:val="NormaleTabelle"/>
    <w:uiPriority w:val="63"/>
    <w:rsid w:val="00095A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1">
    <w:name w:val="Light List Accent 1"/>
    <w:basedOn w:val="NormaleTabelle"/>
    <w:uiPriority w:val="61"/>
    <w:rsid w:val="00095A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riefKopfLogo">
    <w:name w:val="BriefKopf_Logo"/>
    <w:basedOn w:val="Kopfzeile"/>
    <w:autoRedefine/>
    <w:rsid w:val="009747A2"/>
    <w:pPr>
      <w:keepNext/>
      <w:keepLines/>
      <w:tabs>
        <w:tab w:val="clear" w:pos="4536"/>
        <w:tab w:val="clear" w:pos="9072"/>
        <w:tab w:val="left" w:pos="2127"/>
      </w:tabs>
      <w:spacing w:after="120"/>
      <w:jc w:val="both"/>
    </w:pPr>
    <w:rPr>
      <w:rFonts w:ascii="Cooper Lt BT" w:eastAsia="Times New Roman" w:hAnsi="Cooper Lt BT" w:cs="Times New Roman"/>
      <w:sz w:val="20"/>
      <w:szCs w:val="20"/>
      <w:lang w:eastAsia="de-DE"/>
    </w:rPr>
  </w:style>
  <w:style w:type="paragraph" w:customStyle="1" w:styleId="BriefKopfLogoFidi">
    <w:name w:val="BriefKopf_Logo_Fidi"/>
    <w:basedOn w:val="Standard"/>
    <w:autoRedefine/>
    <w:rsid w:val="009747A2"/>
    <w:pPr>
      <w:keepNext/>
      <w:keepLines/>
      <w:tabs>
        <w:tab w:val="left" w:pos="2127"/>
      </w:tabs>
      <w:spacing w:after="60"/>
      <w:jc w:val="both"/>
    </w:pPr>
    <w:rPr>
      <w:rFonts w:ascii="Cooper Lt BT" w:eastAsia="Times New Roman" w:hAnsi="Cooper Lt BT" w:cs="Times New Roman"/>
      <w:b/>
      <w:sz w:val="34"/>
      <w:szCs w:val="20"/>
      <w:lang w:eastAsia="de-DE"/>
    </w:rPr>
  </w:style>
  <w:style w:type="paragraph" w:styleId="Untertitel">
    <w:name w:val="Subtitle"/>
    <w:basedOn w:val="Standard"/>
    <w:next w:val="Standard"/>
    <w:link w:val="UntertitelZchn"/>
    <w:qFormat/>
    <w:rsid w:val="006E780D"/>
    <w:pPr>
      <w:numPr>
        <w:ilvl w:val="1"/>
      </w:numPr>
      <w:pBdr>
        <w:bottom w:val="single" w:sz="4" w:space="1" w:color="auto"/>
      </w:pBdr>
      <w:spacing w:before="240" w:after="240"/>
    </w:pPr>
    <w:rPr>
      <w:rFonts w:ascii="Calibri" w:eastAsiaTheme="majorEastAsia" w:hAnsi="Calibri" w:cstheme="majorBidi"/>
      <w:b/>
      <w:iCs/>
      <w:color w:val="548DD4" w:themeColor="text2" w:themeTint="99"/>
      <w:spacing w:val="15"/>
      <w:sz w:val="40"/>
      <w:szCs w:val="24"/>
    </w:rPr>
  </w:style>
  <w:style w:type="character" w:customStyle="1" w:styleId="UntertitelZchn">
    <w:name w:val="Untertitel Zchn"/>
    <w:basedOn w:val="Absatz-Standardschriftart"/>
    <w:link w:val="Untertitel"/>
    <w:rsid w:val="006E780D"/>
    <w:rPr>
      <w:rFonts w:ascii="Calibri" w:eastAsiaTheme="majorEastAsia" w:hAnsi="Calibri" w:cstheme="majorBidi"/>
      <w:b/>
      <w:iCs/>
      <w:color w:val="548DD4" w:themeColor="text2" w:themeTint="99"/>
      <w:spacing w:val="15"/>
      <w:sz w:val="40"/>
      <w:szCs w:val="24"/>
      <w:lang w:eastAsia="en-US"/>
    </w:rPr>
  </w:style>
  <w:style w:type="table" w:styleId="HellesRaster-Akzent1">
    <w:name w:val="Light Grid Accent 1"/>
    <w:basedOn w:val="NormaleTabelle"/>
    <w:uiPriority w:val="62"/>
    <w:rsid w:val="006138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Fett">
    <w:name w:val="Strong"/>
    <w:basedOn w:val="Absatz-Standardschriftart"/>
    <w:uiPriority w:val="22"/>
    <w:qFormat/>
    <w:rsid w:val="00A32BFE"/>
    <w:rPr>
      <w:b/>
      <w:bCs/>
    </w:rPr>
  </w:style>
  <w:style w:type="paragraph" w:styleId="Beschriftung">
    <w:name w:val="caption"/>
    <w:basedOn w:val="Standard"/>
    <w:next w:val="Standard"/>
    <w:unhideWhenUsed/>
    <w:qFormat/>
    <w:rsid w:val="009E148F"/>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9E148F"/>
  </w:style>
  <w:style w:type="character" w:styleId="BesuchterHyperlink">
    <w:name w:val="FollowedHyperlink"/>
    <w:basedOn w:val="Absatz-Standardschriftart"/>
    <w:semiHidden/>
    <w:unhideWhenUsed/>
    <w:rsid w:val="00EE5692"/>
    <w:rPr>
      <w:color w:val="800080" w:themeColor="followedHyperlink"/>
      <w:u w:val="single"/>
    </w:rPr>
  </w:style>
  <w:style w:type="character" w:styleId="Hervorhebung">
    <w:name w:val="Emphasis"/>
    <w:basedOn w:val="Absatz-Standardschriftart"/>
    <w:uiPriority w:val="20"/>
    <w:qFormat/>
    <w:rsid w:val="00585276"/>
    <w:rPr>
      <w:i/>
      <w:iCs/>
    </w:rPr>
  </w:style>
  <w:style w:type="character" w:customStyle="1" w:styleId="st">
    <w:name w:val="st"/>
    <w:basedOn w:val="Absatz-Standardschriftart"/>
    <w:rsid w:val="00585276"/>
  </w:style>
  <w:style w:type="table" w:styleId="HelleListe">
    <w:name w:val="Light List"/>
    <w:basedOn w:val="NormaleTabelle"/>
    <w:uiPriority w:val="61"/>
    <w:rsid w:val="0018360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itternetztabelle4Akzent1">
    <w:name w:val="Grid Table 4 Accent 1"/>
    <w:basedOn w:val="NormaleTabelle"/>
    <w:uiPriority w:val="49"/>
    <w:rsid w:val="00C9617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4B75B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74750">
      <w:bodyDiv w:val="1"/>
      <w:marLeft w:val="0"/>
      <w:marRight w:val="0"/>
      <w:marTop w:val="0"/>
      <w:marBottom w:val="0"/>
      <w:divBdr>
        <w:top w:val="none" w:sz="0" w:space="0" w:color="auto"/>
        <w:left w:val="none" w:sz="0" w:space="0" w:color="auto"/>
        <w:bottom w:val="none" w:sz="0" w:space="0" w:color="auto"/>
        <w:right w:val="none" w:sz="0" w:space="0" w:color="auto"/>
      </w:divBdr>
    </w:div>
    <w:div w:id="479998842">
      <w:bodyDiv w:val="1"/>
      <w:marLeft w:val="0"/>
      <w:marRight w:val="0"/>
      <w:marTop w:val="0"/>
      <w:marBottom w:val="0"/>
      <w:divBdr>
        <w:top w:val="none" w:sz="0" w:space="0" w:color="auto"/>
        <w:left w:val="none" w:sz="0" w:space="0" w:color="auto"/>
        <w:bottom w:val="none" w:sz="0" w:space="0" w:color="auto"/>
        <w:right w:val="none" w:sz="0" w:space="0" w:color="auto"/>
      </w:divBdr>
    </w:div>
    <w:div w:id="1332946199">
      <w:bodyDiv w:val="1"/>
      <w:marLeft w:val="0"/>
      <w:marRight w:val="0"/>
      <w:marTop w:val="0"/>
      <w:marBottom w:val="0"/>
      <w:divBdr>
        <w:top w:val="none" w:sz="0" w:space="0" w:color="auto"/>
        <w:left w:val="none" w:sz="0" w:space="0" w:color="auto"/>
        <w:bottom w:val="none" w:sz="0" w:space="0" w:color="auto"/>
        <w:right w:val="none" w:sz="0" w:space="0" w:color="auto"/>
      </w:divBdr>
    </w:div>
    <w:div w:id="1345783559">
      <w:bodyDiv w:val="1"/>
      <w:marLeft w:val="0"/>
      <w:marRight w:val="0"/>
      <w:marTop w:val="0"/>
      <w:marBottom w:val="0"/>
      <w:divBdr>
        <w:top w:val="none" w:sz="0" w:space="0" w:color="auto"/>
        <w:left w:val="none" w:sz="0" w:space="0" w:color="auto"/>
        <w:bottom w:val="none" w:sz="0" w:space="0" w:color="auto"/>
        <w:right w:val="none" w:sz="0" w:space="0" w:color="auto"/>
      </w:divBdr>
    </w:div>
    <w:div w:id="1485467769">
      <w:bodyDiv w:val="1"/>
      <w:marLeft w:val="0"/>
      <w:marRight w:val="0"/>
      <w:marTop w:val="0"/>
      <w:marBottom w:val="0"/>
      <w:divBdr>
        <w:top w:val="none" w:sz="0" w:space="0" w:color="auto"/>
        <w:left w:val="none" w:sz="0" w:space="0" w:color="auto"/>
        <w:bottom w:val="none" w:sz="0" w:space="0" w:color="auto"/>
        <w:right w:val="none" w:sz="0" w:space="0" w:color="auto"/>
      </w:divBdr>
    </w:div>
    <w:div w:id="1868328131">
      <w:bodyDiv w:val="1"/>
      <w:marLeft w:val="0"/>
      <w:marRight w:val="0"/>
      <w:marTop w:val="0"/>
      <w:marBottom w:val="0"/>
      <w:divBdr>
        <w:top w:val="none" w:sz="0" w:space="0" w:color="auto"/>
        <w:left w:val="none" w:sz="0" w:space="0" w:color="auto"/>
        <w:bottom w:val="none" w:sz="0" w:space="0" w:color="auto"/>
        <w:right w:val="none" w:sz="0" w:space="0" w:color="auto"/>
      </w:divBdr>
    </w:div>
    <w:div w:id="19403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jpg"/><Relationship Id="rId47" Type="http://schemas.openxmlformats.org/officeDocument/2006/relationships/footer" Target="footer8.xml"/><Relationship Id="rId50" Type="http://schemas.openxmlformats.org/officeDocument/2006/relationships/hyperlink" Target="http://msdn.microsoft.com/" TargetMode="External"/><Relationship Id="rId55" Type="http://schemas.openxmlformats.org/officeDocument/2006/relationships/hyperlink" Target="http://nhforge.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1.png"/><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7.xml"/><Relationship Id="rId53" Type="http://schemas.openxmlformats.org/officeDocument/2006/relationships/hyperlink" Target="http://Stackoverflow"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windows.github.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7.xml"/><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hyperlink" Target="http://getbootstrap.com/"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6.xml"/><Relationship Id="rId59"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oter" Target="footer9.xml"/><Relationship Id="rId57" Type="http://schemas.openxmlformats.org/officeDocument/2006/relationships/footer" Target="footer10.xml"/><Relationship Id="rId10" Type="http://schemas.openxmlformats.org/officeDocument/2006/relationships/footer" Target="footer1.xml"/><Relationship Id="rId31" Type="http://schemas.openxmlformats.org/officeDocument/2006/relationships/image" Target="media/image13.png"/><Relationship Id="rId44" Type="http://schemas.openxmlformats.org/officeDocument/2006/relationships/footer" Target="footer6.xml"/><Relationship Id="rId52" Type="http://schemas.openxmlformats.org/officeDocument/2006/relationships/hyperlink" Target="http://Code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4115F-515C-4A0B-AD68-D6933F44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6525</Words>
  <Characters>41108</Characters>
  <Application>Microsoft Office Word</Application>
  <DocSecurity>0</DocSecurity>
  <Lines>342</Lines>
  <Paragraphs>95</Paragraphs>
  <ScaleCrop>false</ScaleCrop>
  <HeadingPairs>
    <vt:vector size="2" baseType="variant">
      <vt:variant>
        <vt:lpstr>Titel</vt:lpstr>
      </vt:variant>
      <vt:variant>
        <vt:i4>1</vt:i4>
      </vt:variant>
    </vt:vector>
  </HeadingPairs>
  <TitlesOfParts>
    <vt:vector size="1" baseType="lpstr">
      <vt:lpstr>IPA Sakir Olgun</vt:lpstr>
    </vt:vector>
  </TitlesOfParts>
  <Company>Atrix</Company>
  <LinksUpToDate>false</LinksUpToDate>
  <CharactersWithSpaces>47538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Sakir Olgun</dc:title>
  <dc:subject>Atrix Intranet</dc:subject>
  <dc:creator>Sakir Olgun</dc:creator>
  <cp:lastModifiedBy>Cheffe</cp:lastModifiedBy>
  <cp:revision>51</cp:revision>
  <cp:lastPrinted>2014-04-07T09:27:00Z</cp:lastPrinted>
  <dcterms:created xsi:type="dcterms:W3CDTF">2014-03-31T14:27:00Z</dcterms:created>
  <dcterms:modified xsi:type="dcterms:W3CDTF">2014-04-16T05:16:00Z</dcterms:modified>
</cp:coreProperties>
</file>